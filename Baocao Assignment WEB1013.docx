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3FAA" w14:textId="77777777"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59264" behindDoc="0" locked="0" layoutInCell="1" hidden="0" allowOverlap="1" wp14:anchorId="4B55754B" wp14:editId="34192B58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7F57B8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5054E417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63BF33AD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D3F43F" wp14:editId="44A0A6EF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57BB1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08E1A6A6" w14:textId="18B6F41F" w:rsidR="00033F5E" w:rsidRDefault="00B47EDD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WEB BÁN HÀNG (GIÀY ĐÁ BÓNG)</w:t>
                            </w:r>
                          </w:p>
                          <w:p w14:paraId="53C2F1AA" w14:textId="77777777"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3F43F" id="Rectangle 4870" o:spid="_x0000_s1026" style="position:absolute;left:0;text-align:left;margin-left:0;margin-top:42.75pt;width:452.25pt;height:132.6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" fillcolor="white [3201]" stroked="f">
                <v:textbox inset="2.53958mm,1.2694mm,2.53958mm,1.2694mm">
                  <w:txbxContent>
                    <w:p w14:paraId="3BE57BB1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08E1A6A6" w14:textId="18B6F41F" w:rsidR="00033F5E" w:rsidRDefault="00B47EDD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>WEB BÁN HÀNG (GIÀY ĐÁ BÓNG)</w:t>
                      </w:r>
                    </w:p>
                    <w:p w14:paraId="53C2F1AA" w14:textId="77777777"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E4E36" w14:textId="77777777"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>
        <w:rPr>
          <w:rFonts w:cs="Times New Roman"/>
          <w:b/>
          <w:color w:val="002060"/>
          <w:sz w:val="52"/>
          <w:szCs w:val="50"/>
        </w:rPr>
        <w:t>Môn: Xây dựng trang Web</w:t>
      </w:r>
    </w:p>
    <w:p w14:paraId="407B49B4" w14:textId="77777777"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14:paraId="54C7614C" w14:textId="77777777"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FEC7174" w14:textId="77777777"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2CC96EF8" w14:textId="77777777"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46B2F570" w14:textId="77777777"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5A7E9F41" w14:textId="4C952AE4" w:rsidR="00033F5E" w:rsidRPr="00033F5E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Giảng viên hướng dẫn </w:t>
      </w:r>
      <w:r w:rsidRPr="00033F5E">
        <w:rPr>
          <w:rFonts w:ascii="Tahoma" w:hAnsi="Tahoma" w:cs="Tahoma"/>
          <w:sz w:val="24"/>
        </w:rPr>
        <w:tab/>
        <w:t>:</w:t>
      </w:r>
      <w:r w:rsidR="00B47EDD">
        <w:rPr>
          <w:rFonts w:ascii="Tahoma" w:hAnsi="Tahoma" w:cs="Tahoma"/>
          <w:sz w:val="24"/>
        </w:rPr>
        <w:t xml:space="preserve"> Hồ Thị Hồng Nga</w:t>
      </w:r>
    </w:p>
    <w:p w14:paraId="46B06B16" w14:textId="396F5D67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Mã số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B47EDD">
        <w:rPr>
          <w:rFonts w:ascii="Tahoma" w:hAnsi="Tahoma" w:cs="Tahoma"/>
          <w:sz w:val="24"/>
        </w:rPr>
        <w:t>PS20534</w:t>
      </w:r>
    </w:p>
    <w:p w14:paraId="79090919" w14:textId="52F7792C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Họ tên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B47EDD">
        <w:rPr>
          <w:rFonts w:ascii="Tahoma" w:hAnsi="Tahoma" w:cs="Tahoma"/>
          <w:sz w:val="24"/>
        </w:rPr>
        <w:t>Trần Nhật Đan</w:t>
      </w:r>
    </w:p>
    <w:p w14:paraId="6AAF09AD" w14:textId="6B7E6793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Lớp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B47EDD">
        <w:rPr>
          <w:rFonts w:ascii="Tahoma" w:hAnsi="Tahoma" w:cs="Tahoma"/>
          <w:sz w:val="24"/>
        </w:rPr>
        <w:t>IT17303_3</w:t>
      </w:r>
    </w:p>
    <w:p w14:paraId="58132CF4" w14:textId="77777777"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72B07730" w14:textId="77777777" w:rsidR="00033F5E" w:rsidRDefault="00033F5E" w:rsidP="00E87414">
      <w:pPr>
        <w:spacing w:before="240" w:after="0"/>
        <w:jc w:val="both"/>
      </w:pPr>
    </w:p>
    <w:p w14:paraId="76D95183" w14:textId="77777777" w:rsidR="00033F5E" w:rsidRDefault="00033F5E" w:rsidP="00033F5E">
      <w:pPr>
        <w:tabs>
          <w:tab w:val="left" w:pos="5013"/>
        </w:tabs>
      </w:pPr>
      <w:r>
        <w:tab/>
      </w:r>
    </w:p>
    <w:p w14:paraId="0A191025" w14:textId="77777777"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14:paraId="7E8D1129" w14:textId="77777777" w:rsidR="00D71606" w:rsidRDefault="00D71606" w:rsidP="00D71606"/>
    <w:p w14:paraId="04D85B2B" w14:textId="77777777"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7B2E2B1A" w14:textId="2923F04D" w:rsidR="00D71606" w:rsidRPr="00730A4A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 xml:space="preserve">WebSite CỬA HÀNG </w:t>
      </w:r>
      <w:r w:rsidR="00B47EDD">
        <w:rPr>
          <w:rFonts w:ascii="OpenSansBold" w:eastAsia="Times New Roman" w:hAnsi="OpenSansBold" w:cs="Arial"/>
          <w:kern w:val="36"/>
          <w:sz w:val="30"/>
          <w:szCs w:val="30"/>
        </w:rPr>
        <w:t xml:space="preserve">GIÀY ĐÁ </w:t>
      </w:r>
      <w:proofErr w:type="gramStart"/>
      <w:r w:rsidR="00B47EDD">
        <w:rPr>
          <w:rFonts w:ascii="OpenSansBold" w:eastAsia="Times New Roman" w:hAnsi="OpenSansBold" w:cs="Arial"/>
          <w:kern w:val="36"/>
          <w:sz w:val="30"/>
          <w:szCs w:val="30"/>
        </w:rPr>
        <w:t xml:space="preserve">BÓNG  </w:t>
      </w:r>
      <w:r>
        <w:rPr>
          <w:rFonts w:ascii="OpenSansBold" w:eastAsia="Times New Roman" w:hAnsi="OpenSansBold" w:cs="Arial"/>
          <w:kern w:val="36"/>
          <w:sz w:val="30"/>
          <w:szCs w:val="30"/>
        </w:rPr>
        <w:t>(</w:t>
      </w:r>
      <w:proofErr w:type="gramEnd"/>
      <w:r>
        <w:rPr>
          <w:rFonts w:ascii="OpenSansBold" w:eastAsia="Times New Roman" w:hAnsi="OpenSansBold" w:cs="Arial"/>
          <w:kern w:val="36"/>
          <w:sz w:val="30"/>
          <w:szCs w:val="30"/>
        </w:rPr>
        <w:t>Web tham khảo:</w:t>
      </w:r>
      <w:r w:rsidR="00B47EDD" w:rsidRPr="00B47EDD">
        <w:t xml:space="preserve"> </w:t>
      </w:r>
      <w:hyperlink r:id="rId11" w:history="1">
        <w:r w:rsidR="00B47EDD" w:rsidRPr="00EF4469">
          <w:rPr>
            <w:rStyle w:val="Hyperlink"/>
            <w:rFonts w:ascii="OpenSansBold" w:eastAsia="Times New Roman" w:hAnsi="OpenSansBold" w:cs="Arial"/>
            <w:kern w:val="36"/>
            <w:sz w:val="30"/>
            <w:szCs w:val="30"/>
          </w:rPr>
          <w:t>https://thanhhungfutsal.com/</w:t>
        </w:r>
      </w:hyperlink>
      <w:r w:rsidR="00B47EDD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r>
        <w:rPr>
          <w:rFonts w:ascii="OpenSansBold" w:eastAsia="Times New Roman" w:hAnsi="OpenSansBold" w:cs="Arial"/>
          <w:kern w:val="36"/>
          <w:sz w:val="30"/>
          <w:szCs w:val="30"/>
        </w:rPr>
        <w:t>)</w:t>
      </w:r>
    </w:p>
    <w:p w14:paraId="35388446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 tả WebSite</w:t>
      </w:r>
    </w:p>
    <w:p w14:paraId="543746C6" w14:textId="529235EE" w:rsidR="00D7160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bookmarkStart w:id="0" w:name="_Hlk92833805"/>
      <w:r w:rsidRPr="00E14BFB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Shop </w:t>
      </w:r>
      <w:r w:rsidR="005458AE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SSW</w:t>
      </w:r>
      <w:r w:rsidR="00536532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 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nhận cung cấp </w:t>
      </w:r>
      <w:r w:rsidR="00B47EDD">
        <w:rPr>
          <w:rFonts w:ascii="Arial" w:eastAsia="Times New Roman" w:hAnsi="Arial" w:cs="Arial"/>
          <w:color w:val="595552"/>
          <w:sz w:val="21"/>
          <w:szCs w:val="21"/>
        </w:rPr>
        <w:t>các loại giày đá bó</w:t>
      </w:r>
      <w:r w:rsidR="00C3581F">
        <w:rPr>
          <w:rFonts w:ascii="Arial" w:eastAsia="Times New Roman" w:hAnsi="Arial" w:cs="Arial"/>
          <w:color w:val="595552"/>
          <w:sz w:val="21"/>
          <w:szCs w:val="21"/>
        </w:rPr>
        <w:t>ng</w:t>
      </w:r>
      <w:r w:rsidR="00B47EDD">
        <w:rPr>
          <w:rFonts w:ascii="Arial" w:eastAsia="Times New Roman" w:hAnsi="Arial" w:cs="Arial"/>
          <w:color w:val="595552"/>
          <w:sz w:val="21"/>
          <w:szCs w:val="21"/>
        </w:rPr>
        <w:t xml:space="preserve"> ship 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>tận nơi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 và 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dịch vụ </w:t>
      </w:r>
      <w:r w:rsidR="00B47EDD">
        <w:rPr>
          <w:rFonts w:ascii="Arial" w:eastAsia="Times New Roman" w:hAnsi="Arial" w:cs="Arial"/>
          <w:color w:val="595552"/>
          <w:sz w:val="21"/>
          <w:szCs w:val="21"/>
        </w:rPr>
        <w:t xml:space="preserve">khác 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trên toàn địa bàn </w:t>
      </w:r>
      <w:proofErr w:type="gram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Tp.Hồ</w:t>
      </w:r>
      <w:proofErr w:type="gram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Chí Minh và 63 tỉnh, thành phố trên cả nước.</w:t>
      </w:r>
    </w:p>
    <w:p w14:paraId="67A2EF7F" w14:textId="43C80361" w:rsidR="00D71606" w:rsidRPr="0023025D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Website c</w:t>
      </w:r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ung cấp </w:t>
      </w: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các mẫu </w:t>
      </w:r>
      <w:r w:rsidR="00115CC8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giày đá bóng bóng đá chính hãng.</w:t>
      </w:r>
    </w:p>
    <w:p w14:paraId="70CAC59B" w14:textId="3972BB11" w:rsidR="00D71606" w:rsidRPr="0023025D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Website cho phép chọn xem </w:t>
      </w:r>
      <w:r w:rsidR="00115CC8">
        <w:rPr>
          <w:rFonts w:ascii="Arial" w:eastAsia="Times New Roman" w:hAnsi="Arial" w:cs="Arial"/>
          <w:color w:val="595552"/>
          <w:sz w:val="21"/>
          <w:szCs w:val="21"/>
        </w:rPr>
        <w:t>các mẫu giày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 qua các liên kết như sơ đồ để đến các trang chi tiết</w:t>
      </w:r>
      <w:r w:rsidR="00C3581F">
        <w:rPr>
          <w:rFonts w:ascii="Arial" w:eastAsia="Times New Roman" w:hAnsi="Arial" w:cs="Arial"/>
          <w:color w:val="595552"/>
          <w:sz w:val="21"/>
          <w:szCs w:val="21"/>
        </w:rPr>
        <w:t>.</w:t>
      </w:r>
    </w:p>
    <w:p w14:paraId="162F0AE5" w14:textId="2321A0C6" w:rsidR="00D7160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 w:rsidRPr="00E14BFB">
        <w:rPr>
          <w:rFonts w:ascii="Arial" w:eastAsia="Times New Roman" w:hAnsi="Arial" w:cs="Arial"/>
          <w:color w:val="595552"/>
          <w:sz w:val="21"/>
          <w:szCs w:val="21"/>
        </w:rPr>
        <w:t>Quý khách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 hàng 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>có thể thực hiện mua hàng trên web hoặc</w:t>
      </w:r>
      <w:r w:rsidR="00115CC8">
        <w:rPr>
          <w:rFonts w:ascii="Arial" w:eastAsia="Times New Roman" w:hAnsi="Arial" w:cs="Arial"/>
          <w:color w:val="595552"/>
          <w:sz w:val="21"/>
          <w:szCs w:val="21"/>
        </w:rPr>
        <w:t xml:space="preserve"> facebook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>, có đội ngũ tư vấn viên hỗ trợ tư vấn kịp thời giúp quý khách dễ dàng hoàn thành việc</w:t>
      </w:r>
      <w:r w:rsidR="00E6340C">
        <w:rPr>
          <w:rFonts w:ascii="Arial" w:eastAsia="Times New Roman" w:hAnsi="Arial" w:cs="Arial"/>
          <w:color w:val="595552"/>
          <w:sz w:val="21"/>
          <w:szCs w:val="21"/>
        </w:rPr>
        <w:t xml:space="preserve"> chọn và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đặt</w:t>
      </w:r>
      <w:r w:rsidR="00115CC8">
        <w:rPr>
          <w:rFonts w:ascii="Arial" w:eastAsia="Times New Roman" w:hAnsi="Arial" w:cs="Arial"/>
          <w:color w:val="595552"/>
          <w:sz w:val="21"/>
          <w:szCs w:val="21"/>
        </w:rPr>
        <w:t xml:space="preserve"> già</w:t>
      </w:r>
      <w:r w:rsidR="00E6340C">
        <w:rPr>
          <w:rFonts w:ascii="Arial" w:eastAsia="Times New Roman" w:hAnsi="Arial" w:cs="Arial"/>
          <w:color w:val="595552"/>
          <w:sz w:val="21"/>
          <w:szCs w:val="21"/>
        </w:rPr>
        <w:t>y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. </w:t>
      </w:r>
    </w:p>
    <w:p w14:paraId="00458C43" w14:textId="3F217071" w:rsidR="00536532" w:rsidRPr="00B36E8A" w:rsidRDefault="00B36E8A" w:rsidP="00536532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(Cập nhập </w:t>
      </w:r>
      <w:proofErr w:type="gramStart"/>
      <w:r>
        <w:rPr>
          <w:rFonts w:ascii="Arial" w:eastAsia="Times New Roman" w:hAnsi="Arial" w:cs="Arial"/>
          <w:color w:val="595552"/>
          <w:sz w:val="21"/>
          <w:szCs w:val="21"/>
        </w:rPr>
        <w:t>thêm..</w:t>
      </w:r>
      <w:proofErr w:type="gramEnd"/>
      <w:r>
        <w:rPr>
          <w:rFonts w:ascii="Arial" w:eastAsia="Times New Roman" w:hAnsi="Arial" w:cs="Arial"/>
          <w:color w:val="595552"/>
          <w:sz w:val="21"/>
          <w:szCs w:val="21"/>
        </w:rPr>
        <w:t>)</w:t>
      </w:r>
    </w:p>
    <w:bookmarkEnd w:id="0"/>
    <w:p w14:paraId="6A871DAD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 đồ WebSite</w:t>
      </w:r>
    </w:p>
    <w:p w14:paraId="5C8A76F3" w14:textId="65ED9C90" w:rsidR="00D71606" w:rsidRDefault="00EB5EEE" w:rsidP="007911D9">
      <w:pPr>
        <w:ind w:left="-426"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448642" wp14:editId="2A80FF0F">
                <wp:simplePos x="0" y="0"/>
                <wp:positionH relativeFrom="column">
                  <wp:posOffset>3656870</wp:posOffset>
                </wp:positionH>
                <wp:positionV relativeFrom="paragraph">
                  <wp:posOffset>263705</wp:posOffset>
                </wp:positionV>
                <wp:extent cx="900734" cy="45719"/>
                <wp:effectExtent l="38100" t="57150" r="33020" b="88265"/>
                <wp:wrapNone/>
                <wp:docPr id="4917" name="Straight Arrow Connector 4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3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1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17" o:spid="_x0000_s1026" type="#_x0000_t32" style="position:absolute;margin-left:287.95pt;margin-top:20.75pt;width:70.9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BA398A" wp14:editId="132DC535">
                <wp:simplePos x="0" y="0"/>
                <wp:positionH relativeFrom="column">
                  <wp:posOffset>2084533</wp:posOffset>
                </wp:positionH>
                <wp:positionV relativeFrom="paragraph">
                  <wp:posOffset>206556</wp:posOffset>
                </wp:positionV>
                <wp:extent cx="651112" cy="57150"/>
                <wp:effectExtent l="0" t="57150" r="73025" b="95250"/>
                <wp:wrapNone/>
                <wp:docPr id="4954" name="Straight Arrow Connector 4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112" cy="57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71AF" id="Straight Arrow Connector 4954" o:spid="_x0000_s1026" type="#_x0000_t32" style="position:absolute;margin-left:164.15pt;margin-top:16.25pt;width:51.25pt;height:4.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" strokecolor="#4579b8 [3044]">
                <v:stroke startarrow="block" endarrow="block"/>
              </v:shape>
            </w:pict>
          </mc:Fallback>
        </mc:AlternateContent>
      </w:r>
      <w:r w:rsidR="0037289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2C11E5" wp14:editId="0C7C2018">
                <wp:simplePos x="0" y="0"/>
                <wp:positionH relativeFrom="column">
                  <wp:posOffset>3442487</wp:posOffset>
                </wp:positionH>
                <wp:positionV relativeFrom="paragraph">
                  <wp:posOffset>1956927</wp:posOffset>
                </wp:positionV>
                <wp:extent cx="465303" cy="177345"/>
                <wp:effectExtent l="57150" t="38100" r="68580" b="108585"/>
                <wp:wrapNone/>
                <wp:docPr id="5045" name="Straight Arrow Connector 5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303" cy="177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30AB" id="Straight Arrow Connector 5045" o:spid="_x0000_s1026" type="#_x0000_t32" style="position:absolute;margin-left:271.05pt;margin-top:154.1pt;width:36.65pt;height:13.95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" strokecolor="#f79646 [3209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C97D79" wp14:editId="14261045">
                <wp:simplePos x="0" y="0"/>
                <wp:positionH relativeFrom="column">
                  <wp:posOffset>3442487</wp:posOffset>
                </wp:positionH>
                <wp:positionV relativeFrom="paragraph">
                  <wp:posOffset>2179955</wp:posOffset>
                </wp:positionV>
                <wp:extent cx="466867" cy="367191"/>
                <wp:effectExtent l="57150" t="38100" r="66675" b="90170"/>
                <wp:wrapNone/>
                <wp:docPr id="5046" name="Straight Arrow Connector 5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67" cy="3671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5BF1" id="Straight Arrow Connector 5046" o:spid="_x0000_s1026" type="#_x0000_t32" style="position:absolute;margin-left:271.05pt;margin-top:171.65pt;width:36.75pt;height:28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" strokecolor="#f79646 [3209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0C6370" wp14:editId="1E21B8A0">
                <wp:simplePos x="0" y="0"/>
                <wp:positionH relativeFrom="column">
                  <wp:posOffset>1070334</wp:posOffset>
                </wp:positionH>
                <wp:positionV relativeFrom="paragraph">
                  <wp:posOffset>1056696</wp:posOffset>
                </wp:positionV>
                <wp:extent cx="45719" cy="1078173"/>
                <wp:effectExtent l="76200" t="38100" r="69215" b="84455"/>
                <wp:wrapNone/>
                <wp:docPr id="5032" name="Straight Arrow Connector 5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8CF6" id="Straight Arrow Connector 5032" o:spid="_x0000_s1026" type="#_x0000_t32" style="position:absolute;margin-left:84.3pt;margin-top:83.2pt;width:3.6pt;height:84.9pt;flip:x 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9F07C3" wp14:editId="67E7FC90">
                <wp:simplePos x="0" y="0"/>
                <wp:positionH relativeFrom="column">
                  <wp:posOffset>1115421</wp:posOffset>
                </wp:positionH>
                <wp:positionV relativeFrom="paragraph">
                  <wp:posOffset>2134236</wp:posOffset>
                </wp:positionV>
                <wp:extent cx="1547258" cy="45719"/>
                <wp:effectExtent l="38100" t="38100" r="110490" b="126365"/>
                <wp:wrapNone/>
                <wp:docPr id="5031" name="Straight Arrow Connector 5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2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DEBC" id="Straight Arrow Connector 5031" o:spid="_x0000_s1026" type="#_x0000_t32" style="position:absolute;margin-left:87.85pt;margin-top:168.05pt;width:121.85pt;height:3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5DD4CC" wp14:editId="76070766">
                <wp:simplePos x="0" y="0"/>
                <wp:positionH relativeFrom="column">
                  <wp:posOffset>3169531</wp:posOffset>
                </wp:positionH>
                <wp:positionV relativeFrom="paragraph">
                  <wp:posOffset>2353234</wp:posOffset>
                </wp:positionV>
                <wp:extent cx="45719" cy="544840"/>
                <wp:effectExtent l="76200" t="38100" r="88265" b="83820"/>
                <wp:wrapNone/>
                <wp:docPr id="5044" name="Straight Arrow Connector 5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4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E3AC" id="Straight Arrow Connector 5044" o:spid="_x0000_s1026" type="#_x0000_t32" style="position:absolute;margin-left:249.55pt;margin-top:185.3pt;width:3.6pt;height:42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" strokecolor="#f79646 [3209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F218C6B" wp14:editId="1EF322CF">
                <wp:simplePos x="0" y="0"/>
                <wp:positionH relativeFrom="column">
                  <wp:posOffset>2264799</wp:posOffset>
                </wp:positionH>
                <wp:positionV relativeFrom="paragraph">
                  <wp:posOffset>1629903</wp:posOffset>
                </wp:positionV>
                <wp:extent cx="661395" cy="327120"/>
                <wp:effectExtent l="38100" t="38100" r="62865" b="53975"/>
                <wp:wrapNone/>
                <wp:docPr id="5034" name="Straight Arrow Connector 5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395" cy="327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DBD6" id="Straight Arrow Connector 5034" o:spid="_x0000_s1026" type="#_x0000_t32" style="position:absolute;margin-left:178.35pt;margin-top:128.35pt;width:52.1pt;height:25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" strokecolor="#4579b8 [3044]">
                <v:stroke startarrow="block" endarrow="block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49F6CD" wp14:editId="24DF72B3">
                <wp:simplePos x="0" y="0"/>
                <wp:positionH relativeFrom="column">
                  <wp:posOffset>3012582</wp:posOffset>
                </wp:positionH>
                <wp:positionV relativeFrom="paragraph">
                  <wp:posOffset>1629902</wp:posOffset>
                </wp:positionV>
                <wp:extent cx="344037" cy="323386"/>
                <wp:effectExtent l="38100" t="38100" r="56515" b="57785"/>
                <wp:wrapNone/>
                <wp:docPr id="5035" name="Straight Arrow Connector 5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37" cy="3233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F992" id="Straight Arrow Connector 5035" o:spid="_x0000_s1026" type="#_x0000_t32" style="position:absolute;margin-left:237.2pt;margin-top:128.35pt;width:27.1pt;height:25.4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" strokecolor="#4579b8 [3044]">
                <v:stroke startarrow="block" endarrow="block"/>
              </v:shap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4C37C" wp14:editId="4027D162">
                <wp:simplePos x="0" y="0"/>
                <wp:positionH relativeFrom="column">
                  <wp:posOffset>3169531</wp:posOffset>
                </wp:positionH>
                <wp:positionV relativeFrom="paragraph">
                  <wp:posOffset>2892322</wp:posOffset>
                </wp:positionV>
                <wp:extent cx="2891525" cy="0"/>
                <wp:effectExtent l="57150" t="38100" r="61595" b="95250"/>
                <wp:wrapNone/>
                <wp:docPr id="5038" name="Straight Connector 5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E030" id="Straight Connector 5038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227.75pt" to="477.2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05894F0" wp14:editId="0AD579F1">
                <wp:simplePos x="0" y="0"/>
                <wp:positionH relativeFrom="column">
                  <wp:posOffset>5708015</wp:posOffset>
                </wp:positionH>
                <wp:positionV relativeFrom="paragraph">
                  <wp:posOffset>2022845</wp:posOffset>
                </wp:positionV>
                <wp:extent cx="353420" cy="0"/>
                <wp:effectExtent l="38100" t="38100" r="66040" b="95250"/>
                <wp:wrapNone/>
                <wp:docPr id="5036" name="Straight Connector 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CC107" id="Straight Connector 503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5pt,159.3pt" to="477.3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B99153" wp14:editId="1432B56B">
                <wp:simplePos x="0" y="0"/>
                <wp:positionH relativeFrom="column">
                  <wp:posOffset>6061435</wp:posOffset>
                </wp:positionH>
                <wp:positionV relativeFrom="paragraph">
                  <wp:posOffset>2022845</wp:posOffset>
                </wp:positionV>
                <wp:extent cx="0" cy="873200"/>
                <wp:effectExtent l="57150" t="19050" r="76200" b="79375"/>
                <wp:wrapNone/>
                <wp:docPr id="5037" name="Straight Connector 5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688F" id="Straight Connector 5037" o:spid="_x0000_s1026" style="position:absolute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3pt,159.3pt" to="477.3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6E2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6F707A" wp14:editId="560E3587">
                <wp:simplePos x="0" y="0"/>
                <wp:positionH relativeFrom="column">
                  <wp:posOffset>5673896</wp:posOffset>
                </wp:positionH>
                <wp:positionV relativeFrom="paragraph">
                  <wp:posOffset>2619366</wp:posOffset>
                </wp:positionV>
                <wp:extent cx="344037" cy="0"/>
                <wp:effectExtent l="38100" t="38100" r="75565" b="95250"/>
                <wp:wrapNone/>
                <wp:docPr id="5043" name="Straight Connector 5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0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635FF" id="Straight Connector 5043" o:spid="_x0000_s1026" style="position:absolute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75pt,206.25pt" to="473.8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D71606">
        <w:rPr>
          <w:noProof/>
        </w:rPr>
        <w:drawing>
          <wp:inline distT="0" distB="0" distL="0" distR="0" wp14:anchorId="65EFD642" wp14:editId="618C5F2F">
            <wp:extent cx="5960745" cy="2896819"/>
            <wp:effectExtent l="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047767" w14:textId="4447FCD6" w:rsidR="00861E0E" w:rsidRPr="00C70F6E" w:rsidRDefault="00D71606" w:rsidP="00861E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C70F6E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Phác thảo WebSite Trang chủ </w:t>
      </w:r>
    </w:p>
    <w:p w14:paraId="02426B5D" w14:textId="491D7F43" w:rsidR="00861E0E" w:rsidRDefault="00861E0E" w:rsidP="00861E0E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14:paraId="0BA81B31" w14:textId="4B27D5DB" w:rsidR="00861E0E" w:rsidRDefault="00861E0E" w:rsidP="00861E0E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14:paraId="07C183D8" w14:textId="4A421DA4" w:rsidR="007911D9" w:rsidRDefault="007911D9" w:rsidP="00861E0E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14:paraId="6577EE3F" w14:textId="77777777" w:rsidR="00134909" w:rsidRDefault="00134909" w:rsidP="00861E0E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14:paraId="37B2CCC5" w14:textId="083BB73F" w:rsidR="00D71606" w:rsidRPr="002C2471" w:rsidRDefault="00FD07D6" w:rsidP="00D71606">
      <w:pPr>
        <w:rPr>
          <w:b/>
          <w:i/>
          <w:sz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8F69D" wp14:editId="649A8249">
                <wp:simplePos x="0" y="0"/>
                <wp:positionH relativeFrom="column">
                  <wp:posOffset>4678599</wp:posOffset>
                </wp:positionH>
                <wp:positionV relativeFrom="paragraph">
                  <wp:posOffset>329122</wp:posOffset>
                </wp:positionV>
                <wp:extent cx="753110" cy="357946"/>
                <wp:effectExtent l="0" t="0" r="2794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9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10EE" w14:textId="20E0FC3A" w:rsidR="00C359A4" w:rsidRPr="00C359A4" w:rsidRDefault="00C359A4" w:rsidP="00C359A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F69D" id="Rectangle 27" o:spid="_x0000_s1027" style="position:absolute;margin-left:368.4pt;margin-top:25.9pt;width:59.3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" fillcolor="#c0504d [3205]" strokecolor="#243f60 [1604]" strokeweight="2pt">
                <v:textbox>
                  <w:txbxContent>
                    <w:p w14:paraId="6DB010EE" w14:textId="20E0FC3A" w:rsidR="00C359A4" w:rsidRPr="00C359A4" w:rsidRDefault="00C359A4" w:rsidP="00C359A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61A937" wp14:editId="355B6A93">
                <wp:simplePos x="0" y="0"/>
                <wp:positionH relativeFrom="column">
                  <wp:posOffset>-302946</wp:posOffset>
                </wp:positionH>
                <wp:positionV relativeFrom="paragraph">
                  <wp:posOffset>290728</wp:posOffset>
                </wp:positionV>
                <wp:extent cx="5784140" cy="8661197"/>
                <wp:effectExtent l="0" t="0" r="26670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40" cy="8661197"/>
                          <a:chOff x="-5173" y="0"/>
                          <a:chExt cx="5978971" cy="75799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7B5514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105B9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43F0D" w14:textId="1D10AAA5" w:rsidR="00D71606" w:rsidRPr="00C359A4" w:rsidRDefault="000E6795" w:rsidP="00C359A4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84" y="3925722"/>
                              <a:ext cx="5951220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574A7F" w14:textId="04483705" w:rsidR="00D71606" w:rsidRPr="001B0C31" w:rsidRDefault="00D71606" w:rsidP="00B123F9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06D4CB" w14:textId="1A2C3BDF" w:rsidR="00D71606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               Kết nối 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B6769" w14:textId="77777777" w:rsidR="00D71606" w:rsidRPr="001B0C31" w:rsidRDefault="00D71606" w:rsidP="00D716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Rectangle 39"/>
                          <wps:cNvSpPr/>
                          <wps:spPr>
                            <a:xfrm>
                              <a:off x="2314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7E4EA3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2135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C28A2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190044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172E63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3166533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786C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1430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10504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51251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5FC58D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1A937" id="Group 25" o:spid="_x0000_s1028" style="position:absolute;margin-left:-23.85pt;margin-top:22.9pt;width:455.45pt;height:682pt;z-index:251661312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">
                <v:rect id="Rectangle 2" o:spid="_x0000_s1029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/>
                <v:group id="Group 20" o:spid="_x0000_s1030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6" o:spid="_x0000_s1031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  <v:textbox>
                      <w:txbxContent>
                        <w:p w14:paraId="457B5514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7" o:spid="_x0000_s1032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" fillcolor="#c0504d [3205]" strokecolor="#243f60 [1604]" strokeweight="2pt">
                    <v:textbox>
                      <w:txbxContent>
                        <w:p w14:paraId="4EB105B9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12" o:spid="_x0000_s1033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" fillcolor="#c2d69b [1942]" strokecolor="#243f60 [1604]" strokeweight="2pt">
                    <v:textbox>
                      <w:txbxContent>
                        <w:p w14:paraId="72143F0D" w14:textId="1D10AAA5" w:rsidR="00D71606" w:rsidRPr="00C359A4" w:rsidRDefault="000E6795" w:rsidP="00C359A4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</w:p>
                      </w:txbxContent>
                    </v:textbox>
                  </v:rect>
                  <v:rect id="Rectangle 16" o:spid="_x0000_s1034" style="position:absolute;left:112;top:39257;width:59513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" filled="f" strokecolor="#243f60 [1604]" strokeweight="2pt">
                    <v:textbox>
                      <w:txbxContent>
                        <w:p w14:paraId="7D574A7F" w14:textId="04483705" w:rsidR="00D71606" w:rsidRPr="001B0C31" w:rsidRDefault="00D71606" w:rsidP="00B123F9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9" o:spid="_x0000_s1035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" fillcolor="#fde9d9 [665]" strokecolor="#243f60 [1604]" strokeweight="2pt">
                    <v:textbox>
                      <w:txbxContent>
                        <w:p w14:paraId="3806D4CB" w14:textId="1A2C3BDF" w:rsidR="00D71606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               Kết nối 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45" o:spid="_x0000_s1036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5" o:spid="_x0000_s1037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    <v:textbox>
                        <w:txbxContent>
                          <w:p w14:paraId="180B6769" w14:textId="77777777" w:rsidR="00D71606" w:rsidRPr="001B0C31" w:rsidRDefault="00D71606" w:rsidP="00D71606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21" o:spid="_x0000_s1038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    <v:line id="Straight Connector 22" o:spid="_x0000_s1039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  </v:group>
                  <v:rect id="Rectangle 39" o:spid="_x0000_s1040" style="position:absolute;left:2314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" filled="f" strokecolor="#243f60 [1604]" strokeweight="2pt">
                    <v:textbox>
                      <w:txbxContent>
                        <w:p w14:paraId="5F7E4EA3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40" o:spid="_x0000_s1041" style="position:absolute;left:12135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" filled="f" strokecolor="#243f60 [1604]" strokeweight="2pt">
                    <v:textbox>
                      <w:txbxContent>
                        <w:p w14:paraId="6CDC28A2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41" o:spid="_x0000_s1042" style="position:absolute;left:2190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" filled="f" strokecolor="#243f60 [1604]" strokeweight="2pt">
                    <v:textbox>
                      <w:txbxContent>
                        <w:p w14:paraId="59172E63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42" o:spid="_x0000_s1043" style="position:absolute;left:31665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>
                    <v:textbox>
                      <w:txbxContent>
                        <w:p w14:paraId="71E786C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43" o:spid="_x0000_s1044" style="position:absolute;left:4143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T3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" filled="f" strokecolor="#243f60 [1604]" strokeweight="2pt">
                    <v:textbox>
                      <w:txbxContent>
                        <w:p w14:paraId="5610504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44" o:spid="_x0000_s1045" style="position:absolute;left:51251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" filled="f" strokecolor="#243f60 [1604]" strokeweight="2pt">
                    <v:textbox>
                      <w:txbxContent>
                        <w:p w14:paraId="6D5FC58D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1667449" w14:textId="346713C0" w:rsidR="00D71606" w:rsidRDefault="00D71606" w:rsidP="00D71606">
      <w:pPr>
        <w:shd w:val="clear" w:color="auto" w:fill="FFFFFF"/>
        <w:spacing w:after="0" w:line="240" w:lineRule="auto"/>
        <w:outlineLvl w:val="0"/>
      </w:pPr>
    </w:p>
    <w:p w14:paraId="2AD8D862" w14:textId="2532808C" w:rsidR="008515CC" w:rsidRDefault="00FD07D6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AD8F0" wp14:editId="194C52FE">
                <wp:simplePos x="0" y="0"/>
                <wp:positionH relativeFrom="column">
                  <wp:posOffset>4133769</wp:posOffset>
                </wp:positionH>
                <wp:positionV relativeFrom="paragraph">
                  <wp:posOffset>157480</wp:posOffset>
                </wp:positionV>
                <wp:extent cx="515620" cy="362662"/>
                <wp:effectExtent l="0" t="0" r="1778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AEADD" w14:textId="7D69BAD2" w:rsidR="00C359A4" w:rsidRPr="001B0C31" w:rsidRDefault="00C359A4" w:rsidP="00C359A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D8F0" id="Rectangle 28" o:spid="_x0000_s1046" style="position:absolute;margin-left:325.5pt;margin-top:12.4pt;width:40.6pt;height:28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" fillcolor="#c0504d [3205]" strokecolor="#243f60 [1604]" strokeweight="2pt">
                <v:textbox>
                  <w:txbxContent>
                    <w:p w14:paraId="21BAEADD" w14:textId="7D69BAD2" w:rsidR="00C359A4" w:rsidRPr="001B0C31" w:rsidRDefault="00C359A4" w:rsidP="00C359A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A769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FA3F53" wp14:editId="519F87DB">
                <wp:simplePos x="0" y="0"/>
                <wp:positionH relativeFrom="column">
                  <wp:posOffset>-48498</wp:posOffset>
                </wp:positionH>
                <wp:positionV relativeFrom="paragraph">
                  <wp:posOffset>2875260</wp:posOffset>
                </wp:positionV>
                <wp:extent cx="5337971" cy="1111885"/>
                <wp:effectExtent l="0" t="0" r="34290" b="31115"/>
                <wp:wrapNone/>
                <wp:docPr id="4989" name="Straight Connector 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71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33435" id="Straight Connector 4989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26.4pt" to="416.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" strokecolor="#4579b8 [3044]"/>
            </w:pict>
          </mc:Fallback>
        </mc:AlternateContent>
      </w:r>
      <w:r w:rsidR="0031152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99AF2C" wp14:editId="7CC0D8C3">
                <wp:simplePos x="0" y="0"/>
                <wp:positionH relativeFrom="column">
                  <wp:posOffset>-48497</wp:posOffset>
                </wp:positionH>
                <wp:positionV relativeFrom="paragraph">
                  <wp:posOffset>2875260</wp:posOffset>
                </wp:positionV>
                <wp:extent cx="5324949" cy="1071349"/>
                <wp:effectExtent l="0" t="0" r="28575" b="33655"/>
                <wp:wrapNone/>
                <wp:docPr id="4988" name="Straight Connector 4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949" cy="107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2690" id="Straight Connector 4988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226.4pt" to="415.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" strokecolor="#4579b8 [3044]"/>
            </w:pict>
          </mc:Fallback>
        </mc:AlternateContent>
      </w:r>
      <w:r w:rsidR="0031152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FD3731" wp14:editId="63F0891E">
                <wp:simplePos x="0" y="0"/>
                <wp:positionH relativeFrom="column">
                  <wp:posOffset>-48497</wp:posOffset>
                </wp:positionH>
                <wp:positionV relativeFrom="paragraph">
                  <wp:posOffset>1442247</wp:posOffset>
                </wp:positionV>
                <wp:extent cx="5311311" cy="1111866"/>
                <wp:effectExtent l="0" t="0" r="22860" b="31750"/>
                <wp:wrapNone/>
                <wp:docPr id="4987" name="Straight Connector 4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311" cy="111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ECC0" id="Straight Connector 498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13.55pt" to="414.4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" strokecolor="#4579b8 [3044]"/>
            </w:pict>
          </mc:Fallback>
        </mc:AlternateContent>
      </w:r>
      <w:r w:rsidR="0031152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8E7742" wp14:editId="3422F804">
                <wp:simplePos x="0" y="0"/>
                <wp:positionH relativeFrom="column">
                  <wp:posOffset>-48497</wp:posOffset>
                </wp:positionH>
                <wp:positionV relativeFrom="paragraph">
                  <wp:posOffset>1496837</wp:posOffset>
                </wp:positionV>
                <wp:extent cx="5318258" cy="1057294"/>
                <wp:effectExtent l="0" t="0" r="34925" b="28575"/>
                <wp:wrapNone/>
                <wp:docPr id="4986" name="Straight Connector 4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258" cy="1057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04114" id="Straight Connector 4986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17.85pt" to="414.9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" strokecolor="#4579b8 [3044]"/>
            </w:pict>
          </mc:Fallback>
        </mc:AlternateContent>
      </w:r>
      <w:r w:rsidR="0031152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5C7CA3" wp14:editId="775E90CF">
                <wp:simplePos x="0" y="0"/>
                <wp:positionH relativeFrom="column">
                  <wp:posOffset>-54229</wp:posOffset>
                </wp:positionH>
                <wp:positionV relativeFrom="paragraph">
                  <wp:posOffset>5494375</wp:posOffset>
                </wp:positionV>
                <wp:extent cx="5287010" cy="1111885"/>
                <wp:effectExtent l="0" t="0" r="27940" b="31115"/>
                <wp:wrapNone/>
                <wp:docPr id="4985" name="Straight Connector 4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010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2053" id="Straight Connector 498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432.65pt" to="412.0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" strokecolor="#4579b8 [3044]"/>
            </w:pict>
          </mc:Fallback>
        </mc:AlternateContent>
      </w:r>
      <w:r w:rsidR="0031152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DE4951" wp14:editId="50659B70">
                <wp:simplePos x="0" y="0"/>
                <wp:positionH relativeFrom="column">
                  <wp:posOffset>-54229</wp:posOffset>
                </wp:positionH>
                <wp:positionV relativeFrom="paragraph">
                  <wp:posOffset>5494376</wp:posOffset>
                </wp:positionV>
                <wp:extent cx="5287010" cy="1111885"/>
                <wp:effectExtent l="0" t="0" r="27940" b="31115"/>
                <wp:wrapNone/>
                <wp:docPr id="4984" name="Straight Connector 4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7010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4C79" id="Straight Connector 4984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432.65pt" to="412.0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" strokecolor="#4579b8 [3044]"/>
            </w:pict>
          </mc:Fallback>
        </mc:AlternateContent>
      </w:r>
      <w:r w:rsidR="005631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893E8" wp14:editId="0F146079">
                <wp:simplePos x="0" y="0"/>
                <wp:positionH relativeFrom="column">
                  <wp:posOffset>-273685</wp:posOffset>
                </wp:positionH>
                <wp:positionV relativeFrom="paragraph">
                  <wp:posOffset>6860388</wp:posOffset>
                </wp:positionV>
                <wp:extent cx="5727475" cy="986917"/>
                <wp:effectExtent l="0" t="0" r="26035" b="22860"/>
                <wp:wrapNone/>
                <wp:docPr id="4869" name="Rectangle 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475" cy="986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A958" w14:textId="77777777" w:rsidR="0056310E" w:rsidRPr="001B0C31" w:rsidRDefault="0056310E" w:rsidP="0056310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93E8" id="Rectangle 4869" o:spid="_x0000_s1047" style="position:absolute;margin-left:-21.55pt;margin-top:540.2pt;width:451pt;height:7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" filled="f" strokecolor="#243f60 [1604]" strokeweight="2pt">
                <v:textbox>
                  <w:txbxContent>
                    <w:p w14:paraId="6945A958" w14:textId="77777777" w:rsidR="0056310E" w:rsidRPr="001B0C31" w:rsidRDefault="0056310E" w:rsidP="0056310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31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6D973" wp14:editId="1BC5B7FC">
                <wp:simplePos x="0" y="0"/>
                <wp:positionH relativeFrom="column">
                  <wp:posOffset>-53721</wp:posOffset>
                </wp:positionH>
                <wp:positionV relativeFrom="paragraph">
                  <wp:posOffset>5491760</wp:posOffset>
                </wp:positionV>
                <wp:extent cx="5287086" cy="1111911"/>
                <wp:effectExtent l="0" t="0" r="2794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086" cy="1111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A88B9" w14:textId="77777777" w:rsidR="00B123F9" w:rsidRPr="001B0C31" w:rsidRDefault="00B123F9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cầu thủ đại diện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6D973" id="Rectangle 49" o:spid="_x0000_s1048" style="position:absolute;margin-left:-4.25pt;margin-top:432.4pt;width:416.3pt;height:8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" filled="f" strokecolor="#243f60 [1604]" strokeweight="2pt">
                <v:textbox>
                  <w:txbxContent>
                    <w:p w14:paraId="565A88B9" w14:textId="77777777" w:rsidR="00B123F9" w:rsidRPr="001B0C31" w:rsidRDefault="00B123F9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cầu thủ đại diện thương hiệu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79166" wp14:editId="0B2FF09A">
                <wp:simplePos x="0" y="0"/>
                <wp:positionH relativeFrom="column">
                  <wp:posOffset>-54229</wp:posOffset>
                </wp:positionH>
                <wp:positionV relativeFrom="paragraph">
                  <wp:posOffset>2873604</wp:posOffset>
                </wp:positionV>
                <wp:extent cx="5345074" cy="1111885"/>
                <wp:effectExtent l="0" t="0" r="2730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074" cy="1111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2C75" w14:textId="5C96FA94" w:rsidR="00B123F9" w:rsidRPr="001B0C31" w:rsidRDefault="00B123F9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cầu thủ đại diện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79166" id="Rectangle 29" o:spid="_x0000_s1049" style="position:absolute;margin-left:-4.25pt;margin-top:226.25pt;width:420.85pt;height:8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" filled="f" strokecolor="#243f60 [1604]" strokeweight="2pt">
                <v:textbox>
                  <w:txbxContent>
                    <w:p w14:paraId="54732C75" w14:textId="5C96FA94" w:rsidR="00B123F9" w:rsidRPr="001B0C31" w:rsidRDefault="00B123F9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cầu thủ đại diện thương hiệu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90751" wp14:editId="492E044F">
                <wp:simplePos x="0" y="0"/>
                <wp:positionH relativeFrom="column">
                  <wp:posOffset>4598670</wp:posOffset>
                </wp:positionH>
                <wp:positionV relativeFrom="paragraph">
                  <wp:posOffset>4434205</wp:posOffset>
                </wp:positionV>
                <wp:extent cx="671195" cy="596900"/>
                <wp:effectExtent l="0" t="0" r="0" b="0"/>
                <wp:wrapNone/>
                <wp:docPr id="4866" name="Rectangle 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31BDF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90751" id="Rectangle 4866" o:spid="_x0000_s1050" style="position:absolute;margin-left:362.1pt;margin-top:349.15pt;width:52.85pt;height:4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06bw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" filled="f" strokecolor="#243f60 [1604]" strokeweight="2pt">
                <v:textbox>
                  <w:txbxContent>
                    <w:p w14:paraId="30431BDF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1DD05" wp14:editId="056825AB">
                <wp:simplePos x="0" y="0"/>
                <wp:positionH relativeFrom="column">
                  <wp:posOffset>3613785</wp:posOffset>
                </wp:positionH>
                <wp:positionV relativeFrom="paragraph">
                  <wp:posOffset>4437380</wp:posOffset>
                </wp:positionV>
                <wp:extent cx="671195" cy="596900"/>
                <wp:effectExtent l="0" t="0" r="0" b="0"/>
                <wp:wrapNone/>
                <wp:docPr id="4865" name="Rectangle 4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055A9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DD05" id="Rectangle 4865" o:spid="_x0000_s1051" style="position:absolute;margin-left:284.55pt;margin-top:349.4pt;width:52.85pt;height:4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W3bgIAADA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" filled="f" strokecolor="#243f60 [1604]" strokeweight="2pt">
                <v:textbox>
                  <w:txbxContent>
                    <w:p w14:paraId="63E055A9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26619" wp14:editId="0779B1DE">
                <wp:simplePos x="0" y="0"/>
                <wp:positionH relativeFrom="column">
                  <wp:posOffset>2653030</wp:posOffset>
                </wp:positionH>
                <wp:positionV relativeFrom="paragraph">
                  <wp:posOffset>4436745</wp:posOffset>
                </wp:positionV>
                <wp:extent cx="671195" cy="596900"/>
                <wp:effectExtent l="0" t="0" r="0" b="0"/>
                <wp:wrapNone/>
                <wp:docPr id="4864" name="Rectangle 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8A9A1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26619" id="Rectangle 4864" o:spid="_x0000_s1052" style="position:absolute;margin-left:208.9pt;margin-top:349.35pt;width:52.85pt;height:4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" filled="f" strokecolor="#243f60 [1604]" strokeweight="2pt">
                <v:textbox>
                  <w:txbxContent>
                    <w:p w14:paraId="2688A9A1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99BFF" wp14:editId="62A95395">
                <wp:simplePos x="0" y="0"/>
                <wp:positionH relativeFrom="column">
                  <wp:posOffset>1762760</wp:posOffset>
                </wp:positionH>
                <wp:positionV relativeFrom="paragraph">
                  <wp:posOffset>4419600</wp:posOffset>
                </wp:positionV>
                <wp:extent cx="671195" cy="596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26BA7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99BFF" id="Rectangle 58" o:spid="_x0000_s1053" style="position:absolute;margin-left:138.8pt;margin-top:348pt;width:52.85pt;height:4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azbQIAADA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" filled="f" strokecolor="#243f60 [1604]" strokeweight="2pt">
                <v:textbox>
                  <w:txbxContent>
                    <w:p w14:paraId="3F226BA7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A62EFD" wp14:editId="14F87557">
                <wp:simplePos x="0" y="0"/>
                <wp:positionH relativeFrom="column">
                  <wp:posOffset>814705</wp:posOffset>
                </wp:positionH>
                <wp:positionV relativeFrom="paragraph">
                  <wp:posOffset>4422140</wp:posOffset>
                </wp:positionV>
                <wp:extent cx="671195" cy="5969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F04B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2EFD" id="Rectangle 57" o:spid="_x0000_s1054" style="position:absolute;margin-left:64.15pt;margin-top:348.2pt;width:52.85pt;height:4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/+bgIAADA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" filled="f" strokecolor="#243f60 [1604]" strokeweight="2pt">
                <v:textbox>
                  <w:txbxContent>
                    <w:p w14:paraId="792FF04B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04E15" wp14:editId="1ABA47E6">
                <wp:simplePos x="0" y="0"/>
                <wp:positionH relativeFrom="column">
                  <wp:posOffset>-170815</wp:posOffset>
                </wp:positionH>
                <wp:positionV relativeFrom="paragraph">
                  <wp:posOffset>4422293</wp:posOffset>
                </wp:positionV>
                <wp:extent cx="671195" cy="5969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59C73" w14:textId="77777777" w:rsidR="00660A71" w:rsidRPr="001B0C31" w:rsidRDefault="00660A71" w:rsidP="00B123F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4E15" id="Rectangle 56" o:spid="_x0000_s1055" style="position:absolute;margin-left:-13.45pt;margin-top:348.2pt;width:52.85pt;height:4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dzbwIAADA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" filled="f" strokecolor="#243f60 [1604]" strokeweight="2pt">
                <v:textbox>
                  <w:txbxContent>
                    <w:p w14:paraId="74659C73" w14:textId="77777777" w:rsidR="00660A71" w:rsidRPr="001B0C31" w:rsidRDefault="00660A71" w:rsidP="00B123F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B82F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55376" wp14:editId="743CF6F1">
                <wp:simplePos x="0" y="0"/>
                <wp:positionH relativeFrom="column">
                  <wp:posOffset>-51342</wp:posOffset>
                </wp:positionH>
                <wp:positionV relativeFrom="paragraph">
                  <wp:posOffset>1442898</wp:posOffset>
                </wp:positionV>
                <wp:extent cx="5345608" cy="1111911"/>
                <wp:effectExtent l="0" t="0" r="26670" b="12065"/>
                <wp:wrapNone/>
                <wp:docPr id="4868" name="Rectangle 4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608" cy="1111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1F081" w14:textId="2F0D3E53" w:rsidR="00660A71" w:rsidRPr="001B0C31" w:rsidRDefault="00660A71" w:rsidP="00B82F93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Ảnh giới thiệu sản phẩm và các chương trình </w:t>
                            </w:r>
                            <w:r w:rsidR="00B82F93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đang và sắp diễn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5376" id="Rectangle 4868" o:spid="_x0000_s1056" style="position:absolute;margin-left:-4.05pt;margin-top:113.6pt;width:420.9pt;height:8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" filled="f" strokecolor="#243f60 [1604]" strokeweight="2pt">
                <v:textbox>
                  <w:txbxContent>
                    <w:p w14:paraId="06E1F081" w14:textId="2F0D3E53" w:rsidR="00660A71" w:rsidRPr="001B0C31" w:rsidRDefault="00660A71" w:rsidP="00B82F93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Ảnh giới thiệu sản phẩm và các chương trình </w:t>
                      </w:r>
                      <w:r w:rsidR="00B82F93">
                        <w:rPr>
                          <w:color w:val="1F497D" w:themeColor="text2"/>
                          <w:sz w:val="24"/>
                          <w:szCs w:val="24"/>
                        </w:rPr>
                        <w:t>đang và sắp diễn ra</w:t>
                      </w:r>
                    </w:p>
                  </w:txbxContent>
                </v:textbox>
              </v:rect>
            </w:pict>
          </mc:Fallback>
        </mc:AlternateContent>
      </w:r>
      <w:r w:rsidR="00D71606" w:rsidRPr="00057E8C">
        <w:rPr>
          <w:rFonts w:asciiTheme="minorHAnsi" w:hAnsiTheme="minorHAnsi" w:cstheme="minorHAnsi"/>
        </w:rPr>
        <w:br w:type="page"/>
      </w:r>
      <w:r w:rsidR="00D71606"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t xml:space="preserve">Phác thảo các trang con </w:t>
      </w:r>
    </w:p>
    <w:p w14:paraId="5F921A59" w14:textId="32C13D98" w:rsidR="008515CC" w:rsidRPr="008515CC" w:rsidRDefault="008515CC" w:rsidP="008515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b/>
          <w:bCs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6A4540E" wp14:editId="305C873D">
                <wp:simplePos x="0" y="0"/>
                <wp:positionH relativeFrom="column">
                  <wp:posOffset>-3175</wp:posOffset>
                </wp:positionH>
                <wp:positionV relativeFrom="paragraph">
                  <wp:posOffset>282575</wp:posOffset>
                </wp:positionV>
                <wp:extent cx="5783580" cy="8660765"/>
                <wp:effectExtent l="0" t="0" r="26670" b="26035"/>
                <wp:wrapNone/>
                <wp:docPr id="4934" name="Group 4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4935" name="Rectangle 4935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36" name="Group 4936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4937" name="Rectangle 4937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72497" w14:textId="77777777" w:rsidR="008515CC" w:rsidRPr="001B0C31" w:rsidRDefault="008515CC" w:rsidP="008515C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8" name="Rectangle 4938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2CEDF2" w14:textId="77777777" w:rsidR="008515CC" w:rsidRPr="001B0C31" w:rsidRDefault="008515CC" w:rsidP="008515C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9" name="Rectangle 4939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4A0CEE" w14:textId="08C75E87" w:rsidR="008515CC" w:rsidRPr="00C359A4" w:rsidRDefault="000E6795" w:rsidP="008515CC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0" name="Rectangle 4940"/>
                          <wps:cNvSpPr/>
                          <wps:spPr>
                            <a:xfrm>
                              <a:off x="1189676" y="1531235"/>
                              <a:ext cx="4490161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6CCD4" w14:textId="212A57DE" w:rsidR="008515CC" w:rsidRPr="001B0C31" w:rsidRDefault="008515CC" w:rsidP="008515CC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 giày đá bóng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1" name="Rectangle 4941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CA1D6F" w14:textId="79A6E773" w:rsidR="008515CC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r w:rsidR="00134909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Kết nối </w:t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42" name="Group 4942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4943" name="Rectangle 4943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929F30" w14:textId="77777777" w:rsidR="008515CC" w:rsidRPr="001B0C31" w:rsidRDefault="008515CC" w:rsidP="008515C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4" name="Straight Connector 4944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45" name="Straight Connector 4945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4540E" id="Group 4934" o:spid="_x0000_s1057" style="position:absolute;left:0;text-align:left;margin-left:-.25pt;margin-top:22.25pt;width:455.4pt;height:681.95pt;z-index:251823104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">
                <v:rect id="Rectangle 4935" o:spid="_x0000_s1058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" filled="f" strokecolor="#243f60 [1604]" strokeweight="2pt"/>
                <v:group id="Group 4936" o:spid="_x0000_s1059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+s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sPIG/N+EJyOUvAAAA//8DAFBLAQItABQABgAIAAAAIQDb4fbL7gAAAIUBAAATAAAAAAAA&#10;AAAAAAAAAAAAAABbQ29udGVudF9UeXBlc10ueG1sUEsBAi0AFAAGAAgAAAAhAFr0LFu/AAAAFQEA&#10;AAsAAAAAAAAAAAAAAAAAHwEAAF9yZWxzLy5yZWxzUEsBAi0AFAAGAAgAAAAhAIoST6zHAAAA3QAA&#10;AA8AAAAAAAAAAAAAAAAABwIAAGRycy9kb3ducmV2LnhtbFBLBQYAAAAAAwADALcAAAD7AgAAAAA=&#10;">
                  <v:rect id="Rectangle 4937" o:spid="_x0000_s1060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" filled="f" strokecolor="#243f60 [1604]" strokeweight="2pt">
                    <v:textbox>
                      <w:txbxContent>
                        <w:p w14:paraId="3A972497" w14:textId="77777777" w:rsidR="008515CC" w:rsidRPr="001B0C31" w:rsidRDefault="008515CC" w:rsidP="008515CC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4938" o:spid="_x0000_s1061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" fillcolor="#c0504d [3205]" strokecolor="#243f60 [1604]" strokeweight="2pt">
                    <v:textbox>
                      <w:txbxContent>
                        <w:p w14:paraId="2B2CEDF2" w14:textId="77777777" w:rsidR="008515CC" w:rsidRPr="001B0C31" w:rsidRDefault="008515CC" w:rsidP="008515CC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4939" o:spid="_x0000_s1062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" fillcolor="#c2d69b [1942]" strokecolor="#243f60 [1604]" strokeweight="2pt">
                    <v:textbox>
                      <w:txbxContent>
                        <w:p w14:paraId="264A0CEE" w14:textId="08C75E87" w:rsidR="008515CC" w:rsidRPr="00C359A4" w:rsidRDefault="000E6795" w:rsidP="008515CC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</w:p>
                      </w:txbxContent>
                    </v:textbox>
                  </v:rect>
                  <v:rect id="Rectangle 4940" o:spid="_x0000_s1063" style="position:absolute;left:11896;top:15312;width:44902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" filled="f" strokecolor="#243f60 [1604]" strokeweight="2pt">
                    <v:textbox>
                      <w:txbxContent>
                        <w:p w14:paraId="5976CCD4" w14:textId="212A57DE" w:rsidR="008515CC" w:rsidRPr="001B0C31" w:rsidRDefault="008515CC" w:rsidP="008515CC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 giày đá bóng</w:t>
                          </w:r>
                        </w:p>
                      </w:txbxContent>
                    </v:textbox>
                  </v:rect>
                  <v:rect id="Rectangle 4941" o:spid="_x0000_s1064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" fillcolor="#fde9d9 [665]" strokecolor="#243f60 [1604]" strokeweight="2pt">
                    <v:textbox>
                      <w:txbxContent>
                        <w:p w14:paraId="42CA1D6F" w14:textId="79A6E773" w:rsidR="008515CC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</w:t>
                          </w:r>
                          <w:r w:rsidR="00134909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Kết nối </w:t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4942" o:spid="_x0000_s1065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zrS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ZTUbweBOegFzeAQAA//8DAFBLAQItABQABgAIAAAAIQDb4fbL7gAAAIUBAAATAAAAAAAA&#10;AAAAAAAAAAAAAABbQ29udGVudF9UeXBlc10ueG1sUEsBAi0AFAAGAAgAAAAhAFr0LFu/AAAAFQEA&#10;AAsAAAAAAAAAAAAAAAAAHwEAAF9yZWxzLy5yZWxzUEsBAi0AFAAGAAgAAAAhAK0vOtLHAAAA3QAA&#10;AA8AAAAAAAAAAAAAAAAABwIAAGRycy9kb3ducmV2LnhtbFBLBQYAAAAAAwADALcAAAD7AgAAAAA=&#10;">
                    <v:rect id="Rectangle 4943" o:spid="_x0000_s1066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" filled="f" strokecolor="#243f60 [1604]" strokeweight="2pt">
                      <v:textbox>
                        <w:txbxContent>
                          <w:p w14:paraId="21929F30" w14:textId="77777777" w:rsidR="008515CC" w:rsidRPr="001B0C31" w:rsidRDefault="008515CC" w:rsidP="008515CC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4944" o:spid="_x0000_s1067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" strokecolor="#4579b8 [3044]"/>
                    <v:line id="Straight Connector 4945" o:spid="_x0000_s1068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" strokecolor="#4579b8 [3044]"/>
                  </v:group>
                </v:group>
              </v:group>
            </w:pict>
          </mc:Fallback>
        </mc:AlternateContent>
      </w:r>
      <w:r w:rsidRPr="008515CC">
        <w:rPr>
          <w:rFonts w:ascii="OpenSansBold" w:eastAsia="Times New Roman" w:hAnsi="OpenSansBold" w:cs="Arial"/>
          <w:b/>
          <w:bCs/>
          <w:color w:val="000000" w:themeColor="text1"/>
          <w:kern w:val="36"/>
          <w:sz w:val="30"/>
          <w:szCs w:val="30"/>
        </w:rPr>
        <w:t xml:space="preserve">Tất cả sản </w:t>
      </w:r>
      <w:proofErr w:type="gramStart"/>
      <w:r w:rsidRPr="008515CC">
        <w:rPr>
          <w:rFonts w:ascii="OpenSansBold" w:eastAsia="Times New Roman" w:hAnsi="OpenSansBold" w:cs="Arial"/>
          <w:b/>
          <w:bCs/>
          <w:color w:val="000000" w:themeColor="text1"/>
          <w:kern w:val="36"/>
          <w:sz w:val="30"/>
          <w:szCs w:val="30"/>
        </w:rPr>
        <w:t>phẩm</w:t>
      </w:r>
      <w:r w:rsidR="004A7690">
        <w:rPr>
          <w:rFonts w:ascii="OpenSansBold" w:eastAsia="Times New Roman" w:hAnsi="OpenSansBold" w:cs="Arial"/>
          <w:b/>
          <w:bCs/>
          <w:color w:val="000000" w:themeColor="text1"/>
          <w:kern w:val="36"/>
          <w:sz w:val="30"/>
          <w:szCs w:val="30"/>
        </w:rPr>
        <w:t>( bao</w:t>
      </w:r>
      <w:proofErr w:type="gramEnd"/>
      <w:r w:rsidR="004A7690">
        <w:rPr>
          <w:rFonts w:ascii="OpenSansBold" w:eastAsia="Times New Roman" w:hAnsi="OpenSansBold" w:cs="Arial"/>
          <w:b/>
          <w:bCs/>
          <w:color w:val="000000" w:themeColor="text1"/>
          <w:kern w:val="36"/>
          <w:sz w:val="30"/>
          <w:szCs w:val="30"/>
        </w:rPr>
        <w:t xml:space="preserve"> gồm giày FG ,TF)</w:t>
      </w:r>
    </w:p>
    <w:p w14:paraId="741F4586" w14:textId="7D64F477" w:rsidR="008515CC" w:rsidRDefault="00FD07D6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0322077" wp14:editId="286136DB">
                <wp:simplePos x="0" y="0"/>
                <wp:positionH relativeFrom="column">
                  <wp:posOffset>4995000</wp:posOffset>
                </wp:positionH>
                <wp:positionV relativeFrom="paragraph">
                  <wp:posOffset>24117</wp:posOffset>
                </wp:positionV>
                <wp:extent cx="753110" cy="357946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9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89A81" w14:textId="77777777" w:rsidR="00FD07D6" w:rsidRPr="00C359A4" w:rsidRDefault="00FD07D6" w:rsidP="00FD07D6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2077" id="Rectangle 3" o:spid="_x0000_s1069" style="position:absolute;margin-left:393.3pt;margin-top:1.9pt;width:59.3pt;height:28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" fillcolor="#c0504d [3205]" strokecolor="#243f60 [1604]" strokeweight="2pt">
                <v:textbox>
                  <w:txbxContent>
                    <w:p w14:paraId="01589A81" w14:textId="77777777" w:rsidR="00FD07D6" w:rsidRPr="00C359A4" w:rsidRDefault="00FD07D6" w:rsidP="00FD07D6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</w:p>
    <w:p w14:paraId="1A9DF863" w14:textId="06460E72" w:rsidR="008515CC" w:rsidRDefault="00FD07D6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BAAE05" wp14:editId="73419185">
                <wp:simplePos x="0" y="0"/>
                <wp:positionH relativeFrom="column">
                  <wp:posOffset>4332426</wp:posOffset>
                </wp:positionH>
                <wp:positionV relativeFrom="paragraph">
                  <wp:posOffset>155866</wp:posOffset>
                </wp:positionV>
                <wp:extent cx="515620" cy="362662"/>
                <wp:effectExtent l="0" t="0" r="1778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F6DF7" w14:textId="77777777" w:rsidR="00FD07D6" w:rsidRPr="001B0C31" w:rsidRDefault="00FD07D6" w:rsidP="00FD07D6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AE05" id="Rectangle 4" o:spid="_x0000_s1070" style="position:absolute;margin-left:341.15pt;margin-top:12.25pt;width:40.6pt;height:28.5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" fillcolor="#c0504d [3205]" strokecolor="#243f60 [1604]" strokeweight="2pt">
                <v:textbox>
                  <w:txbxContent>
                    <w:p w14:paraId="6F8F6DF7" w14:textId="77777777" w:rsidR="00FD07D6" w:rsidRPr="001B0C31" w:rsidRDefault="00FD07D6" w:rsidP="00FD07D6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CBBCDE0" w14:textId="61A4B1CE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34595D6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956D9BF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296850EE" w14:textId="5D03B4A8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FF77CD0" w14:textId="472E1A69" w:rsidR="008515CC" w:rsidRDefault="00311527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B81612" wp14:editId="77F98BC9">
                <wp:simplePos x="0" y="0"/>
                <wp:positionH relativeFrom="column">
                  <wp:posOffset>1152779</wp:posOffset>
                </wp:positionH>
                <wp:positionV relativeFrom="paragraph">
                  <wp:posOffset>45669</wp:posOffset>
                </wp:positionV>
                <wp:extent cx="4343424" cy="972820"/>
                <wp:effectExtent l="0" t="0" r="19050" b="36830"/>
                <wp:wrapNone/>
                <wp:docPr id="4981" name="Straight Connector 4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24" cy="97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F6DD3" id="Straight Connector 4981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.6pt" to="432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" strokecolor="#4579b8 [3044]"/>
            </w:pict>
          </mc:Fallback>
        </mc:AlternateContent>
      </w:r>
      <w:r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A722B4" wp14:editId="2E1ABB2C">
                <wp:simplePos x="0" y="0"/>
                <wp:positionH relativeFrom="column">
                  <wp:posOffset>1152779</wp:posOffset>
                </wp:positionH>
                <wp:positionV relativeFrom="paragraph">
                  <wp:posOffset>45183</wp:posOffset>
                </wp:positionV>
                <wp:extent cx="4343424" cy="973097"/>
                <wp:effectExtent l="0" t="0" r="19050" b="36830"/>
                <wp:wrapNone/>
                <wp:docPr id="4980" name="Straight Connector 4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24" cy="973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32345" id="Straight Connector 4980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.55pt" to="432.7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" strokecolor="#4579b8 [3044]"/>
            </w:pict>
          </mc:Fallback>
        </mc:AlternateContent>
      </w:r>
    </w:p>
    <w:p w14:paraId="1B4C1933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B032D8B" w14:textId="7129DA65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7629A18" w14:textId="5108370F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007A968" w14:textId="28BCB738" w:rsidR="008515CC" w:rsidRDefault="006165FB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8FC68C" wp14:editId="447354B4">
                <wp:simplePos x="0" y="0"/>
                <wp:positionH relativeFrom="column">
                  <wp:posOffset>1110617</wp:posOffset>
                </wp:positionH>
                <wp:positionV relativeFrom="paragraph">
                  <wp:posOffset>285750</wp:posOffset>
                </wp:positionV>
                <wp:extent cx="671195" cy="596900"/>
                <wp:effectExtent l="0" t="0" r="0" b="0"/>
                <wp:wrapNone/>
                <wp:docPr id="4950" name="Rectangle 4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4433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FC68C" id="Rectangle 4950" o:spid="_x0000_s1071" style="position:absolute;margin-left:87.45pt;margin-top:22.5pt;width:52.85pt;height:4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" filled="f" strokecolor="#243f60 [1604]" strokeweight="2pt">
                <v:textbox>
                  <w:txbxContent>
                    <w:p w14:paraId="430D4433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7EDEAA68" w14:textId="4F7AD05B" w:rsidR="008515CC" w:rsidRDefault="00B36E8A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4A6F92" wp14:editId="04BBF6EF">
                <wp:simplePos x="0" y="0"/>
                <wp:positionH relativeFrom="column">
                  <wp:posOffset>2388235</wp:posOffset>
                </wp:positionH>
                <wp:positionV relativeFrom="paragraph">
                  <wp:posOffset>9525</wp:posOffset>
                </wp:positionV>
                <wp:extent cx="671195" cy="596900"/>
                <wp:effectExtent l="0" t="0" r="0" b="0"/>
                <wp:wrapNone/>
                <wp:docPr id="4951" name="Rectangle 4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989D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6F92" id="Rectangle 4951" o:spid="_x0000_s1072" style="position:absolute;margin-left:188.05pt;margin-top:.75pt;width:52.85pt;height:4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" filled="f" strokecolor="#243f60 [1604]" strokeweight="2pt">
                <v:textbox>
                  <w:txbxContent>
                    <w:p w14:paraId="29AC989D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7968B1" wp14:editId="0C3FC02B">
                <wp:simplePos x="0" y="0"/>
                <wp:positionH relativeFrom="column">
                  <wp:posOffset>3602990</wp:posOffset>
                </wp:positionH>
                <wp:positionV relativeFrom="paragraph">
                  <wp:posOffset>17780</wp:posOffset>
                </wp:positionV>
                <wp:extent cx="671195" cy="596900"/>
                <wp:effectExtent l="0" t="0" r="0" b="0"/>
                <wp:wrapNone/>
                <wp:docPr id="4952" name="Rectangle 4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42E1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968B1" id="Rectangle 4952" o:spid="_x0000_s1073" style="position:absolute;margin-left:283.7pt;margin-top:1.4pt;width:52.85pt;height:4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mGbwIAADA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" filled="f" strokecolor="#243f60 [1604]" strokeweight="2pt">
                <v:textbox>
                  <w:txbxContent>
                    <w:p w14:paraId="66EB42E1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7E8CFA" wp14:editId="4858A85D">
                <wp:simplePos x="0" y="0"/>
                <wp:positionH relativeFrom="column">
                  <wp:posOffset>4846320</wp:posOffset>
                </wp:positionH>
                <wp:positionV relativeFrom="paragraph">
                  <wp:posOffset>14605</wp:posOffset>
                </wp:positionV>
                <wp:extent cx="671195" cy="596900"/>
                <wp:effectExtent l="0" t="0" r="0" b="0"/>
                <wp:wrapNone/>
                <wp:docPr id="4953" name="Rectangle 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1B986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E8CFA" id="Rectangle 4953" o:spid="_x0000_s1074" style="position:absolute;margin-left:381.6pt;margin-top:1.15pt;width:52.85pt;height:4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" filled="f" strokecolor="#243f60 [1604]" strokeweight="2pt">
                <v:textbox>
                  <w:txbxContent>
                    <w:p w14:paraId="2171B986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895606" wp14:editId="384BA07D">
                <wp:simplePos x="0" y="0"/>
                <wp:positionH relativeFrom="column">
                  <wp:posOffset>3602990</wp:posOffset>
                </wp:positionH>
                <wp:positionV relativeFrom="paragraph">
                  <wp:posOffset>1033780</wp:posOffset>
                </wp:positionV>
                <wp:extent cx="671195" cy="596900"/>
                <wp:effectExtent l="0" t="0" r="0" b="0"/>
                <wp:wrapNone/>
                <wp:docPr id="4957" name="Rectangle 4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BDB90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95606" id="Rectangle 4957" o:spid="_x0000_s1075" style="position:absolute;margin-left:283.7pt;margin-top:81.4pt;width:52.85pt;height:4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" filled="f" strokecolor="#243f60 [1604]" strokeweight="2pt">
                <v:textbox>
                  <w:txbxContent>
                    <w:p w14:paraId="6ECBDB90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92E9B6" wp14:editId="7125200E">
                <wp:simplePos x="0" y="0"/>
                <wp:positionH relativeFrom="column">
                  <wp:posOffset>2388235</wp:posOffset>
                </wp:positionH>
                <wp:positionV relativeFrom="paragraph">
                  <wp:posOffset>1025525</wp:posOffset>
                </wp:positionV>
                <wp:extent cx="671195" cy="596900"/>
                <wp:effectExtent l="0" t="0" r="0" b="0"/>
                <wp:wrapNone/>
                <wp:docPr id="4956" name="Rectangle 4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2D949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E9B6" id="Rectangle 4956" o:spid="_x0000_s1076" style="position:absolute;margin-left:188.05pt;margin-top:80.75pt;width:52.85pt;height:4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" filled="f" strokecolor="#243f60 [1604]" strokeweight="2pt">
                <v:textbox>
                  <w:txbxContent>
                    <w:p w14:paraId="50A2D949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598136" wp14:editId="3AB29C5B">
                <wp:simplePos x="0" y="0"/>
                <wp:positionH relativeFrom="column">
                  <wp:posOffset>1110615</wp:posOffset>
                </wp:positionH>
                <wp:positionV relativeFrom="paragraph">
                  <wp:posOffset>1016000</wp:posOffset>
                </wp:positionV>
                <wp:extent cx="671195" cy="596900"/>
                <wp:effectExtent l="0" t="0" r="0" b="0"/>
                <wp:wrapNone/>
                <wp:docPr id="4955" name="Rectangle 4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1A88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98136" id="Rectangle 4955" o:spid="_x0000_s1077" style="position:absolute;margin-left:87.45pt;margin-top:80pt;width:52.85pt;height:4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5pbwIAADA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" filled="f" strokecolor="#243f60 [1604]" strokeweight="2pt">
                <v:textbox>
                  <w:txbxContent>
                    <w:p w14:paraId="4FB81A88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FFD839" wp14:editId="6819A3ED">
                <wp:simplePos x="0" y="0"/>
                <wp:positionH relativeFrom="column">
                  <wp:posOffset>2380615</wp:posOffset>
                </wp:positionH>
                <wp:positionV relativeFrom="paragraph">
                  <wp:posOffset>2132330</wp:posOffset>
                </wp:positionV>
                <wp:extent cx="671195" cy="596900"/>
                <wp:effectExtent l="0" t="0" r="0" b="0"/>
                <wp:wrapNone/>
                <wp:docPr id="4960" name="Rectangle 4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3B6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FD839" id="Rectangle 4960" o:spid="_x0000_s1078" style="position:absolute;margin-left:187.45pt;margin-top:167.9pt;width:52.85pt;height:4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" filled="f" strokecolor="#243f60 [1604]" strokeweight="2pt">
                <v:textbox>
                  <w:txbxContent>
                    <w:p w14:paraId="4EBEC3B6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45087F" wp14:editId="191C273A">
                <wp:simplePos x="0" y="0"/>
                <wp:positionH relativeFrom="column">
                  <wp:posOffset>3595370</wp:posOffset>
                </wp:positionH>
                <wp:positionV relativeFrom="paragraph">
                  <wp:posOffset>2140585</wp:posOffset>
                </wp:positionV>
                <wp:extent cx="671195" cy="596900"/>
                <wp:effectExtent l="0" t="0" r="0" b="0"/>
                <wp:wrapNone/>
                <wp:docPr id="4961" name="Rectangle 4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659B1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5087F" id="Rectangle 4961" o:spid="_x0000_s1079" style="position:absolute;margin-left:283.1pt;margin-top:168.55pt;width:52.85pt;height:4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oKbgIAADA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" filled="f" strokecolor="#243f60 [1604]" strokeweight="2pt">
                <v:textbox>
                  <w:txbxContent>
                    <w:p w14:paraId="127659B1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7BDFA7" wp14:editId="79003C74">
                <wp:simplePos x="0" y="0"/>
                <wp:positionH relativeFrom="column">
                  <wp:posOffset>4838700</wp:posOffset>
                </wp:positionH>
                <wp:positionV relativeFrom="paragraph">
                  <wp:posOffset>2137410</wp:posOffset>
                </wp:positionV>
                <wp:extent cx="671195" cy="596900"/>
                <wp:effectExtent l="0" t="0" r="0" b="0"/>
                <wp:wrapNone/>
                <wp:docPr id="4962" name="Rectangle 4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C6895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BDFA7" id="Rectangle 4962" o:spid="_x0000_s1080" style="position:absolute;margin-left:381pt;margin-top:168.3pt;width:52.85pt;height:4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NHbwIAADA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" filled="f" strokecolor="#243f60 [1604]" strokeweight="2pt">
                <v:textbox>
                  <w:txbxContent>
                    <w:p w14:paraId="0F3C6895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6165F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54E9A4" wp14:editId="54A1894F">
                <wp:simplePos x="0" y="0"/>
                <wp:positionH relativeFrom="column">
                  <wp:posOffset>19743</wp:posOffset>
                </wp:positionH>
                <wp:positionV relativeFrom="paragraph">
                  <wp:posOffset>20510</wp:posOffset>
                </wp:positionV>
                <wp:extent cx="900752" cy="299923"/>
                <wp:effectExtent l="0" t="0" r="13970" b="24130"/>
                <wp:wrapNone/>
                <wp:docPr id="4947" name="Rectangle 4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8711" w14:textId="48BF138C" w:rsidR="008515CC" w:rsidRPr="001B0C31" w:rsidRDefault="008515CC" w:rsidP="008515CC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B36E8A">
                              <w:rPr>
                                <w:color w:val="1F497D" w:themeColor="text2"/>
                                <w:sz w:val="22"/>
                              </w:rPr>
                              <w:t>Thương hiệu</w:t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19A255" wp14:editId="732AB718">
                                  <wp:extent cx="506730" cy="182880"/>
                                  <wp:effectExtent l="0" t="0" r="7620" b="7620"/>
                                  <wp:docPr id="4948" name="Picture 49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9A4" id="Rectangle 4947" o:spid="_x0000_s1081" style="position:absolute;margin-left:1.55pt;margin-top:1.6pt;width:70.95pt;height:2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" filled="f" strokecolor="#243f60 [1604]" strokeweight="2pt">
                <v:textbox>
                  <w:txbxContent>
                    <w:p w14:paraId="773E8711" w14:textId="48BF138C" w:rsidR="008515CC" w:rsidRPr="001B0C31" w:rsidRDefault="008515CC" w:rsidP="008515CC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B36E8A">
                        <w:rPr>
                          <w:color w:val="1F497D" w:themeColor="text2"/>
                          <w:sz w:val="22"/>
                        </w:rPr>
                        <w:t>Thương hiệu</w:t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3E19A255" wp14:editId="732AB718">
                            <wp:extent cx="506730" cy="182880"/>
                            <wp:effectExtent l="0" t="0" r="7620" b="7620"/>
                            <wp:docPr id="4948" name="Picture 49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38B727" w14:textId="6698610E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6B79BED7" w14:textId="04505094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5451ECC" w14:textId="5CE2127F" w:rsidR="008515CC" w:rsidRDefault="006165FB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23D462" wp14:editId="4F57C203">
                <wp:simplePos x="0" y="0"/>
                <wp:positionH relativeFrom="column">
                  <wp:posOffset>4846322</wp:posOffset>
                </wp:positionH>
                <wp:positionV relativeFrom="paragraph">
                  <wp:posOffset>173355</wp:posOffset>
                </wp:positionV>
                <wp:extent cx="671195" cy="596900"/>
                <wp:effectExtent l="0" t="0" r="0" b="0"/>
                <wp:wrapNone/>
                <wp:docPr id="4958" name="Rectangle 4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DE88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3D462" id="Rectangle 4958" o:spid="_x0000_s1082" style="position:absolute;margin-left:381.6pt;margin-top:13.65pt;width:52.85pt;height:4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DdbwIAADA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" filled="f" strokecolor="#243f60 [1604]" strokeweight="2pt">
                <v:textbox>
                  <w:txbxContent>
                    <w:p w14:paraId="7869DE88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26246165" w14:textId="09D63388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4CD7706" w14:textId="3ED47622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596ADF" wp14:editId="09BA1ABB">
                <wp:simplePos x="0" y="0"/>
                <wp:positionH relativeFrom="column">
                  <wp:posOffset>121337</wp:posOffset>
                </wp:positionH>
                <wp:positionV relativeFrom="paragraph">
                  <wp:posOffset>48412</wp:posOffset>
                </wp:positionV>
                <wp:extent cx="506730" cy="299923"/>
                <wp:effectExtent l="0" t="0" r="26670" b="24130"/>
                <wp:wrapNone/>
                <wp:docPr id="4949" name="Rectangle 4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4574" w14:textId="0942B8BA" w:rsidR="008515CC" w:rsidRPr="001B0C31" w:rsidRDefault="008515CC" w:rsidP="008515CC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6ADF" id="Rectangle 4949" o:spid="_x0000_s1083" style="position:absolute;margin-left:9.55pt;margin-top:3.8pt;width:39.9pt;height:2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" filled="f" strokecolor="#243f60 [1604]" strokeweight="2pt">
                <v:textbox>
                  <w:txbxContent>
                    <w:p w14:paraId="30804574" w14:textId="0942B8BA" w:rsidR="008515CC" w:rsidRPr="001B0C31" w:rsidRDefault="008515CC" w:rsidP="008515CC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14:paraId="789FE1A6" w14:textId="58BBC6BE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48538E0" w14:textId="75EC3522" w:rsidR="008515CC" w:rsidRDefault="006165FB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6165FB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E6DF77" wp14:editId="0F967968">
                <wp:simplePos x="0" y="0"/>
                <wp:positionH relativeFrom="column">
                  <wp:posOffset>1102997</wp:posOffset>
                </wp:positionH>
                <wp:positionV relativeFrom="paragraph">
                  <wp:posOffset>122555</wp:posOffset>
                </wp:positionV>
                <wp:extent cx="671195" cy="596900"/>
                <wp:effectExtent l="0" t="0" r="0" b="0"/>
                <wp:wrapNone/>
                <wp:docPr id="4959" name="Rectangle 4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ED8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DF77" id="Rectangle 4959" o:spid="_x0000_s1084" style="position:absolute;margin-left:86.85pt;margin-top:9.65pt;width:52.85pt;height:4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" filled="f" strokecolor="#243f60 [1604]" strokeweight="2pt">
                <v:textbox>
                  <w:txbxContent>
                    <w:p w14:paraId="40199ED8" w14:textId="77777777" w:rsidR="006165FB" w:rsidRPr="001B0C31" w:rsidRDefault="006165FB" w:rsidP="006165F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3AA8AA7A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CE81B60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79BFE1E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8169AE3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E02E357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68641F4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DD30FC1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854D21C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E3F530F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78BC81D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093DB92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05C0C57" w14:textId="6CF0887D" w:rsidR="008515CC" w:rsidRDefault="00B36E8A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7276CFD" wp14:editId="40683317">
                <wp:simplePos x="0" y="0"/>
                <wp:positionH relativeFrom="column">
                  <wp:posOffset>-730</wp:posOffset>
                </wp:positionH>
                <wp:positionV relativeFrom="paragraph">
                  <wp:posOffset>289200</wp:posOffset>
                </wp:positionV>
                <wp:extent cx="5783580" cy="8660765"/>
                <wp:effectExtent l="0" t="0" r="26670" b="26035"/>
                <wp:wrapNone/>
                <wp:docPr id="4963" name="Group 4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4964" name="Rectangle 4964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65" name="Group 4965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4966" name="Rectangle 4966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55F7A" w14:textId="77777777" w:rsidR="006165FB" w:rsidRPr="001B0C31" w:rsidRDefault="006165FB" w:rsidP="006165F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7" name="Rectangle 4967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C15BAB" w14:textId="77777777" w:rsidR="006165FB" w:rsidRPr="001B0C31" w:rsidRDefault="006165FB" w:rsidP="006165F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1" name="Rectangle 4971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BC500D" w14:textId="21AF8699" w:rsidR="006165FB" w:rsidRPr="00C359A4" w:rsidRDefault="000E6795" w:rsidP="006165FB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2" name="Rectangle 4972"/>
                          <wps:cNvSpPr/>
                          <wps:spPr>
                            <a:xfrm>
                              <a:off x="1208187" y="1531235"/>
                              <a:ext cx="4524419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89036E" w14:textId="68C47A39" w:rsidR="006165FB" w:rsidRPr="001B0C31" w:rsidRDefault="006165FB" w:rsidP="006165FB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 giày đá bóng</w:t>
                                </w:r>
                                <w:r w:rsidR="00311527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="00311527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(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giày</w:t>
                                </w:r>
                                <w:proofErr w:type="gram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đế cỏ thật)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3" name="Rectangle 4973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69EF96" w14:textId="3CCF13C0" w:rsidR="006165FB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               Kết nối 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74" name="Group 4974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4975" name="Rectangle 4975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CA4CE" w14:textId="77777777" w:rsidR="006165FB" w:rsidRPr="001B0C31" w:rsidRDefault="006165FB" w:rsidP="006165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6" name="Straight Connector 4976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77" name="Straight Connector 4977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76CFD" id="Group 4963" o:spid="_x0000_s1085" style="position:absolute;margin-left:-.05pt;margin-top:22.75pt;width:455.4pt;height:681.95pt;z-index:251846656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">
                <v:rect id="Rectangle 4964" o:spid="_x0000_s1086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" filled="f" strokecolor="#243f60 [1604]" strokeweight="2pt"/>
                <v:group id="Group 4965" o:spid="_x0000_s1087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">
                  <v:rect id="Rectangle 4966" o:spid="_x0000_s1088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" filled="f" strokecolor="#243f60 [1604]" strokeweight="2pt">
                    <v:textbox>
                      <w:txbxContent>
                        <w:p w14:paraId="57755F7A" w14:textId="77777777" w:rsidR="006165FB" w:rsidRPr="001B0C31" w:rsidRDefault="006165FB" w:rsidP="006165FB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4967" o:spid="_x0000_s1089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" fillcolor="#c0504d [3205]" strokecolor="#243f60 [1604]" strokeweight="2pt">
                    <v:textbox>
                      <w:txbxContent>
                        <w:p w14:paraId="48C15BAB" w14:textId="77777777" w:rsidR="006165FB" w:rsidRPr="001B0C31" w:rsidRDefault="006165FB" w:rsidP="006165FB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4971" o:spid="_x0000_s1090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" fillcolor="#c2d69b [1942]" strokecolor="#243f60 [1604]" strokeweight="2pt">
                    <v:textbox>
                      <w:txbxContent>
                        <w:p w14:paraId="73BC500D" w14:textId="21AF8699" w:rsidR="006165FB" w:rsidRPr="00C359A4" w:rsidRDefault="000E6795" w:rsidP="006165FB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</w:p>
                      </w:txbxContent>
                    </v:textbox>
                  </v:rect>
                  <v:rect id="Rectangle 4972" o:spid="_x0000_s1091" style="position:absolute;left:12081;top:15312;width:45245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" filled="f" strokecolor="#243f60 [1604]" strokeweight="2pt">
                    <v:textbox>
                      <w:txbxContent>
                        <w:p w14:paraId="3E89036E" w14:textId="68C47A39" w:rsidR="006165FB" w:rsidRPr="001B0C31" w:rsidRDefault="006165FB" w:rsidP="006165FB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 giày đá bóng</w:t>
                          </w:r>
                          <w:r w:rsidR="00311527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="00311527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(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giày</w:t>
                          </w:r>
                          <w:proofErr w:type="gram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đế cỏ thật)</w:t>
                          </w:r>
                        </w:p>
                      </w:txbxContent>
                    </v:textbox>
                  </v:rect>
                  <v:rect id="Rectangle 4973" o:spid="_x0000_s1092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" fillcolor="#fde9d9 [665]" strokecolor="#243f60 [1604]" strokeweight="2pt">
                    <v:textbox>
                      <w:txbxContent>
                        <w:p w14:paraId="4C69EF96" w14:textId="3CCF13C0" w:rsidR="006165FB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               Kết nối 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4974" o:spid="_x0000_s1093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">
                    <v:rect id="Rectangle 4975" o:spid="_x0000_s1094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" filled="f" strokecolor="#243f60 [1604]" strokeweight="2pt">
                      <v:textbox>
                        <w:txbxContent>
                          <w:p w14:paraId="3A0CA4CE" w14:textId="77777777" w:rsidR="006165FB" w:rsidRPr="001B0C31" w:rsidRDefault="006165FB" w:rsidP="006165F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4976" o:spid="_x0000_s1095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" strokecolor="#4579b8 [3044]"/>
                    <v:line id="Straight Connector 4977" o:spid="_x0000_s1096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" strokecolor="#4579b8 [3044]"/>
                  </v:group>
                </v:group>
              </v:group>
            </w:pict>
          </mc:Fallback>
        </mc:AlternateContent>
      </w:r>
      <w:r w:rsidR="006165FB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 xml:space="preserve">2.Giày cỏ </w:t>
      </w:r>
      <w:proofErr w:type="gramStart"/>
      <w:r w:rsidR="006165FB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>thật</w:t>
      </w:r>
      <w:r w:rsidR="004A7690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>(</w:t>
      </w:r>
      <w:proofErr w:type="gramEnd"/>
      <w:r w:rsidR="004A7690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>FG)</w:t>
      </w:r>
    </w:p>
    <w:p w14:paraId="6DE57850" w14:textId="62B121BD" w:rsidR="008515CC" w:rsidRDefault="000E6795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07E5442" wp14:editId="736B5260">
                <wp:simplePos x="0" y="0"/>
                <wp:positionH relativeFrom="column">
                  <wp:posOffset>5003626</wp:posOffset>
                </wp:positionH>
                <wp:positionV relativeFrom="paragraph">
                  <wp:posOffset>30710</wp:posOffset>
                </wp:positionV>
                <wp:extent cx="753110" cy="357946"/>
                <wp:effectExtent l="0" t="0" r="2794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9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6DF2F" w14:textId="77777777" w:rsidR="000E6795" w:rsidRPr="00C359A4" w:rsidRDefault="000E6795" w:rsidP="000E67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5442" id="Rectangle 9" o:spid="_x0000_s1097" style="position:absolute;margin-left:394pt;margin-top:2.4pt;width:59.3pt;height:28.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" fillcolor="#c0504d [3205]" strokecolor="#243f60 [1604]" strokeweight="2pt">
                <v:textbox>
                  <w:txbxContent>
                    <w:p w14:paraId="1686DF2F" w14:textId="77777777" w:rsidR="000E6795" w:rsidRPr="00C359A4" w:rsidRDefault="000E6795" w:rsidP="000E67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</w:p>
    <w:p w14:paraId="5FB92EB3" w14:textId="7CF7CEF5" w:rsidR="008515CC" w:rsidRDefault="000E6795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B2FDB06" wp14:editId="5693B799">
                <wp:simplePos x="0" y="0"/>
                <wp:positionH relativeFrom="column">
                  <wp:posOffset>4392810</wp:posOffset>
                </wp:positionH>
                <wp:positionV relativeFrom="paragraph">
                  <wp:posOffset>137743</wp:posOffset>
                </wp:positionV>
                <wp:extent cx="515620" cy="362662"/>
                <wp:effectExtent l="0" t="0" r="1778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1BFD3" w14:textId="77777777" w:rsidR="000E6795" w:rsidRPr="001B0C31" w:rsidRDefault="000E6795" w:rsidP="000E67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FDB06" id="Rectangle 8" o:spid="_x0000_s1098" style="position:absolute;margin-left:345.9pt;margin-top:10.85pt;width:40.6pt;height:28.5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" fillcolor="#c0504d [3205]" strokecolor="#243f60 [1604]" strokeweight="2pt">
                <v:textbox>
                  <w:txbxContent>
                    <w:p w14:paraId="03D1BFD3" w14:textId="77777777" w:rsidR="000E6795" w:rsidRPr="001B0C31" w:rsidRDefault="000E6795" w:rsidP="000E67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D555201" w14:textId="12630D09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CCB874C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8321EE6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C90D766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5E1B7A3" w14:textId="2934BED7" w:rsidR="008515CC" w:rsidRDefault="00311527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8A0DE7" wp14:editId="74C49252">
                <wp:simplePos x="0" y="0"/>
                <wp:positionH relativeFrom="column">
                  <wp:posOffset>1152779</wp:posOffset>
                </wp:positionH>
                <wp:positionV relativeFrom="paragraph">
                  <wp:posOffset>82702</wp:posOffset>
                </wp:positionV>
                <wp:extent cx="4343400" cy="935990"/>
                <wp:effectExtent l="0" t="0" r="19050" b="35560"/>
                <wp:wrapNone/>
                <wp:docPr id="4983" name="Straight Connector 4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935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520D0" id="Straight Connector 4983" o:spid="_x0000_s1026" style="position:absolute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5pt" to="432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" strokecolor="#4579b8 [3044]"/>
            </w:pict>
          </mc:Fallback>
        </mc:AlternateContent>
      </w:r>
      <w:r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E47F18" wp14:editId="2AC7EC72">
                <wp:simplePos x="0" y="0"/>
                <wp:positionH relativeFrom="column">
                  <wp:posOffset>1152779</wp:posOffset>
                </wp:positionH>
                <wp:positionV relativeFrom="paragraph">
                  <wp:posOffset>82702</wp:posOffset>
                </wp:positionV>
                <wp:extent cx="4343424" cy="936035"/>
                <wp:effectExtent l="0" t="0" r="19050" b="35560"/>
                <wp:wrapNone/>
                <wp:docPr id="4982" name="Straight Connector 4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24" cy="93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D368" id="Straight Connector 4982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5pt" to="432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" strokecolor="#4579b8 [3044]"/>
            </w:pict>
          </mc:Fallback>
        </mc:AlternateContent>
      </w:r>
    </w:p>
    <w:p w14:paraId="545EB67E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F75F5BA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6D6B719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F958327" w14:textId="3329BBFD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A2DB6D" wp14:editId="4C0BE3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5334" cy="299923"/>
                <wp:effectExtent l="0" t="0" r="10795" b="24130"/>
                <wp:wrapNone/>
                <wp:docPr id="4990" name="Rectangle 4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8E9B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Thương hiệu</w:t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EA916C" wp14:editId="0ED9B028">
                                  <wp:extent cx="506730" cy="182880"/>
                                  <wp:effectExtent l="0" t="0" r="7620" b="7620"/>
                                  <wp:docPr id="4991" name="Picture 49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DB6D" id="Rectangle 4990" o:spid="_x0000_s1099" style="position:absolute;margin-left:0;margin-top:0;width:84.65pt;height:23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" filled="f" strokecolor="#243f60 [1604]" strokeweight="2pt">
                <v:textbox>
                  <w:txbxContent>
                    <w:p w14:paraId="118B8E9B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Thương hiệu</w:t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31EA916C" wp14:editId="0ED9B028">
                            <wp:extent cx="506730" cy="182880"/>
                            <wp:effectExtent l="0" t="0" r="7620" b="7620"/>
                            <wp:docPr id="4991" name="Picture 49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344990D" w14:textId="6CD34630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CFBAF6" wp14:editId="3F446754">
                <wp:simplePos x="0" y="0"/>
                <wp:positionH relativeFrom="column">
                  <wp:posOffset>1172845</wp:posOffset>
                </wp:positionH>
                <wp:positionV relativeFrom="paragraph">
                  <wp:posOffset>0</wp:posOffset>
                </wp:positionV>
                <wp:extent cx="671195" cy="596900"/>
                <wp:effectExtent l="0" t="0" r="0" b="0"/>
                <wp:wrapNone/>
                <wp:docPr id="4924" name="Rectangle 4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BE181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FBAF6" id="Rectangle 4924" o:spid="_x0000_s1100" style="position:absolute;margin-left:92.35pt;margin-top:0;width:52.85pt;height:4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" filled="f" strokecolor="#243f60 [1604]" strokeweight="2pt">
                <v:textbox>
                  <w:txbxContent>
                    <w:p w14:paraId="111BE181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3CD3F0" wp14:editId="3E9B7089">
                <wp:simplePos x="0" y="0"/>
                <wp:positionH relativeFrom="column">
                  <wp:posOffset>2450465</wp:posOffset>
                </wp:positionH>
                <wp:positionV relativeFrom="paragraph">
                  <wp:posOffset>9525</wp:posOffset>
                </wp:positionV>
                <wp:extent cx="671195" cy="596900"/>
                <wp:effectExtent l="0" t="0" r="0" b="0"/>
                <wp:wrapNone/>
                <wp:docPr id="4925" name="Rectangle 4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0EDE3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CD3F0" id="Rectangle 4925" o:spid="_x0000_s1101" style="position:absolute;margin-left:192.95pt;margin-top:.75pt;width:52.85pt;height:4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" filled="f" strokecolor="#243f60 [1604]" strokeweight="2pt">
                <v:textbox>
                  <w:txbxContent>
                    <w:p w14:paraId="1C90EDE3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390325" wp14:editId="623A984D">
                <wp:simplePos x="0" y="0"/>
                <wp:positionH relativeFrom="column">
                  <wp:posOffset>3665220</wp:posOffset>
                </wp:positionH>
                <wp:positionV relativeFrom="paragraph">
                  <wp:posOffset>17780</wp:posOffset>
                </wp:positionV>
                <wp:extent cx="671195" cy="596900"/>
                <wp:effectExtent l="0" t="0" r="0" b="0"/>
                <wp:wrapNone/>
                <wp:docPr id="4926" name="Rectangle 4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8DD2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0325" id="Rectangle 4926" o:spid="_x0000_s1102" style="position:absolute;margin-left:288.6pt;margin-top:1.4pt;width:52.85pt;height:4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" filled="f" strokecolor="#243f60 [1604]" strokeweight="2pt">
                <v:textbox>
                  <w:txbxContent>
                    <w:p w14:paraId="2E608DD2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F1B788" wp14:editId="601ADC62">
                <wp:simplePos x="0" y="0"/>
                <wp:positionH relativeFrom="column">
                  <wp:posOffset>4908550</wp:posOffset>
                </wp:positionH>
                <wp:positionV relativeFrom="paragraph">
                  <wp:posOffset>14605</wp:posOffset>
                </wp:positionV>
                <wp:extent cx="671195" cy="596900"/>
                <wp:effectExtent l="0" t="0" r="0" b="0"/>
                <wp:wrapNone/>
                <wp:docPr id="4927" name="Rectangle 4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A45C3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1B788" id="Rectangle 4927" o:spid="_x0000_s1103" style="position:absolute;margin-left:386.5pt;margin-top:1.15pt;width:52.85pt;height:4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" filled="f" strokecolor="#243f60 [1604]" strokeweight="2pt">
                <v:textbox>
                  <w:txbxContent>
                    <w:p w14:paraId="72FA45C3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4AAA9C3" wp14:editId="0038899D">
                <wp:simplePos x="0" y="0"/>
                <wp:positionH relativeFrom="column">
                  <wp:posOffset>135747</wp:posOffset>
                </wp:positionH>
                <wp:positionV relativeFrom="paragraph">
                  <wp:posOffset>162958</wp:posOffset>
                </wp:positionV>
                <wp:extent cx="525439" cy="299923"/>
                <wp:effectExtent l="0" t="0" r="27305" b="24130"/>
                <wp:wrapNone/>
                <wp:docPr id="4919" name="Rectangle 4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D65F" w14:textId="3646C83E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Nike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B8DF7D" wp14:editId="3F629255">
                                  <wp:extent cx="506730" cy="182880"/>
                                  <wp:effectExtent l="0" t="0" r="7620" b="7620"/>
                                  <wp:docPr id="4920" name="Picture 49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A9C3" id="Rectangle 4919" o:spid="_x0000_s1104" style="position:absolute;margin-left:10.7pt;margin-top:12.85pt;width:41.35pt;height:2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" filled="f" strokecolor="#243f60 [1604]" strokeweight="2pt">
                <v:textbox>
                  <w:txbxContent>
                    <w:p w14:paraId="7B69D65F" w14:textId="3646C83E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Nike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30B8DF7D" wp14:editId="3F629255">
                            <wp:extent cx="506730" cy="182880"/>
                            <wp:effectExtent l="0" t="0" r="7620" b="7620"/>
                            <wp:docPr id="4920" name="Picture 49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0E048DC" w14:textId="09D6CFF7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A3BC8A" wp14:editId="683F0358">
                <wp:simplePos x="0" y="0"/>
                <wp:positionH relativeFrom="column">
                  <wp:posOffset>135748</wp:posOffset>
                </wp:positionH>
                <wp:positionV relativeFrom="paragraph">
                  <wp:posOffset>252521</wp:posOffset>
                </wp:positionV>
                <wp:extent cx="525145" cy="299720"/>
                <wp:effectExtent l="0" t="0" r="27305" b="24130"/>
                <wp:wrapNone/>
                <wp:docPr id="4921" name="Rectangle 4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9A4C" w14:textId="343C7353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DAS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5179AA6" wp14:editId="1594925F">
                                  <wp:extent cx="506730" cy="182880"/>
                                  <wp:effectExtent l="0" t="0" r="7620" b="7620"/>
                                  <wp:docPr id="4922" name="Picture 49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BC8A" id="Rectangle 4921" o:spid="_x0000_s1105" style="position:absolute;margin-left:10.7pt;margin-top:19.9pt;width:41.35pt;height:2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" filled="f" strokecolor="#243f60 [1604]" strokeweight="2pt">
                <v:textbox>
                  <w:txbxContent>
                    <w:p w14:paraId="16009A4C" w14:textId="343C7353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DAS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25179AA6" wp14:editId="1594925F">
                            <wp:extent cx="506730" cy="182880"/>
                            <wp:effectExtent l="0" t="0" r="7620" b="7620"/>
                            <wp:docPr id="4922" name="Picture 49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6BEEC60" w14:textId="3ED19891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6DDCD26A" w14:textId="01DBBAA1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C940A4" wp14:editId="2A875879">
                <wp:simplePos x="0" y="0"/>
                <wp:positionH relativeFrom="column">
                  <wp:posOffset>26844</wp:posOffset>
                </wp:positionH>
                <wp:positionV relativeFrom="paragraph">
                  <wp:posOffset>285750</wp:posOffset>
                </wp:positionV>
                <wp:extent cx="506730" cy="299923"/>
                <wp:effectExtent l="0" t="0" r="26670" b="24130"/>
                <wp:wrapNone/>
                <wp:docPr id="4923" name="Rectangle 4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0576B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40A4" id="Rectangle 4923" o:spid="_x0000_s1106" style="position:absolute;margin-left:2.1pt;margin-top:22.5pt;width:39.9pt;height:2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" filled="f" strokecolor="#243f60 [1604]" strokeweight="2pt">
                <v:textbox>
                  <w:txbxContent>
                    <w:p w14:paraId="16F0576B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14:paraId="35E210C3" w14:textId="334EC881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074A09" wp14:editId="57BD674F">
                <wp:simplePos x="0" y="0"/>
                <wp:positionH relativeFrom="column">
                  <wp:posOffset>1172845</wp:posOffset>
                </wp:positionH>
                <wp:positionV relativeFrom="paragraph">
                  <wp:posOffset>0</wp:posOffset>
                </wp:positionV>
                <wp:extent cx="671195" cy="596900"/>
                <wp:effectExtent l="0" t="0" r="0" b="0"/>
                <wp:wrapNone/>
                <wp:docPr id="4993" name="Rectangle 4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C7A0A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4A09" id="Rectangle 4993" o:spid="_x0000_s1107" style="position:absolute;margin-left:92.35pt;margin-top:0;width:52.85pt;height:4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" filled="f" strokecolor="#243f60 [1604]" strokeweight="2pt">
                <v:textbox>
                  <w:txbxContent>
                    <w:p w14:paraId="4DBC7A0A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2C6497" wp14:editId="18311B8A">
                <wp:simplePos x="0" y="0"/>
                <wp:positionH relativeFrom="column">
                  <wp:posOffset>2450465</wp:posOffset>
                </wp:positionH>
                <wp:positionV relativeFrom="paragraph">
                  <wp:posOffset>9525</wp:posOffset>
                </wp:positionV>
                <wp:extent cx="671195" cy="596900"/>
                <wp:effectExtent l="0" t="0" r="0" b="0"/>
                <wp:wrapNone/>
                <wp:docPr id="4994" name="Rectangle 4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84A9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C6497" id="Rectangle 4994" o:spid="_x0000_s1108" style="position:absolute;margin-left:192.95pt;margin-top:.75pt;width:52.85pt;height:4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" filled="f" strokecolor="#243f60 [1604]" strokeweight="2pt">
                <v:textbox>
                  <w:txbxContent>
                    <w:p w14:paraId="46CF84A9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BC8258D" wp14:editId="2EFA4ECE">
                <wp:simplePos x="0" y="0"/>
                <wp:positionH relativeFrom="column">
                  <wp:posOffset>3665220</wp:posOffset>
                </wp:positionH>
                <wp:positionV relativeFrom="paragraph">
                  <wp:posOffset>17780</wp:posOffset>
                </wp:positionV>
                <wp:extent cx="671195" cy="596900"/>
                <wp:effectExtent l="0" t="0" r="0" b="0"/>
                <wp:wrapNone/>
                <wp:docPr id="4995" name="Rectangle 4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DF2DC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8258D" id="Rectangle 4995" o:spid="_x0000_s1109" style="position:absolute;margin-left:288.6pt;margin-top:1.4pt;width:52.85pt;height:4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" filled="f" strokecolor="#243f60 [1604]" strokeweight="2pt">
                <v:textbox>
                  <w:txbxContent>
                    <w:p w14:paraId="6E3DF2DC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B495BD" wp14:editId="53AE0E39">
                <wp:simplePos x="0" y="0"/>
                <wp:positionH relativeFrom="column">
                  <wp:posOffset>4908550</wp:posOffset>
                </wp:positionH>
                <wp:positionV relativeFrom="paragraph">
                  <wp:posOffset>14605</wp:posOffset>
                </wp:positionV>
                <wp:extent cx="671195" cy="596900"/>
                <wp:effectExtent l="0" t="0" r="0" b="0"/>
                <wp:wrapNone/>
                <wp:docPr id="4996" name="Rectangle 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C9FF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495BD" id="Rectangle 4996" o:spid="_x0000_s1110" style="position:absolute;margin-left:386.5pt;margin-top:1.15pt;width:52.85pt;height:4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" filled="f" strokecolor="#243f60 [1604]" strokeweight="2pt">
                <v:textbox>
                  <w:txbxContent>
                    <w:p w14:paraId="2443C9FF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5A1139E9" w14:textId="21AE4A78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AB31EA0" w14:textId="03E2F77D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6DE1F8A4" w14:textId="1B4D6840" w:rsidR="008515CC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C5A727" wp14:editId="56471BCA">
                <wp:simplePos x="0" y="0"/>
                <wp:positionH relativeFrom="column">
                  <wp:posOffset>4878070</wp:posOffset>
                </wp:positionH>
                <wp:positionV relativeFrom="paragraph">
                  <wp:posOffset>282575</wp:posOffset>
                </wp:positionV>
                <wp:extent cx="671195" cy="596900"/>
                <wp:effectExtent l="0" t="0" r="0" b="0"/>
                <wp:wrapNone/>
                <wp:docPr id="5001" name="Rectangle 5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41BE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5A727" id="Rectangle 5001" o:spid="_x0000_s1111" style="position:absolute;margin-left:384.1pt;margin-top:22.25pt;width:52.85pt;height:4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" filled="f" strokecolor="#243f60 [1604]" strokeweight="2pt">
                <v:textbox>
                  <w:txbxContent>
                    <w:p w14:paraId="19B941BE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90FF01" wp14:editId="1CB13B92">
                <wp:simplePos x="0" y="0"/>
                <wp:positionH relativeFrom="column">
                  <wp:posOffset>3634740</wp:posOffset>
                </wp:positionH>
                <wp:positionV relativeFrom="paragraph">
                  <wp:posOffset>285750</wp:posOffset>
                </wp:positionV>
                <wp:extent cx="671195" cy="596900"/>
                <wp:effectExtent l="0" t="0" r="0" b="0"/>
                <wp:wrapNone/>
                <wp:docPr id="5000" name="Rectangle 5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F6A4A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0FF01" id="Rectangle 5000" o:spid="_x0000_s1112" style="position:absolute;margin-left:286.2pt;margin-top:22.5pt;width:52.85pt;height:4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" filled="f" strokecolor="#243f60 [1604]" strokeweight="2pt">
                <v:textbox>
                  <w:txbxContent>
                    <w:p w14:paraId="7DFF6A4A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4C7647" wp14:editId="27199D38">
                <wp:simplePos x="0" y="0"/>
                <wp:positionH relativeFrom="column">
                  <wp:posOffset>2419985</wp:posOffset>
                </wp:positionH>
                <wp:positionV relativeFrom="paragraph">
                  <wp:posOffset>277495</wp:posOffset>
                </wp:positionV>
                <wp:extent cx="671195" cy="596900"/>
                <wp:effectExtent l="0" t="0" r="0" b="0"/>
                <wp:wrapNone/>
                <wp:docPr id="4999" name="Rectangle 4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2EA9D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C7647" id="Rectangle 4999" o:spid="_x0000_s1113" style="position:absolute;margin-left:190.55pt;margin-top:21.85pt;width:52.85pt;height:4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" filled="f" strokecolor="#243f60 [1604]" strokeweight="2pt">
                <v:textbox>
                  <w:txbxContent>
                    <w:p w14:paraId="6E52EA9D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C0DD22" wp14:editId="613A4E36">
                <wp:simplePos x="0" y="0"/>
                <wp:positionH relativeFrom="column">
                  <wp:posOffset>1142789</wp:posOffset>
                </wp:positionH>
                <wp:positionV relativeFrom="paragraph">
                  <wp:posOffset>268075</wp:posOffset>
                </wp:positionV>
                <wp:extent cx="671195" cy="596900"/>
                <wp:effectExtent l="0" t="0" r="0" b="0"/>
                <wp:wrapNone/>
                <wp:docPr id="4998" name="Rectangle 4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2BDAA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0DD22" id="Rectangle 4998" o:spid="_x0000_s1114" style="position:absolute;margin-left:90pt;margin-top:21.1pt;width:52.85pt;height:4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" filled="f" strokecolor="#243f60 [1604]" strokeweight="2pt">
                <v:textbox>
                  <w:txbxContent>
                    <w:p w14:paraId="30A2BDAA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2E074AC1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63316446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61C8FD30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B536E87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FC53C0C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EDCA415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78FE884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0AA4B07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1C204E5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87C6965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0585017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A5D0F09" w14:textId="77777777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A92DB25" w14:textId="3DFAE5B7" w:rsidR="004A7690" w:rsidRDefault="00423AC8" w:rsidP="004A769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hAnsi="Times New Roman"/>
          <w:color w:val="1F497D" w:themeColor="text2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E90C0D6" wp14:editId="3FEF553F">
                <wp:simplePos x="0" y="0"/>
                <wp:positionH relativeFrom="column">
                  <wp:posOffset>5019550</wp:posOffset>
                </wp:positionH>
                <wp:positionV relativeFrom="paragraph">
                  <wp:posOffset>286828</wp:posOffset>
                </wp:positionV>
                <wp:extent cx="753110" cy="357946"/>
                <wp:effectExtent l="0" t="0" r="2794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9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61C7" w14:textId="77777777" w:rsidR="00423AC8" w:rsidRPr="00C359A4" w:rsidRDefault="00423AC8" w:rsidP="00423AC8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C0D6" id="Rectangle 11" o:spid="_x0000_s1115" style="position:absolute;left:0;text-align:left;margin-left:395.25pt;margin-top:22.6pt;width:59.3pt;height:28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" fillcolor="#c0504d [3205]" strokecolor="#243f60 [1604]" strokeweight="2pt">
                <v:textbox>
                  <w:txbxContent>
                    <w:p w14:paraId="799761C7" w14:textId="77777777" w:rsidR="00423AC8" w:rsidRPr="00C359A4" w:rsidRDefault="00423AC8" w:rsidP="00423AC8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B36E8A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0D43B592" wp14:editId="12A7F235">
                <wp:simplePos x="0" y="0"/>
                <wp:positionH relativeFrom="column">
                  <wp:posOffset>-730</wp:posOffset>
                </wp:positionH>
                <wp:positionV relativeFrom="paragraph">
                  <wp:posOffset>289200</wp:posOffset>
                </wp:positionV>
                <wp:extent cx="5783580" cy="8660765"/>
                <wp:effectExtent l="0" t="0" r="26670" b="26035"/>
                <wp:wrapNone/>
                <wp:docPr id="5002" name="Group 5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5003" name="Rectangle 5003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04" name="Group 5004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5005" name="Rectangle 5005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236D83" w14:textId="77777777" w:rsidR="004A7690" w:rsidRPr="001B0C31" w:rsidRDefault="004A7690" w:rsidP="004A769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6" name="Rectangle 5006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F6EBD0" w14:textId="77777777" w:rsidR="004A7690" w:rsidRPr="001B0C31" w:rsidRDefault="004A7690" w:rsidP="004A769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7" name="Rectangle 5007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8AADF" w14:textId="46805BBF" w:rsidR="004A7690" w:rsidRPr="00C359A4" w:rsidRDefault="000E6795" w:rsidP="004A7690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  <w:r w:rsidR="004A7690"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8" name="Rectangle 5008"/>
                          <wps:cNvSpPr/>
                          <wps:spPr>
                            <a:xfrm>
                              <a:off x="1208187" y="1531235"/>
                              <a:ext cx="4538528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D669A2" w14:textId="77777777" w:rsidR="004A7690" w:rsidRPr="001B0C31" w:rsidRDefault="004A7690" w:rsidP="004A7690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Ảnh giày đá bóng </w:t>
                                </w:r>
                                <w:proofErr w:type="gram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( giày</w:t>
                                </w:r>
                                <w:proofErr w:type="gram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đế cỏ thật)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9" name="Rectangle 5009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231F8" w14:textId="1CA54775" w:rsidR="004A7690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               Kết nối 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10" name="Group 5010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5011" name="Rectangle 5011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1F8FC9" w14:textId="77777777" w:rsidR="004A7690" w:rsidRPr="001B0C31" w:rsidRDefault="004A7690" w:rsidP="004A76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2" name="Straight Connector 5012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3" name="Straight Connector 5013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3B592" id="Group 5002" o:spid="_x0000_s1116" style="position:absolute;left:0;text-align:left;margin-left:-.05pt;margin-top:22.75pt;width:455.4pt;height:681.95pt;z-index:251883520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">
                <v:rect id="Rectangle 5003" o:spid="_x0000_s1117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" filled="f" strokecolor="#243f60 [1604]" strokeweight="2pt"/>
                <v:group id="Group 5004" o:spid="_x0000_s1118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">
                  <v:rect id="Rectangle 5005" o:spid="_x0000_s1119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" filled="f" strokecolor="#243f60 [1604]" strokeweight="2pt">
                    <v:textbox>
                      <w:txbxContent>
                        <w:p w14:paraId="4B236D83" w14:textId="77777777" w:rsidR="004A7690" w:rsidRPr="001B0C31" w:rsidRDefault="004A7690" w:rsidP="004A7690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5006" o:spid="_x0000_s1120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" fillcolor="#c0504d [3205]" strokecolor="#243f60 [1604]" strokeweight="2pt">
                    <v:textbox>
                      <w:txbxContent>
                        <w:p w14:paraId="41F6EBD0" w14:textId="77777777" w:rsidR="004A7690" w:rsidRPr="001B0C31" w:rsidRDefault="004A7690" w:rsidP="004A7690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5007" o:spid="_x0000_s1121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" fillcolor="#c2d69b [1942]" strokecolor="#243f60 [1604]" strokeweight="2pt">
                    <v:textbox>
                      <w:txbxContent>
                        <w:p w14:paraId="6F18AADF" w14:textId="46805BBF" w:rsidR="004A7690" w:rsidRPr="00C359A4" w:rsidRDefault="000E6795" w:rsidP="004A7690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  <w:r w:rsidR="004A7690"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008" o:spid="_x0000_s1122" style="position:absolute;left:12081;top:15312;width:45386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" filled="f" strokecolor="#243f60 [1604]" strokeweight="2pt">
                    <v:textbox>
                      <w:txbxContent>
                        <w:p w14:paraId="21D669A2" w14:textId="77777777" w:rsidR="004A7690" w:rsidRPr="001B0C31" w:rsidRDefault="004A7690" w:rsidP="004A7690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Ảnh giày đá bóng </w:t>
                          </w:r>
                          <w:proofErr w:type="gram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( giày</w:t>
                          </w:r>
                          <w:proofErr w:type="gram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đế cỏ thật)</w:t>
                          </w:r>
                        </w:p>
                      </w:txbxContent>
                    </v:textbox>
                  </v:rect>
                  <v:rect id="Rectangle 5009" o:spid="_x0000_s1123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" fillcolor="#fde9d9 [665]" strokecolor="#243f60 [1604]" strokeweight="2pt">
                    <v:textbox>
                      <w:txbxContent>
                        <w:p w14:paraId="2AB231F8" w14:textId="1CA54775" w:rsidR="004A7690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               Kết nối 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5010" o:spid="_x0000_s1124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">
                    <v:rect id="Rectangle 5011" o:spid="_x0000_s1125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" filled="f" strokecolor="#243f60 [1604]" strokeweight="2pt">
                      <v:textbox>
                        <w:txbxContent>
                          <w:p w14:paraId="0C1F8FC9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5012" o:spid="_x0000_s1126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" strokecolor="#4579b8 [3044]"/>
                    <v:line id="Straight Connector 5013" o:spid="_x0000_s1127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" strokecolor="#4579b8 [3044]"/>
                  </v:group>
                </v:group>
              </v:group>
            </w:pict>
          </mc:Fallback>
        </mc:AlternateContent>
      </w:r>
      <w:r w:rsidR="004A7690">
        <w:rPr>
          <w:rFonts w:ascii="Times New Roman" w:hAnsi="Times New Roman"/>
          <w:color w:val="1F497D" w:themeColor="text2"/>
          <w:sz w:val="24"/>
          <w:szCs w:val="24"/>
        </w:rPr>
        <w:t xml:space="preserve">Giày cỏ nhân </w:t>
      </w:r>
      <w:proofErr w:type="gramStart"/>
      <w:r w:rsidR="004A7690">
        <w:rPr>
          <w:rFonts w:ascii="Times New Roman" w:hAnsi="Times New Roman"/>
          <w:color w:val="1F497D" w:themeColor="text2"/>
          <w:sz w:val="24"/>
          <w:szCs w:val="24"/>
        </w:rPr>
        <w:t>tạo(</w:t>
      </w:r>
      <w:proofErr w:type="gramEnd"/>
      <w:r w:rsidR="004A7690">
        <w:rPr>
          <w:rFonts w:ascii="Times New Roman" w:hAnsi="Times New Roman"/>
          <w:color w:val="1F497D" w:themeColor="text2"/>
          <w:sz w:val="24"/>
          <w:szCs w:val="24"/>
        </w:rPr>
        <w:t>TF)</w:t>
      </w:r>
    </w:p>
    <w:p w14:paraId="05705528" w14:textId="016920FF" w:rsidR="008515CC" w:rsidRDefault="008515CC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5C8C817" w14:textId="189C4474" w:rsidR="004A7690" w:rsidRDefault="00423AC8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7B52A7" wp14:editId="53392C50">
                <wp:simplePos x="0" y="0"/>
                <wp:positionH relativeFrom="column">
                  <wp:posOffset>4337422</wp:posOffset>
                </wp:positionH>
                <wp:positionV relativeFrom="paragraph">
                  <wp:posOffset>141316</wp:posOffset>
                </wp:positionV>
                <wp:extent cx="515620" cy="362662"/>
                <wp:effectExtent l="0" t="0" r="1778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DFFD" w14:textId="77777777" w:rsidR="00423AC8" w:rsidRPr="001B0C31" w:rsidRDefault="00423AC8" w:rsidP="00423AC8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52A7" id="Rectangle 10" o:spid="_x0000_s1128" style="position:absolute;margin-left:341.55pt;margin-top:11.15pt;width:40.6pt;height:28.5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" fillcolor="#c0504d [3205]" strokecolor="#243f60 [1604]" strokeweight="2pt">
                <v:textbox>
                  <w:txbxContent>
                    <w:p w14:paraId="337DDFFD" w14:textId="77777777" w:rsidR="00423AC8" w:rsidRPr="001B0C31" w:rsidRDefault="00423AC8" w:rsidP="00423AC8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8C8E87C" w14:textId="43AE584C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D8A1B73" w14:textId="0F8AA6A8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C48A836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BBC8FE5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A263F96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2A1FB2FE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19ED975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3C888687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58513DD8" w14:textId="77777777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473E36" wp14:editId="1B2A81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5334" cy="299923"/>
                <wp:effectExtent l="0" t="0" r="10795" b="24130"/>
                <wp:wrapNone/>
                <wp:docPr id="5014" name="Rectangle 5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B4540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Thương hiệu</w:t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E17C26" wp14:editId="3164800B">
                                  <wp:extent cx="506730" cy="182880"/>
                                  <wp:effectExtent l="0" t="0" r="7620" b="7620"/>
                                  <wp:docPr id="5026" name="Picture 50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3E36" id="Rectangle 5014" o:spid="_x0000_s1129" style="position:absolute;margin-left:0;margin-top:0;width:84.65pt;height:23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ZSbwIAADEFAAAOAAAAZHJzL2Uyb0RvYy54bWysVFFP2zAQfp+0/2D5fSQtZaw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" filled="f" strokecolor="#243f60 [1604]" strokeweight="2pt">
                <v:textbox>
                  <w:txbxContent>
                    <w:p w14:paraId="776B4540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Thương hiệu</w:t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3CE17C26" wp14:editId="3164800B">
                            <wp:extent cx="506730" cy="182880"/>
                            <wp:effectExtent l="0" t="0" r="7620" b="7620"/>
                            <wp:docPr id="5026" name="Picture 50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FBE63DB" w14:textId="77777777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8AE329F" wp14:editId="5DD8CF95">
                <wp:simplePos x="0" y="0"/>
                <wp:positionH relativeFrom="column">
                  <wp:posOffset>1172845</wp:posOffset>
                </wp:positionH>
                <wp:positionV relativeFrom="paragraph">
                  <wp:posOffset>0</wp:posOffset>
                </wp:positionV>
                <wp:extent cx="671195" cy="596900"/>
                <wp:effectExtent l="0" t="0" r="0" b="0"/>
                <wp:wrapNone/>
                <wp:docPr id="5015" name="Rectangle 5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EF59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E329F" id="Rectangle 5015" o:spid="_x0000_s1130" style="position:absolute;margin-left:92.35pt;margin-top:0;width:52.85pt;height:4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" filled="f" strokecolor="#243f60 [1604]" strokeweight="2pt">
                <v:textbox>
                  <w:txbxContent>
                    <w:p w14:paraId="7790EF59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A06E74" wp14:editId="62BA447C">
                <wp:simplePos x="0" y="0"/>
                <wp:positionH relativeFrom="column">
                  <wp:posOffset>2450465</wp:posOffset>
                </wp:positionH>
                <wp:positionV relativeFrom="paragraph">
                  <wp:posOffset>9525</wp:posOffset>
                </wp:positionV>
                <wp:extent cx="671195" cy="596900"/>
                <wp:effectExtent l="0" t="0" r="0" b="0"/>
                <wp:wrapNone/>
                <wp:docPr id="5016" name="Rectangle 5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6A1B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06E74" id="Rectangle 5016" o:spid="_x0000_s1131" style="position:absolute;margin-left:192.95pt;margin-top:.75pt;width:52.85pt;height:4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Kibg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" filled="f" strokecolor="#243f60 [1604]" strokeweight="2pt">
                <v:textbox>
                  <w:txbxContent>
                    <w:p w14:paraId="0DB56A1B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EE23BEA" wp14:editId="682144F1">
                <wp:simplePos x="0" y="0"/>
                <wp:positionH relativeFrom="column">
                  <wp:posOffset>3665220</wp:posOffset>
                </wp:positionH>
                <wp:positionV relativeFrom="paragraph">
                  <wp:posOffset>17780</wp:posOffset>
                </wp:positionV>
                <wp:extent cx="671195" cy="596900"/>
                <wp:effectExtent l="0" t="0" r="0" b="0"/>
                <wp:wrapNone/>
                <wp:docPr id="5017" name="Rectangle 5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0503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23BEA" id="Rectangle 5017" o:spid="_x0000_s1132" style="position:absolute;margin-left:288.6pt;margin-top:1.4pt;width:52.85pt;height:4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vvbw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" filled="f" strokecolor="#243f60 [1604]" strokeweight="2pt">
                <v:textbox>
                  <w:txbxContent>
                    <w:p w14:paraId="34B80503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F5EAF96" wp14:editId="4E82E5C2">
                <wp:simplePos x="0" y="0"/>
                <wp:positionH relativeFrom="column">
                  <wp:posOffset>4908550</wp:posOffset>
                </wp:positionH>
                <wp:positionV relativeFrom="paragraph">
                  <wp:posOffset>14605</wp:posOffset>
                </wp:positionV>
                <wp:extent cx="671195" cy="596900"/>
                <wp:effectExtent l="0" t="0" r="0" b="0"/>
                <wp:wrapNone/>
                <wp:docPr id="5018" name="Rectangle 5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470E6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EAF96" id="Rectangle 5018" o:spid="_x0000_s1133" style="position:absolute;margin-left:386.5pt;margin-top:1.15pt;width:52.85pt;height:4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" filled="f" strokecolor="#243f60 [1604]" strokeweight="2pt">
                <v:textbox>
                  <w:txbxContent>
                    <w:p w14:paraId="627470E6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51C45" wp14:editId="550A3FE8">
                <wp:simplePos x="0" y="0"/>
                <wp:positionH relativeFrom="column">
                  <wp:posOffset>135747</wp:posOffset>
                </wp:positionH>
                <wp:positionV relativeFrom="paragraph">
                  <wp:posOffset>162958</wp:posOffset>
                </wp:positionV>
                <wp:extent cx="525439" cy="299923"/>
                <wp:effectExtent l="0" t="0" r="27305" b="24130"/>
                <wp:wrapNone/>
                <wp:docPr id="5019" name="Rectangle 5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3ECC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Nike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9DA9DA" wp14:editId="1A8A0682">
                                  <wp:extent cx="506730" cy="182880"/>
                                  <wp:effectExtent l="0" t="0" r="7620" b="7620"/>
                                  <wp:docPr id="5027" name="Picture 5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51C45" id="Rectangle 5019" o:spid="_x0000_s1134" style="position:absolute;margin-left:10.7pt;margin-top:12.85pt;width:41.35pt;height:23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" filled="f" strokecolor="#243f60 [1604]" strokeweight="2pt">
                <v:textbox>
                  <w:txbxContent>
                    <w:p w14:paraId="59D23ECC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Nike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6B9DA9DA" wp14:editId="1A8A0682">
                            <wp:extent cx="506730" cy="182880"/>
                            <wp:effectExtent l="0" t="0" r="7620" b="7620"/>
                            <wp:docPr id="5027" name="Picture 50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09A0FA" w14:textId="77777777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429402" wp14:editId="6634B357">
                <wp:simplePos x="0" y="0"/>
                <wp:positionH relativeFrom="column">
                  <wp:posOffset>135748</wp:posOffset>
                </wp:positionH>
                <wp:positionV relativeFrom="paragraph">
                  <wp:posOffset>252521</wp:posOffset>
                </wp:positionV>
                <wp:extent cx="525145" cy="299720"/>
                <wp:effectExtent l="0" t="0" r="27305" b="24130"/>
                <wp:wrapNone/>
                <wp:docPr id="5020" name="Rectangle 5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87BDF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DAS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r w:rsidRPr="008515CC">
                              <w:rPr>
                                <w:noProof/>
                                <w:color w:val="1F497D" w:themeColor="text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AE4CB8" wp14:editId="3FC1FF8B">
                                  <wp:extent cx="506730" cy="182880"/>
                                  <wp:effectExtent l="0" t="0" r="7620" b="7620"/>
                                  <wp:docPr id="5028" name="Picture 5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9402" id="Rectangle 5020" o:spid="_x0000_s1135" style="position:absolute;margin-left:10.7pt;margin-top:19.9pt;width:41.35pt;height:23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" filled="f" strokecolor="#243f60 [1604]" strokeweight="2pt">
                <v:textbox>
                  <w:txbxContent>
                    <w:p w14:paraId="3C287BDF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DAS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r w:rsidRPr="008515CC">
                        <w:rPr>
                          <w:noProof/>
                          <w:color w:val="1F497D" w:themeColor="text2"/>
                          <w:sz w:val="24"/>
                          <w:szCs w:val="24"/>
                        </w:rPr>
                        <w:drawing>
                          <wp:inline distT="0" distB="0" distL="0" distR="0" wp14:anchorId="3EAE4CB8" wp14:editId="3FC1FF8B">
                            <wp:extent cx="506730" cy="182880"/>
                            <wp:effectExtent l="0" t="0" r="7620" b="7620"/>
                            <wp:docPr id="5028" name="Picture 50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A71572F" w14:textId="77777777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292A810A" w14:textId="77777777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D10DAA" wp14:editId="1430DE88">
                <wp:simplePos x="0" y="0"/>
                <wp:positionH relativeFrom="column">
                  <wp:posOffset>26844</wp:posOffset>
                </wp:positionH>
                <wp:positionV relativeFrom="paragraph">
                  <wp:posOffset>285750</wp:posOffset>
                </wp:positionV>
                <wp:extent cx="506730" cy="299923"/>
                <wp:effectExtent l="0" t="0" r="26670" b="24130"/>
                <wp:wrapNone/>
                <wp:docPr id="5021" name="Rectangle 5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54307" w14:textId="77777777" w:rsidR="004A7690" w:rsidRPr="001B0C31" w:rsidRDefault="004A7690" w:rsidP="004A769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0DAA" id="Rectangle 5021" o:spid="_x0000_s1136" style="position:absolute;margin-left:2.1pt;margin-top:22.5pt;width:39.9pt;height:2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" filled="f" strokecolor="#243f60 [1604]" strokeweight="2pt">
                <v:textbox>
                  <w:txbxContent>
                    <w:p w14:paraId="10754307" w14:textId="77777777" w:rsidR="004A7690" w:rsidRPr="001B0C31" w:rsidRDefault="004A7690" w:rsidP="004A7690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14:paraId="5EA523BD" w14:textId="29DBBC72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4732FE" wp14:editId="4AE8D22F">
                <wp:simplePos x="0" y="0"/>
                <wp:positionH relativeFrom="column">
                  <wp:posOffset>1172845</wp:posOffset>
                </wp:positionH>
                <wp:positionV relativeFrom="paragraph">
                  <wp:posOffset>0</wp:posOffset>
                </wp:positionV>
                <wp:extent cx="671195" cy="596900"/>
                <wp:effectExtent l="0" t="0" r="0" b="0"/>
                <wp:wrapNone/>
                <wp:docPr id="5022" name="Rectangle 5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E647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732FE" id="Rectangle 5022" o:spid="_x0000_s1137" style="position:absolute;margin-left:92.35pt;margin-top:0;width:52.85pt;height:4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E4bw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" filled="f" strokecolor="#243f60 [1604]" strokeweight="2pt">
                <v:textbox>
                  <w:txbxContent>
                    <w:p w14:paraId="759EE647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C2FB33" wp14:editId="60D4397A">
                <wp:simplePos x="0" y="0"/>
                <wp:positionH relativeFrom="column">
                  <wp:posOffset>2450465</wp:posOffset>
                </wp:positionH>
                <wp:positionV relativeFrom="paragraph">
                  <wp:posOffset>9525</wp:posOffset>
                </wp:positionV>
                <wp:extent cx="671195" cy="596900"/>
                <wp:effectExtent l="0" t="0" r="0" b="0"/>
                <wp:wrapNone/>
                <wp:docPr id="5023" name="Rectangle 5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603F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2FB33" id="Rectangle 5023" o:spid="_x0000_s1138" style="position:absolute;margin-left:192.95pt;margin-top:.75pt;width:52.85pt;height:4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+abw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" filled="f" strokecolor="#243f60 [1604]" strokeweight="2pt">
                <v:textbox>
                  <w:txbxContent>
                    <w:p w14:paraId="379A603F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A0C35D7" wp14:editId="48ADE672">
                <wp:simplePos x="0" y="0"/>
                <wp:positionH relativeFrom="column">
                  <wp:posOffset>3665220</wp:posOffset>
                </wp:positionH>
                <wp:positionV relativeFrom="paragraph">
                  <wp:posOffset>17780</wp:posOffset>
                </wp:positionV>
                <wp:extent cx="671195" cy="596900"/>
                <wp:effectExtent l="0" t="0" r="0" b="0"/>
                <wp:wrapNone/>
                <wp:docPr id="5024" name="Rectangle 5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26650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C35D7" id="Rectangle 5024" o:spid="_x0000_s1139" style="position:absolute;margin-left:288.6pt;margin-top:1.4pt;width:52.85pt;height:4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cXbwIAADA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" filled="f" strokecolor="#243f60 [1604]" strokeweight="2pt">
                <v:textbox>
                  <w:txbxContent>
                    <w:p w14:paraId="03726650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BA9B61" wp14:editId="526E772F">
                <wp:simplePos x="0" y="0"/>
                <wp:positionH relativeFrom="column">
                  <wp:posOffset>4908550</wp:posOffset>
                </wp:positionH>
                <wp:positionV relativeFrom="paragraph">
                  <wp:posOffset>14605</wp:posOffset>
                </wp:positionV>
                <wp:extent cx="671195" cy="596900"/>
                <wp:effectExtent l="0" t="0" r="0" b="0"/>
                <wp:wrapNone/>
                <wp:docPr id="5025" name="Rectangle 5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B582" w14:textId="77777777" w:rsidR="004A7690" w:rsidRPr="001B0C31" w:rsidRDefault="004A7690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9B61" id="Rectangle 5025" o:spid="_x0000_s1140" style="position:absolute;margin-left:386.5pt;margin-top:1.15pt;width:52.85pt;height:4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" filled="f" strokecolor="#243f60 [1604]" strokeweight="2pt">
                <v:textbox>
                  <w:txbxContent>
                    <w:p w14:paraId="62C3B582" w14:textId="77777777" w:rsidR="004A7690" w:rsidRPr="001B0C31" w:rsidRDefault="004A7690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0058F1F7" w14:textId="2C9B270D" w:rsidR="004A7690" w:rsidRDefault="004A7690" w:rsidP="004A7690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2919A2FE" w14:textId="675DF079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AA7827A" w14:textId="574DDE55" w:rsidR="004A7690" w:rsidRDefault="00372892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59F0D5E" wp14:editId="1DCC417A">
                <wp:simplePos x="0" y="0"/>
                <wp:positionH relativeFrom="column">
                  <wp:posOffset>4890135</wp:posOffset>
                </wp:positionH>
                <wp:positionV relativeFrom="paragraph">
                  <wp:posOffset>299720</wp:posOffset>
                </wp:positionV>
                <wp:extent cx="671195" cy="596900"/>
                <wp:effectExtent l="0" t="0" r="0" b="0"/>
                <wp:wrapNone/>
                <wp:docPr id="5050" name="Rectangle 5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96E3D" w14:textId="77777777" w:rsidR="00372892" w:rsidRPr="001B0C31" w:rsidRDefault="00372892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F0D5E" id="Rectangle 5050" o:spid="_x0000_s1141" style="position:absolute;margin-left:385.05pt;margin-top:23.6pt;width:52.85pt;height:4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/NbgIAADA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" filled="f" strokecolor="#243f60 [1604]" strokeweight="2pt">
                <v:textbox>
                  <w:txbxContent>
                    <w:p w14:paraId="0FF96E3D" w14:textId="77777777" w:rsidR="00372892" w:rsidRPr="001B0C31" w:rsidRDefault="00372892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E9A2BF" wp14:editId="6EFDE878">
                <wp:simplePos x="0" y="0"/>
                <wp:positionH relativeFrom="column">
                  <wp:posOffset>3646805</wp:posOffset>
                </wp:positionH>
                <wp:positionV relativeFrom="paragraph">
                  <wp:posOffset>302895</wp:posOffset>
                </wp:positionV>
                <wp:extent cx="671195" cy="596900"/>
                <wp:effectExtent l="0" t="0" r="0" b="0"/>
                <wp:wrapNone/>
                <wp:docPr id="5049" name="Rectangle 5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E9CA" w14:textId="77777777" w:rsidR="00372892" w:rsidRPr="001B0C31" w:rsidRDefault="00372892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A2BF" id="Rectangle 5049" o:spid="_x0000_s1142" style="position:absolute;margin-left:287.15pt;margin-top:23.85pt;width:52.85pt;height:4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/aAbwIAADA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" filled="f" strokecolor="#243f60 [1604]" strokeweight="2pt">
                <v:textbox>
                  <w:txbxContent>
                    <w:p w14:paraId="5405E9CA" w14:textId="77777777" w:rsidR="00372892" w:rsidRPr="001B0C31" w:rsidRDefault="00372892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9B229A" wp14:editId="087E43DB">
                <wp:simplePos x="0" y="0"/>
                <wp:positionH relativeFrom="column">
                  <wp:posOffset>2432050</wp:posOffset>
                </wp:positionH>
                <wp:positionV relativeFrom="paragraph">
                  <wp:posOffset>294640</wp:posOffset>
                </wp:positionV>
                <wp:extent cx="671195" cy="596900"/>
                <wp:effectExtent l="0" t="0" r="0" b="0"/>
                <wp:wrapNone/>
                <wp:docPr id="5048" name="Rectangle 5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016C3" w14:textId="77777777" w:rsidR="00372892" w:rsidRPr="001B0C31" w:rsidRDefault="00372892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229A" id="Rectangle 5048" o:spid="_x0000_s1143" style="position:absolute;margin-left:191.5pt;margin-top:23.2pt;width:52.85pt;height:4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4NbwIAADA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" filled="f" strokecolor="#243f60 [1604]" strokeweight="2pt">
                <v:textbox>
                  <w:txbxContent>
                    <w:p w14:paraId="12D016C3" w14:textId="77777777" w:rsidR="00372892" w:rsidRPr="001B0C31" w:rsidRDefault="00372892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Pr="004A7690"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9E0205" wp14:editId="6E95EBA6">
                <wp:simplePos x="0" y="0"/>
                <wp:positionH relativeFrom="column">
                  <wp:posOffset>1154430</wp:posOffset>
                </wp:positionH>
                <wp:positionV relativeFrom="paragraph">
                  <wp:posOffset>285115</wp:posOffset>
                </wp:positionV>
                <wp:extent cx="671195" cy="596900"/>
                <wp:effectExtent l="0" t="0" r="0" b="0"/>
                <wp:wrapNone/>
                <wp:docPr id="5047" name="Rectangle 5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32A7" w14:textId="77777777" w:rsidR="00372892" w:rsidRPr="001B0C31" w:rsidRDefault="00372892" w:rsidP="004A7690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E0205" id="Rectangle 5047" o:spid="_x0000_s1144" style="position:absolute;margin-left:90.9pt;margin-top:22.45pt;width:52.85pt;height:4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UabwIAADA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" filled="f" strokecolor="#243f60 [1604]" strokeweight="2pt">
                <v:textbox>
                  <w:txbxContent>
                    <w:p w14:paraId="561C32A7" w14:textId="77777777" w:rsidR="00372892" w:rsidRPr="001B0C31" w:rsidRDefault="00372892" w:rsidP="004A7690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283E617A" w14:textId="7496C699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8142FF1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DA8CC32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F3B435A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D6FC9B9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5EB0286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753CE14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2E1A060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42C066BC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1CAEA63C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7E98BC4C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0DC6427B" w14:textId="77777777" w:rsidR="004A7690" w:rsidRDefault="004A7690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</w:p>
    <w:p w14:paraId="2E5C40B7" w14:textId="3FF89ECA" w:rsidR="000B1EEE" w:rsidRPr="000B1EEE" w:rsidRDefault="00372892" w:rsidP="00057E8C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</w:pPr>
      <w:r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lastRenderedPageBreak/>
        <w:t>3</w:t>
      </w:r>
      <w:r w:rsidR="000B1EEE" w:rsidRPr="000B1EEE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>.Thương hiệu -&gt; Nike</w:t>
      </w:r>
    </w:p>
    <w:p w14:paraId="2E7CD8C1" w14:textId="72B5B4A8" w:rsidR="003C3F1B" w:rsidRPr="00730A4A" w:rsidRDefault="00423AC8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360" w:firstLine="0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A009C" wp14:editId="22002146">
                <wp:simplePos x="0" y="0"/>
                <wp:positionH relativeFrom="column">
                  <wp:posOffset>5001296</wp:posOffset>
                </wp:positionH>
                <wp:positionV relativeFrom="paragraph">
                  <wp:posOffset>75781</wp:posOffset>
                </wp:positionV>
                <wp:extent cx="753110" cy="357505"/>
                <wp:effectExtent l="0" t="0" r="27940" b="23495"/>
                <wp:wrapNone/>
                <wp:docPr id="4890" name="Rectangle 4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5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522D3" w14:textId="77777777" w:rsidR="000A441B" w:rsidRPr="00C359A4" w:rsidRDefault="000A441B" w:rsidP="000A441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009C" id="Rectangle 4890" o:spid="_x0000_s1145" style="position:absolute;left:0;text-align:left;margin-left:393.8pt;margin-top:5.95pt;width:59.3pt;height:2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" fillcolor="#c0504d [3205]" strokecolor="#243f60 [1604]" strokeweight="2pt">
                <v:textbox>
                  <w:txbxContent>
                    <w:p w14:paraId="574522D3" w14:textId="77777777" w:rsidR="000A441B" w:rsidRPr="00C359A4" w:rsidRDefault="000A441B" w:rsidP="000A441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A93611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EF759AA" wp14:editId="0AC9A642">
                <wp:simplePos x="0" y="0"/>
                <wp:positionH relativeFrom="column">
                  <wp:posOffset>-32283</wp:posOffset>
                </wp:positionH>
                <wp:positionV relativeFrom="paragraph">
                  <wp:posOffset>77216</wp:posOffset>
                </wp:positionV>
                <wp:extent cx="5783580" cy="8660765"/>
                <wp:effectExtent l="0" t="0" r="26670" b="26035"/>
                <wp:wrapNone/>
                <wp:docPr id="4871" name="Group 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4872" name="Rectangle 4872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73" name="Group 4873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4874" name="Rectangle 4874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94206F" w14:textId="77777777" w:rsidR="003C3F1B" w:rsidRPr="001B0C31" w:rsidRDefault="003C3F1B" w:rsidP="003C3F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5" name="Rectangle 4875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CFE43" w14:textId="77777777" w:rsidR="003C3F1B" w:rsidRPr="001B0C31" w:rsidRDefault="003C3F1B" w:rsidP="003C3F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6" name="Rectangle 4876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35C88" w14:textId="0D8EA826" w:rsidR="003C3F1B" w:rsidRPr="00C359A4" w:rsidRDefault="003C3F1B" w:rsidP="003C3F1B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E6795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E6795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E6795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E6795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Thương hiệu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7" name="Rectangle 4877"/>
                          <wps:cNvSpPr/>
                          <wps:spPr>
                            <a:xfrm>
                              <a:off x="1129177" y="1531235"/>
                              <a:ext cx="4550660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21A18D" w14:textId="14A32CF7" w:rsidR="003C3F1B" w:rsidRDefault="000A441B" w:rsidP="000A441B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Ảnh cầu thủ </w:t>
                                </w:r>
                                <w:r w:rsidR="006F368D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đại diện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thương hiệu</w:t>
                                </w:r>
                              </w:p>
                              <w:p w14:paraId="7AA88748" w14:textId="77777777" w:rsidR="000A441B" w:rsidRPr="001B0C31" w:rsidRDefault="000A441B" w:rsidP="003C3F1B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9" name="Rectangle 4879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F7764" w14:textId="787F9625" w:rsidR="003C3F1B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Thanh toán                         Kết nối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80" name="Group 4880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4881" name="Rectangle 4881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D3F0A5" w14:textId="77777777" w:rsidR="003C3F1B" w:rsidRPr="001B0C31" w:rsidRDefault="003C3F1B" w:rsidP="003C3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2" name="Straight Connector 4882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3" name="Straight Connector 4883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759AA" id="Group 4871" o:spid="_x0000_s1146" style="position:absolute;left:0;text-align:left;margin-left:-2.55pt;margin-top:6.1pt;width:455.4pt;height:681.95pt;z-index:251702272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">
                <v:rect id="Rectangle 4872" o:spid="_x0000_s1147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" filled="f" strokecolor="#243f60 [1604]" strokeweight="2pt"/>
                <v:group id="Group 4873" o:spid="_x0000_s1148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lpp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sOoa/N+EJyOUvAAAA//8DAFBLAQItABQABgAIAAAAIQDb4fbL7gAAAIUBAAATAAAAAAAA&#10;AAAAAAAAAAAAAABbQ29udGVudF9UeXBlc10ueG1sUEsBAi0AFAAGAAgAAAAhAFr0LFu/AAAAFQEA&#10;AAsAAAAAAAAAAAAAAAAAHwEAAF9yZWxzLy5yZWxzUEsBAi0AFAAGAAgAAAAhAHruWmnHAAAA3QAA&#10;AA8AAAAAAAAAAAAAAAAABwIAAGRycy9kb3ducmV2LnhtbFBLBQYAAAAAAwADALcAAAD7AgAAAAA=&#10;">
                  <v:rect id="Rectangle 4874" o:spid="_x0000_s1149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" filled="f" strokecolor="#243f60 [1604]" strokeweight="2pt">
                    <v:textbox>
                      <w:txbxContent>
                        <w:p w14:paraId="0694206F" w14:textId="77777777" w:rsidR="003C3F1B" w:rsidRPr="001B0C31" w:rsidRDefault="003C3F1B" w:rsidP="003C3F1B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4875" o:spid="_x0000_s1150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" fillcolor="#c0504d [3205]" strokecolor="#243f60 [1604]" strokeweight="2pt">
                    <v:textbox>
                      <w:txbxContent>
                        <w:p w14:paraId="7BACFE43" w14:textId="77777777" w:rsidR="003C3F1B" w:rsidRPr="001B0C31" w:rsidRDefault="003C3F1B" w:rsidP="003C3F1B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4876" o:spid="_x0000_s1151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" fillcolor="#c2d69b [1942]" strokecolor="#243f60 [1604]" strokeweight="2pt">
                    <v:textbox>
                      <w:txbxContent>
                        <w:p w14:paraId="36A35C88" w14:textId="0D8EA826" w:rsidR="003C3F1B" w:rsidRPr="00C359A4" w:rsidRDefault="003C3F1B" w:rsidP="003C3F1B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 w:rsidR="000E6795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 w:rsidR="000E6795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 w:rsidR="000E6795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 w:rsidR="000E6795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</w:t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Thương hiệu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4877" o:spid="_x0000_s1152" style="position:absolute;left:11291;top:15312;width:45507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" filled="f" strokecolor="#243f60 [1604]" strokeweight="2pt">
                    <v:textbox>
                      <w:txbxContent>
                        <w:p w14:paraId="3421A18D" w14:textId="14A32CF7" w:rsidR="003C3F1B" w:rsidRDefault="000A441B" w:rsidP="000A441B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Ảnh cầu thủ </w:t>
                          </w:r>
                          <w:r w:rsidR="006F368D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đại diện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thương hiệu</w:t>
                          </w:r>
                        </w:p>
                        <w:p w14:paraId="7AA88748" w14:textId="77777777" w:rsidR="000A441B" w:rsidRPr="001B0C31" w:rsidRDefault="000A441B" w:rsidP="003C3F1B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4879" o:spid="_x0000_s1153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" fillcolor="#fde9d9 [665]" strokecolor="#243f60 [1604]" strokeweight="2pt">
                    <v:textbox>
                      <w:txbxContent>
                        <w:p w14:paraId="093F7764" w14:textId="787F9625" w:rsidR="003C3F1B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  <w:t xml:space="preserve">                       Thanh toán                         Kết nối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4880" o:spid="_x0000_s1154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">
                    <v:rect id="Rectangle 4881" o:spid="_x0000_s1155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" filled="f" strokecolor="#243f60 [1604]" strokeweight="2pt">
                      <v:textbox>
                        <w:txbxContent>
                          <w:p w14:paraId="62D3F0A5" w14:textId="77777777" w:rsidR="003C3F1B" w:rsidRPr="001B0C31" w:rsidRDefault="003C3F1B" w:rsidP="003C3F1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4882" o:spid="_x0000_s1156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" strokecolor="#4579b8 [3044]"/>
                    <v:line id="Straight Connector 4883" o:spid="_x0000_s1157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" strokecolor="#4579b8 [3044]"/>
                  </v:group>
                </v:group>
              </v:group>
            </w:pict>
          </mc:Fallback>
        </mc:AlternateContent>
      </w:r>
    </w:p>
    <w:p w14:paraId="4BF5FA8D" w14:textId="3FE07BF4" w:rsidR="00D71606" w:rsidRPr="00730A4A" w:rsidRDefault="00423AC8" w:rsidP="000A441B">
      <w:pPr>
        <w:tabs>
          <w:tab w:val="left" w:pos="7269"/>
        </w:tabs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1F58D6" wp14:editId="154FC5A3">
                <wp:simplePos x="0" y="0"/>
                <wp:positionH relativeFrom="column">
                  <wp:posOffset>4373472</wp:posOffset>
                </wp:positionH>
                <wp:positionV relativeFrom="paragraph">
                  <wp:posOffset>35072</wp:posOffset>
                </wp:positionV>
                <wp:extent cx="515620" cy="362662"/>
                <wp:effectExtent l="0" t="0" r="17780" b="18415"/>
                <wp:wrapNone/>
                <wp:docPr id="4891" name="Rectangle 4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77F0B" w14:textId="77777777" w:rsidR="000A441B" w:rsidRPr="001B0C31" w:rsidRDefault="000A441B" w:rsidP="000A441B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F58D6" id="Rectangle 4891" o:spid="_x0000_s1158" style="position:absolute;margin-left:344.35pt;margin-top:2.75pt;width:40.6pt;height:28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" fillcolor="#c0504d [3205]" strokecolor="#243f60 [1604]" strokeweight="2pt">
                <v:textbox>
                  <w:txbxContent>
                    <w:p w14:paraId="49177F0B" w14:textId="77777777" w:rsidR="000A441B" w:rsidRPr="001B0C31" w:rsidRDefault="000A441B" w:rsidP="000A441B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A441B">
        <w:rPr>
          <w:rFonts w:ascii="OpenSansBold" w:eastAsia="Times New Roman" w:hAnsi="OpenSansBold" w:cs="Arial"/>
          <w:color w:val="0072B0"/>
          <w:kern w:val="36"/>
          <w:sz w:val="30"/>
          <w:szCs w:val="30"/>
        </w:rPr>
        <w:tab/>
      </w:r>
    </w:p>
    <w:p w14:paraId="3699C02D" w14:textId="5A769985" w:rsidR="009B37CA" w:rsidRPr="009B37CA" w:rsidRDefault="009B37CA" w:rsidP="009B37CA"/>
    <w:p w14:paraId="436E46BA" w14:textId="0DD375FE" w:rsidR="000A1837" w:rsidRPr="000A1837" w:rsidRDefault="000A1837" w:rsidP="000A1837"/>
    <w:p w14:paraId="789C393D" w14:textId="339D94FB" w:rsidR="000A1837" w:rsidRPr="000A1837" w:rsidRDefault="00A93611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B767DB" wp14:editId="58318D55">
                <wp:simplePos x="0" y="0"/>
                <wp:positionH relativeFrom="column">
                  <wp:posOffset>-3023</wp:posOffset>
                </wp:positionH>
                <wp:positionV relativeFrom="paragraph">
                  <wp:posOffset>324206</wp:posOffset>
                </wp:positionV>
                <wp:extent cx="877570" cy="299923"/>
                <wp:effectExtent l="0" t="0" r="17780" b="24130"/>
                <wp:wrapNone/>
                <wp:docPr id="4907" name="Rectangle 4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98ED6" w14:textId="03267FDD" w:rsidR="00A93611" w:rsidRPr="001B0C31" w:rsidRDefault="00A93611" w:rsidP="00A93611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767DB" id="Rectangle 4907" o:spid="_x0000_s1159" style="position:absolute;margin-left:-.25pt;margin-top:25.55pt;width:69.1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" filled="f" strokecolor="#243f60 [1604]" strokeweight="2pt">
                <v:textbox>
                  <w:txbxContent>
                    <w:p w14:paraId="12998ED6" w14:textId="03267FDD" w:rsidR="00A93611" w:rsidRPr="001B0C31" w:rsidRDefault="00A93611" w:rsidP="00A93611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Nike</w:t>
                      </w:r>
                    </w:p>
                  </w:txbxContent>
                </v:textbox>
              </v:rect>
            </w:pict>
          </mc:Fallback>
        </mc:AlternateContent>
      </w:r>
    </w:p>
    <w:p w14:paraId="3E027F8C" w14:textId="205F7476" w:rsidR="00F46C67" w:rsidRPr="000A1837" w:rsidRDefault="00F46C67" w:rsidP="00F46C6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8A9A7B" wp14:editId="7110FE6F">
                <wp:simplePos x="0" y="0"/>
                <wp:positionH relativeFrom="column">
                  <wp:posOffset>193675</wp:posOffset>
                </wp:positionH>
                <wp:positionV relativeFrom="paragraph">
                  <wp:posOffset>1240333</wp:posOffset>
                </wp:positionV>
                <wp:extent cx="424282" cy="292608"/>
                <wp:effectExtent l="0" t="0" r="13970" b="12700"/>
                <wp:wrapNone/>
                <wp:docPr id="4911" name="Rectangle 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50EA" w14:textId="77777777" w:rsidR="00F46C67" w:rsidRPr="001B0C31" w:rsidRDefault="00F46C67" w:rsidP="00F46C67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A9A7B" id="Rectangle 4911" o:spid="_x0000_s1160" style="position:absolute;margin-left:15.25pt;margin-top:97.65pt;width:33.4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" filled="f" strokecolor="#243f60 [1604]" strokeweight="2pt">
                <v:textbox>
                  <w:txbxContent>
                    <w:p w14:paraId="69EE50EA" w14:textId="77777777" w:rsidR="00F46C67" w:rsidRPr="001B0C31" w:rsidRDefault="00F46C67" w:rsidP="00F46C67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TF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AD9380" wp14:editId="2E94B644">
                <wp:simplePos x="0" y="0"/>
                <wp:positionH relativeFrom="column">
                  <wp:posOffset>11989</wp:posOffset>
                </wp:positionH>
                <wp:positionV relativeFrom="paragraph">
                  <wp:posOffset>335153</wp:posOffset>
                </wp:positionV>
                <wp:extent cx="877570" cy="299720"/>
                <wp:effectExtent l="0" t="0" r="17780" b="24130"/>
                <wp:wrapNone/>
                <wp:docPr id="4908" name="Rectangle 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27D82" w14:textId="77777777" w:rsidR="00F46C67" w:rsidRPr="001B0C31" w:rsidRDefault="00F46C67" w:rsidP="00F46C67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Loại đế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9380" id="Rectangle 4908" o:spid="_x0000_s1161" style="position:absolute;margin-left:.95pt;margin-top:26.4pt;width:69.1pt;height:2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" filled="f" strokecolor="#243f60 [1604]" strokeweight="2pt">
                <v:textbox>
                  <w:txbxContent>
                    <w:p w14:paraId="66727D82" w14:textId="77777777" w:rsidR="00F46C67" w:rsidRPr="001B0C31" w:rsidRDefault="00F46C67" w:rsidP="00F46C67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Loại đế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DED83D" wp14:editId="651A5999">
                <wp:simplePos x="0" y="0"/>
                <wp:positionH relativeFrom="column">
                  <wp:posOffset>3560242</wp:posOffset>
                </wp:positionH>
                <wp:positionV relativeFrom="paragraph">
                  <wp:posOffset>3838956</wp:posOffset>
                </wp:positionV>
                <wp:extent cx="671195" cy="596900"/>
                <wp:effectExtent l="0" t="0" r="0" b="0"/>
                <wp:wrapNone/>
                <wp:docPr id="4915" name="Rectangle 4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DF09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ED83D" id="Rectangle 4915" o:spid="_x0000_s1162" style="position:absolute;margin-left:280.35pt;margin-top:302.3pt;width:52.85pt;height:4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" filled="f" strokecolor="#243f60 [1604]" strokeweight="2pt">
                <v:textbox>
                  <w:txbxContent>
                    <w:p w14:paraId="5145DF09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EC40B0" wp14:editId="087A6E51">
                <wp:simplePos x="0" y="0"/>
                <wp:positionH relativeFrom="column">
                  <wp:posOffset>4768215</wp:posOffset>
                </wp:positionH>
                <wp:positionV relativeFrom="paragraph">
                  <wp:posOffset>3829685</wp:posOffset>
                </wp:positionV>
                <wp:extent cx="671195" cy="596900"/>
                <wp:effectExtent l="0" t="0" r="0" b="0"/>
                <wp:wrapNone/>
                <wp:docPr id="4916" name="Rectangle 4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2AF3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C40B0" id="Rectangle 4916" o:spid="_x0000_s1163" style="position:absolute;margin-left:375.45pt;margin-top:301.55pt;width:52.85pt;height:4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S0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" filled="f" strokecolor="#243f60 [1604]" strokeweight="2pt">
                <v:textbox>
                  <w:txbxContent>
                    <w:p w14:paraId="008A2AF3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1E2576" wp14:editId="4DF4817F">
                <wp:simplePos x="0" y="0"/>
                <wp:positionH relativeFrom="column">
                  <wp:posOffset>1032869</wp:posOffset>
                </wp:positionH>
                <wp:positionV relativeFrom="paragraph">
                  <wp:posOffset>3815309</wp:posOffset>
                </wp:positionV>
                <wp:extent cx="671195" cy="596900"/>
                <wp:effectExtent l="0" t="0" r="0" b="0"/>
                <wp:wrapNone/>
                <wp:docPr id="4913" name="Rectangle 4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41327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2576" id="Rectangle 4913" o:spid="_x0000_s1164" style="position:absolute;margin-left:81.35pt;margin-top:300.4pt;width:52.85pt;height:4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oWbwIAADE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" filled="f" strokecolor="#243f60 [1604]" strokeweight="2pt">
                <v:textbox>
                  <w:txbxContent>
                    <w:p w14:paraId="08341327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B23A7F" wp14:editId="008E51CB">
                <wp:simplePos x="0" y="0"/>
                <wp:positionH relativeFrom="column">
                  <wp:posOffset>2324176</wp:posOffset>
                </wp:positionH>
                <wp:positionV relativeFrom="paragraph">
                  <wp:posOffset>2117725</wp:posOffset>
                </wp:positionV>
                <wp:extent cx="671195" cy="596900"/>
                <wp:effectExtent l="0" t="0" r="0" b="0"/>
                <wp:wrapNone/>
                <wp:docPr id="4899" name="Rectangle 4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31CA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3A7F" id="Rectangle 4899" o:spid="_x0000_s1165" style="position:absolute;margin-left:183pt;margin-top:166.75pt;width:52.85pt;height:4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Kb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" filled="f" strokecolor="#243f60 [1604]" strokeweight="2pt">
                <v:textbox>
                  <w:txbxContent>
                    <w:p w14:paraId="448A31CA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A9BE1A" wp14:editId="39EEF098">
                <wp:simplePos x="0" y="0"/>
                <wp:positionH relativeFrom="column">
                  <wp:posOffset>2340712</wp:posOffset>
                </wp:positionH>
                <wp:positionV relativeFrom="paragraph">
                  <wp:posOffset>1228750</wp:posOffset>
                </wp:positionV>
                <wp:extent cx="671195" cy="596900"/>
                <wp:effectExtent l="0" t="0" r="0" b="0"/>
                <wp:wrapNone/>
                <wp:docPr id="4894" name="Rectangle 4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F524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9BE1A" id="Rectangle 4894" o:spid="_x0000_s1166" style="position:absolute;margin-left:184.3pt;margin-top:96.75pt;width:52.85pt;height:4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" filled="f" strokecolor="#243f60 [1604]" strokeweight="2pt">
                <v:textbox>
                  <w:txbxContent>
                    <w:p w14:paraId="04A4F524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90C885" wp14:editId="33694CDE">
                <wp:simplePos x="0" y="0"/>
                <wp:positionH relativeFrom="column">
                  <wp:posOffset>3566160</wp:posOffset>
                </wp:positionH>
                <wp:positionV relativeFrom="paragraph">
                  <wp:posOffset>2958465</wp:posOffset>
                </wp:positionV>
                <wp:extent cx="671195" cy="596900"/>
                <wp:effectExtent l="0" t="0" r="0" b="0"/>
                <wp:wrapNone/>
                <wp:docPr id="4905" name="Rectangle 4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28FD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0C885" id="Rectangle 4905" o:spid="_x0000_s1167" style="position:absolute;margin-left:280.8pt;margin-top:232.95pt;width:52.85pt;height:4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pBbg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" filled="f" strokecolor="#243f60 [1604]" strokeweight="2pt">
                <v:textbox>
                  <w:txbxContent>
                    <w:p w14:paraId="475D28FD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69D1D" wp14:editId="1DB651C8">
                <wp:simplePos x="0" y="0"/>
                <wp:positionH relativeFrom="column">
                  <wp:posOffset>3568065</wp:posOffset>
                </wp:positionH>
                <wp:positionV relativeFrom="paragraph">
                  <wp:posOffset>2118360</wp:posOffset>
                </wp:positionV>
                <wp:extent cx="671195" cy="596900"/>
                <wp:effectExtent l="0" t="0" r="0" b="0"/>
                <wp:wrapNone/>
                <wp:docPr id="4900" name="Rectangle 4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A539E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69D1D" id="Rectangle 4900" o:spid="_x0000_s1168" style="position:absolute;margin-left:280.95pt;margin-top:166.8pt;width:52.85pt;height:4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MM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" filled="f" strokecolor="#243f60 [1604]" strokeweight="2pt">
                <v:textbox>
                  <w:txbxContent>
                    <w:p w14:paraId="5BFA539E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6C1CE0" wp14:editId="2C9CB88F">
                <wp:simplePos x="0" y="0"/>
                <wp:positionH relativeFrom="column">
                  <wp:posOffset>3555450</wp:posOffset>
                </wp:positionH>
                <wp:positionV relativeFrom="paragraph">
                  <wp:posOffset>1236980</wp:posOffset>
                </wp:positionV>
                <wp:extent cx="671195" cy="596900"/>
                <wp:effectExtent l="0" t="0" r="0" b="0"/>
                <wp:wrapNone/>
                <wp:docPr id="4895" name="Rectangle 4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A8D8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C1CE0" id="Rectangle 4895" o:spid="_x0000_s1169" style="position:absolute;margin-left:279.95pt;margin-top:97.4pt;width:52.85pt;height:4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uBcAIAADE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" filled="f" strokecolor="#243f60 [1604]" strokeweight="2pt">
                <v:textbox>
                  <w:txbxContent>
                    <w:p w14:paraId="2D66A8D8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61111B" wp14:editId="0DD9F368">
                <wp:simplePos x="0" y="0"/>
                <wp:positionH relativeFrom="column">
                  <wp:posOffset>1062990</wp:posOffset>
                </wp:positionH>
                <wp:positionV relativeFrom="paragraph">
                  <wp:posOffset>1219200</wp:posOffset>
                </wp:positionV>
                <wp:extent cx="671195" cy="596900"/>
                <wp:effectExtent l="0" t="0" r="0" b="0"/>
                <wp:wrapNone/>
                <wp:docPr id="4893" name="Rectangle 4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3524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1111B" id="Rectangle 4893" o:spid="_x0000_s1170" style="position:absolute;margin-left:83.7pt;margin-top:96pt;width:52.85pt;height:4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CWbw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" filled="f" strokecolor="#243f60 [1604]" strokeweight="2pt">
                <v:textbox>
                  <w:txbxContent>
                    <w:p w14:paraId="56683524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5B91E7" wp14:editId="3CF942CE">
                <wp:simplePos x="0" y="0"/>
                <wp:positionH relativeFrom="column">
                  <wp:posOffset>1075690</wp:posOffset>
                </wp:positionH>
                <wp:positionV relativeFrom="paragraph">
                  <wp:posOffset>2100580</wp:posOffset>
                </wp:positionV>
                <wp:extent cx="671195" cy="596900"/>
                <wp:effectExtent l="0" t="0" r="0" b="0"/>
                <wp:wrapNone/>
                <wp:docPr id="4898" name="Rectangle 4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9BA3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B91E7" id="Rectangle 4898" o:spid="_x0000_s1171" style="position:absolute;margin-left:84.7pt;margin-top:165.4pt;width:52.85pt;height:4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gb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" filled="f" strokecolor="#243f60 [1604]" strokeweight="2pt">
                <v:textbox>
                  <w:txbxContent>
                    <w:p w14:paraId="76CB9BA3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84A44A" wp14:editId="189F815A">
                <wp:simplePos x="0" y="0"/>
                <wp:positionH relativeFrom="column">
                  <wp:posOffset>1073810</wp:posOffset>
                </wp:positionH>
                <wp:positionV relativeFrom="paragraph">
                  <wp:posOffset>2940685</wp:posOffset>
                </wp:positionV>
                <wp:extent cx="671195" cy="596900"/>
                <wp:effectExtent l="0" t="0" r="0" b="0"/>
                <wp:wrapNone/>
                <wp:docPr id="4903" name="Rectangle 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BC30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A44A" id="Rectangle 4903" o:spid="_x0000_s1172" style="position:absolute;margin-left:84.55pt;margin-top:231.55pt;width:52.85pt;height:4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" filled="f" strokecolor="#243f60 [1604]" strokeweight="2pt">
                <v:textbox>
                  <w:txbxContent>
                    <w:p w14:paraId="7C1EBC30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3224B3" wp14:editId="30B6BA0D">
                <wp:simplePos x="0" y="0"/>
                <wp:positionH relativeFrom="column">
                  <wp:posOffset>196192</wp:posOffset>
                </wp:positionH>
                <wp:positionV relativeFrom="paragraph">
                  <wp:posOffset>795655</wp:posOffset>
                </wp:positionV>
                <wp:extent cx="424282" cy="292608"/>
                <wp:effectExtent l="0" t="0" r="13970" b="12700"/>
                <wp:wrapNone/>
                <wp:docPr id="4910" name="Rectangle 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686EE" w14:textId="77777777" w:rsidR="00F46C67" w:rsidRPr="001B0C31" w:rsidRDefault="00F46C67" w:rsidP="00F46C67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224B3" id="Rectangle 4910" o:spid="_x0000_s1173" style="position:absolute;margin-left:15.45pt;margin-top:62.65pt;width:33.4pt;height:23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" filled="f" strokecolor="#243f60 [1604]" strokeweight="2pt">
                <v:textbox>
                  <w:txbxContent>
                    <w:p w14:paraId="422686EE" w14:textId="77777777" w:rsidR="00F46C67" w:rsidRPr="001B0C31" w:rsidRDefault="00F46C67" w:rsidP="00F46C67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FG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0C4216" wp14:editId="0A503D22">
                <wp:simplePos x="0" y="0"/>
                <wp:positionH relativeFrom="column">
                  <wp:posOffset>4809490</wp:posOffset>
                </wp:positionH>
                <wp:positionV relativeFrom="paragraph">
                  <wp:posOffset>2955290</wp:posOffset>
                </wp:positionV>
                <wp:extent cx="671195" cy="596900"/>
                <wp:effectExtent l="0" t="0" r="0" b="0"/>
                <wp:wrapNone/>
                <wp:docPr id="4906" name="Rectangle 4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33E4A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C4216" id="Rectangle 4906" o:spid="_x0000_s1174" style="position:absolute;margin-left:378.7pt;margin-top:232.7pt;width:52.85pt;height:4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d5bwIAADE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" filled="f" strokecolor="#243f60 [1604]" strokeweight="2pt">
                <v:textbox>
                  <w:txbxContent>
                    <w:p w14:paraId="5B133E4A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45EDA2" wp14:editId="6CBA471A">
                <wp:simplePos x="0" y="0"/>
                <wp:positionH relativeFrom="column">
                  <wp:posOffset>4811856</wp:posOffset>
                </wp:positionH>
                <wp:positionV relativeFrom="paragraph">
                  <wp:posOffset>2115413</wp:posOffset>
                </wp:positionV>
                <wp:extent cx="671195" cy="596900"/>
                <wp:effectExtent l="0" t="0" r="0" b="0"/>
                <wp:wrapNone/>
                <wp:docPr id="4901" name="Rectangle 4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970F5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5EDA2" id="Rectangle 4901" o:spid="_x0000_s1175" style="position:absolute;margin-left:378.9pt;margin-top:166.55pt;width:52.85pt;height:4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/0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" filled="f" strokecolor="#243f60 [1604]" strokeweight="2pt">
                <v:textbox>
                  <w:txbxContent>
                    <w:p w14:paraId="0C4970F5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4695D3" wp14:editId="4BEE905A">
                <wp:simplePos x="0" y="0"/>
                <wp:positionH relativeFrom="column">
                  <wp:posOffset>4798695</wp:posOffset>
                </wp:positionH>
                <wp:positionV relativeFrom="paragraph">
                  <wp:posOffset>1233805</wp:posOffset>
                </wp:positionV>
                <wp:extent cx="671195" cy="596900"/>
                <wp:effectExtent l="0" t="0" r="0" b="0"/>
                <wp:wrapNone/>
                <wp:docPr id="4896" name="Rectangle 4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12D5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695D3" id="Rectangle 4896" o:spid="_x0000_s1176" style="position:absolute;margin-left:377.85pt;margin-top:97.15pt;width:52.85pt;height:4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" filled="f" strokecolor="#243f60 [1604]" strokeweight="2pt">
                <v:textbox>
                  <w:txbxContent>
                    <w:p w14:paraId="787F12D5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</w:p>
    <w:p w14:paraId="20A29C1C" w14:textId="090397E1" w:rsidR="007E6EDA" w:rsidRDefault="00AF550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E6CCC0" wp14:editId="1659E2A7">
                <wp:simplePos x="0" y="0"/>
                <wp:positionH relativeFrom="column">
                  <wp:posOffset>2325816</wp:posOffset>
                </wp:positionH>
                <wp:positionV relativeFrom="paragraph">
                  <wp:posOffset>3477260</wp:posOffset>
                </wp:positionV>
                <wp:extent cx="671195" cy="596900"/>
                <wp:effectExtent l="0" t="0" r="0" b="0"/>
                <wp:wrapNone/>
                <wp:docPr id="4914" name="Rectangle 4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E551D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6CCC0" id="Rectangle 4914" o:spid="_x0000_s1177" style="position:absolute;margin-left:183.15pt;margin-top:273.8pt;width:52.85pt;height:4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zwbg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" filled="f" strokecolor="#243f60 [1604]" strokeweight="2pt">
                <v:textbox>
                  <w:txbxContent>
                    <w:p w14:paraId="4F9E551D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3B6C9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50D98D" wp14:editId="25A21718">
                <wp:simplePos x="0" y="0"/>
                <wp:positionH relativeFrom="column">
                  <wp:posOffset>2342249</wp:posOffset>
                </wp:positionH>
                <wp:positionV relativeFrom="paragraph">
                  <wp:posOffset>2596041</wp:posOffset>
                </wp:positionV>
                <wp:extent cx="671195" cy="596900"/>
                <wp:effectExtent l="0" t="0" r="0" b="0"/>
                <wp:wrapNone/>
                <wp:docPr id="4904" name="Rectangle 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8766" w14:textId="77777777" w:rsidR="00F46C67" w:rsidRPr="001B0C31" w:rsidRDefault="00F46C67" w:rsidP="00F46C67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0D98D" id="Rectangle 4904" o:spid="_x0000_s1178" style="position:absolute;margin-left:184.45pt;margin-top:204.4pt;width:52.85pt;height:4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W9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" filled="f" strokecolor="#243f60 [1604]" strokeweight="2pt">
                <v:textbox>
                  <w:txbxContent>
                    <w:p w14:paraId="50CF8766" w14:textId="77777777" w:rsidR="00F46C67" w:rsidRPr="001B0C31" w:rsidRDefault="00F46C67" w:rsidP="00F46C67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1ACAB7" wp14:editId="54EA7FB1">
                <wp:simplePos x="0" y="0"/>
                <wp:positionH relativeFrom="column">
                  <wp:posOffset>-13997</wp:posOffset>
                </wp:positionH>
                <wp:positionV relativeFrom="paragraph">
                  <wp:posOffset>2101850</wp:posOffset>
                </wp:positionV>
                <wp:extent cx="826618" cy="299720"/>
                <wp:effectExtent l="0" t="0" r="12065" b="24130"/>
                <wp:wrapNone/>
                <wp:docPr id="4909" name="Rectangle 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30136" w14:textId="77777777" w:rsidR="00F46C67" w:rsidRPr="001B0C31" w:rsidRDefault="00F46C67" w:rsidP="00F46C67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CAB7" id="Rectangle 4909" o:spid="_x0000_s1179" style="position:absolute;margin-left:-1.1pt;margin-top:165.5pt;width:65.1pt;height:2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" filled="f" strokecolor="#243f60 [1604]" strokeweight="2pt">
                <v:textbox>
                  <w:txbxContent>
                    <w:p w14:paraId="76A30136" w14:textId="77777777" w:rsidR="00F46C67" w:rsidRPr="001B0C31" w:rsidRDefault="00F46C67" w:rsidP="00F46C67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 w:rsidR="007E6EDA">
        <w:br w:type="page"/>
      </w:r>
    </w:p>
    <w:p w14:paraId="467BD439" w14:textId="329534B7" w:rsidR="000B1EEE" w:rsidRDefault="00423AC8" w:rsidP="000A18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D73287" wp14:editId="11049A4A">
                <wp:simplePos x="0" y="0"/>
                <wp:positionH relativeFrom="column">
                  <wp:posOffset>5029200</wp:posOffset>
                </wp:positionH>
                <wp:positionV relativeFrom="paragraph">
                  <wp:posOffset>366395</wp:posOffset>
                </wp:positionV>
                <wp:extent cx="753110" cy="357505"/>
                <wp:effectExtent l="0" t="0" r="27940" b="23495"/>
                <wp:wrapNone/>
                <wp:docPr id="5073" name="Rectangle 5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5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71454" w14:textId="77777777" w:rsidR="00B36E8A" w:rsidRPr="00C359A4" w:rsidRDefault="00B36E8A" w:rsidP="00B36E8A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3287" id="Rectangle 5073" o:spid="_x0000_s1180" style="position:absolute;margin-left:396pt;margin-top:28.85pt;width:59.3pt;height:28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" fillcolor="#c0504d [3205]" strokecolor="#243f60 [1604]" strokeweight="2pt">
                <v:textbox>
                  <w:txbxContent>
                    <w:p w14:paraId="73071454" w14:textId="77777777" w:rsidR="00B36E8A" w:rsidRPr="00C359A4" w:rsidRDefault="00B36E8A" w:rsidP="00B36E8A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372892">
        <w:t>4</w:t>
      </w:r>
      <w:r w:rsidR="000B1EEE">
        <w:t xml:space="preserve">.Thương hiệu </w:t>
      </w:r>
      <w:r w:rsidR="00702523">
        <w:t>-</w:t>
      </w:r>
      <w:r w:rsidR="000B1EEE">
        <w:t>&gt; Adidas</w:t>
      </w:r>
    </w:p>
    <w:p w14:paraId="3BBCF3BA" w14:textId="7D9A87CB" w:rsidR="007E6EDA" w:rsidRDefault="00841B4E" w:rsidP="000A1837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87EEAD8" wp14:editId="48B297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3580" cy="8660765"/>
                <wp:effectExtent l="0" t="0" r="26670" b="260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3353B" w14:textId="77777777" w:rsidR="00841B4E" w:rsidRPr="001B0C31" w:rsidRDefault="00841B4E" w:rsidP="00841B4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9DF486" w14:textId="77777777" w:rsidR="00841B4E" w:rsidRPr="001B0C31" w:rsidRDefault="00841B4E" w:rsidP="00841B4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A7538" w14:textId="61803DA8" w:rsidR="00841B4E" w:rsidRPr="00C359A4" w:rsidRDefault="000E6795" w:rsidP="00841B4E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129177" y="1531235"/>
                              <a:ext cx="4550660" cy="8516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DC8E" w14:textId="77777777" w:rsidR="00841B4E" w:rsidRDefault="00841B4E" w:rsidP="00841B4E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 cầu thủ đại diện thương hiệu</w:t>
                                </w:r>
                              </w:p>
                              <w:p w14:paraId="282D0D0D" w14:textId="77777777" w:rsidR="00841B4E" w:rsidRPr="001B0C31" w:rsidRDefault="00841B4E" w:rsidP="00841B4E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A80EA" w14:textId="1E8A2EFB" w:rsidR="00841B4E" w:rsidRPr="001B0C31" w:rsidRDefault="00841B4E" w:rsidP="00841B4E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 tin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về web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134909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Thanh to</w:t>
                                </w:r>
                                <w:r w:rsidR="00134909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án           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Chính sách bảo vệ &amp; đổi trả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07F01" w14:textId="77777777" w:rsidR="00841B4E" w:rsidRPr="001B0C31" w:rsidRDefault="00841B4E" w:rsidP="00841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EEAD8" id="Group 26" o:spid="_x0000_s1181" style="position:absolute;margin-left:0;margin-top:0;width:455.4pt;height:681.95pt;z-index:251769856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">
                <v:rect id="Rectangle 30" o:spid="_x0000_s1182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" filled="f" strokecolor="#243f60 [1604]" strokeweight="2pt"/>
                <v:group id="Group 31" o:spid="_x0000_s1183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184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gIRxQAAANsAAAAPAAAAZHJzL2Rvd25yZXYueG1sRI9Ba8JA&#10;FITvQv/D8gq9mU0t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AA/gIRxQAAANsAAAAP&#10;AAAAAAAAAAAAAAAAAAcCAABkcnMvZG93bnJldi54bWxQSwUGAAAAAAMAAwC3AAAA+QIAAAAA&#10;" filled="f" strokecolor="#243f60 [1604]" strokeweight="2pt">
                    <v:textbox>
                      <w:txbxContent>
                        <w:p w14:paraId="4B83353B" w14:textId="77777777" w:rsidR="00841B4E" w:rsidRPr="001B0C31" w:rsidRDefault="00841B4E" w:rsidP="00841B4E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33" o:spid="_x0000_s1185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" fillcolor="#c0504d [3205]" strokecolor="#243f60 [1604]" strokeweight="2pt">
                    <v:textbox>
                      <w:txbxContent>
                        <w:p w14:paraId="039DF486" w14:textId="77777777" w:rsidR="00841B4E" w:rsidRPr="001B0C31" w:rsidRDefault="00841B4E" w:rsidP="00841B4E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34" o:spid="_x0000_s1186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" fillcolor="#c2d69b [1942]" strokecolor="#243f60 [1604]" strokeweight="2pt">
                    <v:textbox>
                      <w:txbxContent>
                        <w:p w14:paraId="5DBA7538" w14:textId="61803DA8" w:rsidR="00841B4E" w:rsidRPr="00C359A4" w:rsidRDefault="000E6795" w:rsidP="00841B4E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</w:p>
                      </w:txbxContent>
                    </v:textbox>
                  </v:rect>
                  <v:rect id="Rectangle 35" o:spid="_x0000_s1187" style="position:absolute;left:11291;top:15312;width:45507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5plxQAAANsAAAAPAAAAZHJzL2Rvd25yZXYueG1sRI9Ba8JA&#10;FITvQv/D8gq96aYWpU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CPF5plxQAAANsAAAAP&#10;AAAAAAAAAAAAAAAAAAcCAABkcnMvZG93bnJldi54bWxQSwUGAAAAAAMAAwC3AAAA+QIAAAAA&#10;" filled="f" strokecolor="#243f60 [1604]" strokeweight="2pt">
                    <v:textbox>
                      <w:txbxContent>
                        <w:p w14:paraId="552FDC8E" w14:textId="77777777" w:rsidR="00841B4E" w:rsidRDefault="00841B4E" w:rsidP="00841B4E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 cầu thủ đại diện thương hiệu</w:t>
                          </w:r>
                        </w:p>
                        <w:p w14:paraId="282D0D0D" w14:textId="77777777" w:rsidR="00841B4E" w:rsidRPr="001B0C31" w:rsidRDefault="00841B4E" w:rsidP="00841B4E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36" o:spid="_x0000_s1188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" fillcolor="#fde9d9 [665]" strokecolor="#243f60 [1604]" strokeweight="2pt">
                    <v:textbox>
                      <w:txbxContent>
                        <w:p w14:paraId="635A80EA" w14:textId="1E8A2EFB" w:rsidR="00841B4E" w:rsidRPr="001B0C31" w:rsidRDefault="00841B4E" w:rsidP="00841B4E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 tin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về web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134909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Thanh to</w:t>
                          </w:r>
                          <w:r w:rsidR="00134909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án           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Chính sách bảo vệ &amp; đổi trả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37" o:spid="_x0000_s1189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38" o:spid="_x0000_s1190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" filled="f" strokecolor="#243f60 [1604]" strokeweight="2pt">
                      <v:textbox>
                        <w:txbxContent>
                          <w:p w14:paraId="22107F01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46" o:spid="_x0000_s1191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    <v:line id="Straight Connector 47" o:spid="_x0000_s1192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FDBEFE" wp14:editId="0594EB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56736" cy="8654316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36" cy="86543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93909" id="Rectangle 24" o:spid="_x0000_s1026" style="position:absolute;margin-left:0;margin-top:0;width:453.3pt;height:68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" filled="f" strokecolor="#243f60 [1604]" strokeweight="2pt"/>
            </w:pict>
          </mc:Fallback>
        </mc:AlternateContent>
      </w:r>
    </w:p>
    <w:p w14:paraId="38F4443F" w14:textId="10CA0E59" w:rsidR="007E6EDA" w:rsidRDefault="00B36E8A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251E5F" wp14:editId="587F1A91">
                <wp:simplePos x="0" y="0"/>
                <wp:positionH relativeFrom="column">
                  <wp:posOffset>4458790</wp:posOffset>
                </wp:positionH>
                <wp:positionV relativeFrom="paragraph">
                  <wp:posOffset>60325</wp:posOffset>
                </wp:positionV>
                <wp:extent cx="515620" cy="362662"/>
                <wp:effectExtent l="0" t="0" r="17780" b="18415"/>
                <wp:wrapNone/>
                <wp:docPr id="5074" name="Rectangle 5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6249B" w14:textId="77777777" w:rsidR="00B36E8A" w:rsidRPr="001B0C31" w:rsidRDefault="00B36E8A" w:rsidP="00B36E8A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1E5F" id="Rectangle 5074" o:spid="_x0000_s1193" style="position:absolute;margin-left:351.1pt;margin-top:4.75pt;width:40.6pt;height:28.5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" fillcolor="#c0504d [3205]" strokecolor="#243f60 [1604]" strokeweight="2pt">
                <v:textbox>
                  <w:txbxContent>
                    <w:p w14:paraId="4D56249B" w14:textId="77777777" w:rsidR="00B36E8A" w:rsidRPr="001B0C31" w:rsidRDefault="00B36E8A" w:rsidP="00B36E8A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40A7A00" w14:textId="6CECF0CD" w:rsidR="00841B4E" w:rsidRPr="000A1837" w:rsidRDefault="00841B4E" w:rsidP="00841B4E"/>
    <w:p w14:paraId="10F729BF" w14:textId="2AB4547D" w:rsidR="00841B4E" w:rsidRPr="000A1837" w:rsidRDefault="00841B4E" w:rsidP="00841B4E"/>
    <w:p w14:paraId="75092C65" w14:textId="34F0D36A" w:rsidR="00841B4E" w:rsidRDefault="008E5960" w:rsidP="00841B4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F96775" wp14:editId="42B856B9">
                <wp:simplePos x="0" y="0"/>
                <wp:positionH relativeFrom="column">
                  <wp:posOffset>2348742</wp:posOffset>
                </wp:positionH>
                <wp:positionV relativeFrom="paragraph">
                  <wp:posOffset>4361815</wp:posOffset>
                </wp:positionV>
                <wp:extent cx="671195" cy="5969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3486E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96775" id="Rectangle 55" o:spid="_x0000_s1194" style="position:absolute;margin-left:184.95pt;margin-top:343.45pt;width:52.85pt;height:4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jScAIAADE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" filled="f" strokecolor="#243f60 [1604]" strokeweight="2pt">
                <v:textbox>
                  <w:txbxContent>
                    <w:p w14:paraId="6BC3486E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F53179" wp14:editId="45009552">
                <wp:simplePos x="0" y="0"/>
                <wp:positionH relativeFrom="column">
                  <wp:posOffset>2341728</wp:posOffset>
                </wp:positionH>
                <wp:positionV relativeFrom="paragraph">
                  <wp:posOffset>3487420</wp:posOffset>
                </wp:positionV>
                <wp:extent cx="671195" cy="5969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95285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53179" id="Rectangle 60" o:spid="_x0000_s1195" style="position:absolute;margin-left:184.4pt;margin-top:274.6pt;width:52.85pt;height:4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" filled="f" strokecolor="#243f60 [1604]" strokeweight="2pt">
                <v:textbox>
                  <w:txbxContent>
                    <w:p w14:paraId="76495285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95B603" wp14:editId="4EF03C42">
                <wp:simplePos x="0" y="0"/>
                <wp:positionH relativeFrom="column">
                  <wp:posOffset>193675</wp:posOffset>
                </wp:positionH>
                <wp:positionV relativeFrom="paragraph">
                  <wp:posOffset>1741094</wp:posOffset>
                </wp:positionV>
                <wp:extent cx="424180" cy="292100"/>
                <wp:effectExtent l="0" t="0" r="1397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E86C" w14:textId="77777777" w:rsidR="00841B4E" w:rsidRPr="001B0C31" w:rsidRDefault="00841B4E" w:rsidP="00841B4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5B603" id="Rectangle 51" o:spid="_x0000_s1196" style="position:absolute;margin-left:15.25pt;margin-top:137.1pt;width:33.4pt;height:2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" filled="f" strokecolor="#243f60 [1604]" strokeweight="2pt">
                <v:textbox>
                  <w:txbxContent>
                    <w:p w14:paraId="6292E86C" w14:textId="77777777" w:rsidR="00841B4E" w:rsidRPr="001B0C31" w:rsidRDefault="00841B4E" w:rsidP="00841B4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TF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AC8A00" wp14:editId="73D31C21">
                <wp:simplePos x="0" y="0"/>
                <wp:positionH relativeFrom="column">
                  <wp:posOffset>195580</wp:posOffset>
                </wp:positionH>
                <wp:positionV relativeFrom="paragraph">
                  <wp:posOffset>1267022</wp:posOffset>
                </wp:positionV>
                <wp:extent cx="424282" cy="292608"/>
                <wp:effectExtent l="0" t="0" r="13970" b="12700"/>
                <wp:wrapNone/>
                <wp:docPr id="4889" name="Rectangle 4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7B64" w14:textId="77777777" w:rsidR="00841B4E" w:rsidRPr="001B0C31" w:rsidRDefault="00841B4E" w:rsidP="00841B4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8A00" id="Rectangle 4889" o:spid="_x0000_s1197" style="position:absolute;margin-left:15.4pt;margin-top:99.75pt;width:33.4pt;height:23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" filled="f" strokecolor="#243f60 [1604]" strokeweight="2pt">
                <v:textbox>
                  <w:txbxContent>
                    <w:p w14:paraId="0FAA7B64" w14:textId="77777777" w:rsidR="00841B4E" w:rsidRPr="001B0C31" w:rsidRDefault="00841B4E" w:rsidP="00841B4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FG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1A9673" wp14:editId="51138211">
                <wp:simplePos x="0" y="0"/>
                <wp:positionH relativeFrom="column">
                  <wp:posOffset>-3201</wp:posOffset>
                </wp:positionH>
                <wp:positionV relativeFrom="paragraph">
                  <wp:posOffset>857529</wp:posOffset>
                </wp:positionV>
                <wp:extent cx="877570" cy="299720"/>
                <wp:effectExtent l="0" t="0" r="1778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318E" w14:textId="77777777" w:rsidR="00841B4E" w:rsidRPr="001B0C31" w:rsidRDefault="00841B4E" w:rsidP="00841B4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Loại đế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9673" id="Rectangle 52" o:spid="_x0000_s1198" style="position:absolute;margin-left:-.25pt;margin-top:67.5pt;width:69.1pt;height:2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" filled="f" strokecolor="#243f60 [1604]" strokeweight="2pt">
                <v:textbox>
                  <w:txbxContent>
                    <w:p w14:paraId="39DF318E" w14:textId="77777777" w:rsidR="00841B4E" w:rsidRPr="001B0C31" w:rsidRDefault="00841B4E" w:rsidP="00841B4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Loại đế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F91EBE" wp14:editId="1555FE4A">
                <wp:simplePos x="0" y="0"/>
                <wp:positionH relativeFrom="column">
                  <wp:posOffset>-2540</wp:posOffset>
                </wp:positionH>
                <wp:positionV relativeFrom="paragraph">
                  <wp:posOffset>389992</wp:posOffset>
                </wp:positionV>
                <wp:extent cx="877570" cy="299923"/>
                <wp:effectExtent l="0" t="0" r="1778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574F1" w14:textId="26570396" w:rsidR="00841B4E" w:rsidRPr="001B0C31" w:rsidRDefault="00841B4E" w:rsidP="00841B4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Adidas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1EBE" id="Rectangle 48" o:spid="_x0000_s1199" style="position:absolute;margin-left:-.2pt;margin-top:30.7pt;width:69.1pt;height:2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" filled="f" strokecolor="#243f60 [1604]" strokeweight="2pt">
                <v:textbox>
                  <w:txbxContent>
                    <w:p w14:paraId="567574F1" w14:textId="26570396" w:rsidR="00841B4E" w:rsidRPr="001B0C31" w:rsidRDefault="00841B4E" w:rsidP="00841B4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Adidas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404A36" wp14:editId="02902C59">
                <wp:simplePos x="0" y="0"/>
                <wp:positionH relativeFrom="column">
                  <wp:posOffset>4798695</wp:posOffset>
                </wp:positionH>
                <wp:positionV relativeFrom="paragraph">
                  <wp:posOffset>1756410</wp:posOffset>
                </wp:positionV>
                <wp:extent cx="671195" cy="596900"/>
                <wp:effectExtent l="0" t="0" r="0" b="0"/>
                <wp:wrapNone/>
                <wp:docPr id="4902" name="Rectangle 4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6BBA1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4A36" id="Rectangle 4902" o:spid="_x0000_s1200" style="position:absolute;margin-left:377.85pt;margin-top:138.3pt;width:52.85pt;height:4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" filled="f" strokecolor="#243f60 [1604]" strokeweight="2pt">
                <v:textbox>
                  <w:txbxContent>
                    <w:p w14:paraId="3EB6BBA1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DF347E" wp14:editId="1DDEAC99">
                <wp:simplePos x="0" y="0"/>
                <wp:positionH relativeFrom="column">
                  <wp:posOffset>4811395</wp:posOffset>
                </wp:positionH>
                <wp:positionV relativeFrom="paragraph">
                  <wp:posOffset>2637790</wp:posOffset>
                </wp:positionV>
                <wp:extent cx="671195" cy="596900"/>
                <wp:effectExtent l="0" t="0" r="0" b="0"/>
                <wp:wrapNone/>
                <wp:docPr id="4897" name="Rectangle 4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BDA5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F347E" id="Rectangle 4897" o:spid="_x0000_s1201" style="position:absolute;margin-left:378.85pt;margin-top:207.7pt;width:52.85pt;height:4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" filled="f" strokecolor="#243f60 [1604]" strokeweight="2pt">
                <v:textbox>
                  <w:txbxContent>
                    <w:p w14:paraId="470CBDA5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D51CEB" wp14:editId="7F7DF2F5">
                <wp:simplePos x="0" y="0"/>
                <wp:positionH relativeFrom="column">
                  <wp:posOffset>4809490</wp:posOffset>
                </wp:positionH>
                <wp:positionV relativeFrom="paragraph">
                  <wp:posOffset>3477895</wp:posOffset>
                </wp:positionV>
                <wp:extent cx="671195" cy="596900"/>
                <wp:effectExtent l="0" t="0" r="0" b="0"/>
                <wp:wrapNone/>
                <wp:docPr id="4892" name="Rectangle 4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C5E5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51CEB" id="Rectangle 4892" o:spid="_x0000_s1202" style="position:absolute;margin-left:378.7pt;margin-top:273.85pt;width:52.85pt;height:4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" filled="f" strokecolor="#243f60 [1604]" strokeweight="2pt">
                <v:textbox>
                  <w:txbxContent>
                    <w:p w14:paraId="7D87C5E5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F6267A" wp14:editId="779A8F72">
                <wp:simplePos x="0" y="0"/>
                <wp:positionH relativeFrom="column">
                  <wp:posOffset>1073785</wp:posOffset>
                </wp:positionH>
                <wp:positionV relativeFrom="paragraph">
                  <wp:posOffset>3463290</wp:posOffset>
                </wp:positionV>
                <wp:extent cx="671195" cy="596900"/>
                <wp:effectExtent l="0" t="0" r="0" b="0"/>
                <wp:wrapNone/>
                <wp:docPr id="4888" name="Rectangle 4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C648C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6267A" id="Rectangle 4888" o:spid="_x0000_s1203" style="position:absolute;margin-left:84.55pt;margin-top:272.7pt;width:52.85pt;height:4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BJbw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" filled="f" strokecolor="#243f60 [1604]" strokeweight="2pt">
                <v:textbox>
                  <w:txbxContent>
                    <w:p w14:paraId="0A4C648C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D8CFD4" wp14:editId="62051243">
                <wp:simplePos x="0" y="0"/>
                <wp:positionH relativeFrom="column">
                  <wp:posOffset>1075690</wp:posOffset>
                </wp:positionH>
                <wp:positionV relativeFrom="paragraph">
                  <wp:posOffset>2623185</wp:posOffset>
                </wp:positionV>
                <wp:extent cx="671195" cy="596900"/>
                <wp:effectExtent l="0" t="0" r="0" b="0"/>
                <wp:wrapNone/>
                <wp:docPr id="4887" name="Rectangle 4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C948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CFD4" id="Rectangle 4887" o:spid="_x0000_s1204" style="position:absolute;margin-left:84.7pt;margin-top:206.55pt;width:52.85pt;height:4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kEbw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" filled="f" strokecolor="#243f60 [1604]" strokeweight="2pt">
                <v:textbox>
                  <w:txbxContent>
                    <w:p w14:paraId="7C7FC948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E8307A" wp14:editId="7E74CDB8">
                <wp:simplePos x="0" y="0"/>
                <wp:positionH relativeFrom="column">
                  <wp:posOffset>1062990</wp:posOffset>
                </wp:positionH>
                <wp:positionV relativeFrom="paragraph">
                  <wp:posOffset>1741805</wp:posOffset>
                </wp:positionV>
                <wp:extent cx="671195" cy="596900"/>
                <wp:effectExtent l="0" t="0" r="0" b="0"/>
                <wp:wrapNone/>
                <wp:docPr id="4886" name="Rectangle 4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71DB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8307A" id="Rectangle 4886" o:spid="_x0000_s1205" style="position:absolute;margin-left:83.7pt;margin-top:137.15pt;width:52.85pt;height:4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" filled="f" strokecolor="#243f60 [1604]" strokeweight="2pt">
                <v:textbox>
                  <w:txbxContent>
                    <w:p w14:paraId="4DBB71DB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21BDE0" wp14:editId="5F1D3485">
                <wp:simplePos x="0" y="0"/>
                <wp:positionH relativeFrom="column">
                  <wp:posOffset>3555365</wp:posOffset>
                </wp:positionH>
                <wp:positionV relativeFrom="paragraph">
                  <wp:posOffset>1759585</wp:posOffset>
                </wp:positionV>
                <wp:extent cx="671195" cy="596900"/>
                <wp:effectExtent l="0" t="0" r="0" b="0"/>
                <wp:wrapNone/>
                <wp:docPr id="4885" name="Rectangle 4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7AB01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1BDE0" id="Rectangle 4885" o:spid="_x0000_s1206" style="position:absolute;margin-left:279.95pt;margin-top:138.55pt;width:52.85pt;height:4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" filled="f" strokecolor="#243f60 [1604]" strokeweight="2pt">
                <v:textbox>
                  <w:txbxContent>
                    <w:p w14:paraId="7B37AB01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1D37" wp14:editId="611E367D">
                <wp:simplePos x="0" y="0"/>
                <wp:positionH relativeFrom="column">
                  <wp:posOffset>3568065</wp:posOffset>
                </wp:positionH>
                <wp:positionV relativeFrom="paragraph">
                  <wp:posOffset>2640965</wp:posOffset>
                </wp:positionV>
                <wp:extent cx="671195" cy="596900"/>
                <wp:effectExtent l="0" t="0" r="0" b="0"/>
                <wp:wrapNone/>
                <wp:docPr id="4884" name="Rectangle 4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9EDAF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1D37" id="Rectangle 4884" o:spid="_x0000_s1207" style="position:absolute;margin-left:280.95pt;margin-top:207.95pt;width:52.85pt;height:4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ITbw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" filled="f" strokecolor="#243f60 [1604]" strokeweight="2pt">
                <v:textbox>
                  <w:txbxContent>
                    <w:p w14:paraId="3FE9EDAF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A6D1E" wp14:editId="1A238E7E">
                <wp:simplePos x="0" y="0"/>
                <wp:positionH relativeFrom="column">
                  <wp:posOffset>3566160</wp:posOffset>
                </wp:positionH>
                <wp:positionV relativeFrom="paragraph">
                  <wp:posOffset>3481070</wp:posOffset>
                </wp:positionV>
                <wp:extent cx="671195" cy="5969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6D881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A6D1E" id="Rectangle 63" o:spid="_x0000_s1208" style="position:absolute;margin-left:280.8pt;margin-top:274.1pt;width:52.85pt;height:4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" filled="f" strokecolor="#243f60 [1604]" strokeweight="2pt">
                <v:textbox>
                  <w:txbxContent>
                    <w:p w14:paraId="6FA6D881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7A7D05" wp14:editId="6602F2A5">
                <wp:simplePos x="0" y="0"/>
                <wp:positionH relativeFrom="column">
                  <wp:posOffset>2340610</wp:posOffset>
                </wp:positionH>
                <wp:positionV relativeFrom="paragraph">
                  <wp:posOffset>1751330</wp:posOffset>
                </wp:positionV>
                <wp:extent cx="671195" cy="5969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7CDF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A7D05" id="Rectangle 62" o:spid="_x0000_s1209" style="position:absolute;margin-left:184.3pt;margin-top:137.9pt;width:52.85pt;height:4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PTcA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" filled="f" strokecolor="#243f60 [1604]" strokeweight="2pt">
                <v:textbox>
                  <w:txbxContent>
                    <w:p w14:paraId="2E687CDF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67CB9" wp14:editId="0F6D7ECC">
                <wp:simplePos x="0" y="0"/>
                <wp:positionH relativeFrom="column">
                  <wp:posOffset>2324100</wp:posOffset>
                </wp:positionH>
                <wp:positionV relativeFrom="paragraph">
                  <wp:posOffset>2640330</wp:posOffset>
                </wp:positionV>
                <wp:extent cx="671195" cy="5969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6E8D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67CB9" id="Rectangle 61" o:spid="_x0000_s1210" style="position:absolute;margin-left:183pt;margin-top:207.9pt;width:52.85pt;height:4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" filled="f" strokecolor="#243f60 [1604]" strokeweight="2pt">
                <v:textbox>
                  <w:txbxContent>
                    <w:p w14:paraId="09586E8D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0A1B66" wp14:editId="6E26B992">
                <wp:simplePos x="0" y="0"/>
                <wp:positionH relativeFrom="column">
                  <wp:posOffset>1032510</wp:posOffset>
                </wp:positionH>
                <wp:positionV relativeFrom="paragraph">
                  <wp:posOffset>4337685</wp:posOffset>
                </wp:positionV>
                <wp:extent cx="671195" cy="5969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C70C3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1B66" id="Rectangle 59" o:spid="_x0000_s1211" style="position:absolute;margin-left:81.3pt;margin-top:341.55pt;width:52.85pt;height:4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" filled="f" strokecolor="#243f60 [1604]" strokeweight="2pt">
                <v:textbox>
                  <w:txbxContent>
                    <w:p w14:paraId="52EC70C3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5498ED" wp14:editId="22744E6E">
                <wp:simplePos x="0" y="0"/>
                <wp:positionH relativeFrom="column">
                  <wp:posOffset>4768215</wp:posOffset>
                </wp:positionH>
                <wp:positionV relativeFrom="paragraph">
                  <wp:posOffset>4352290</wp:posOffset>
                </wp:positionV>
                <wp:extent cx="671195" cy="5969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ACE16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498ED" id="Rectangle 54" o:spid="_x0000_s1212" style="position:absolute;margin-left:375.45pt;margin-top:342.7pt;width:52.85pt;height:4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" filled="f" strokecolor="#243f60 [1604]" strokeweight="2pt">
                <v:textbox>
                  <w:txbxContent>
                    <w:p w14:paraId="721ACE16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1C5C21" wp14:editId="08FB0ED2">
                <wp:simplePos x="0" y="0"/>
                <wp:positionH relativeFrom="column">
                  <wp:posOffset>3559810</wp:posOffset>
                </wp:positionH>
                <wp:positionV relativeFrom="paragraph">
                  <wp:posOffset>4361180</wp:posOffset>
                </wp:positionV>
                <wp:extent cx="671195" cy="5969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9C496" w14:textId="77777777" w:rsidR="00841B4E" w:rsidRPr="001B0C31" w:rsidRDefault="00841B4E" w:rsidP="00841B4E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C5C21" id="Rectangle 53" o:spid="_x0000_s1213" style="position:absolute;margin-left:280.3pt;margin-top:343.4pt;width:52.85pt;height:4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0mbg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" filled="f" strokecolor="#243f60 [1604]" strokeweight="2pt">
                <v:textbox>
                  <w:txbxContent>
                    <w:p w14:paraId="4A69C496" w14:textId="77777777" w:rsidR="00841B4E" w:rsidRPr="001B0C31" w:rsidRDefault="00841B4E" w:rsidP="00841B4E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FBB675" wp14:editId="25FA28C7">
                <wp:simplePos x="0" y="0"/>
                <wp:positionH relativeFrom="column">
                  <wp:posOffset>-13970</wp:posOffset>
                </wp:positionH>
                <wp:positionV relativeFrom="paragraph">
                  <wp:posOffset>2986990</wp:posOffset>
                </wp:positionV>
                <wp:extent cx="826618" cy="299720"/>
                <wp:effectExtent l="0" t="0" r="12065" b="24130"/>
                <wp:wrapNone/>
                <wp:docPr id="4918" name="Rectangle 4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D332" w14:textId="77777777" w:rsidR="00841B4E" w:rsidRPr="001B0C31" w:rsidRDefault="00841B4E" w:rsidP="00841B4E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B675" id="Rectangle 4918" o:spid="_x0000_s1214" style="position:absolute;margin-left:-1.1pt;margin-top:235.2pt;width:65.1pt;height:2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" filled="f" strokecolor="#243f60 [1604]" strokeweight="2pt">
                <v:textbox>
                  <w:txbxContent>
                    <w:p w14:paraId="216DD332" w14:textId="77777777" w:rsidR="00841B4E" w:rsidRPr="001B0C31" w:rsidRDefault="00841B4E" w:rsidP="00841B4E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 w:rsidR="00841B4E">
        <w:br w:type="page"/>
      </w:r>
    </w:p>
    <w:p w14:paraId="7B648B54" w14:textId="1FE3F123" w:rsidR="00DA2DEA" w:rsidRDefault="007878D0" w:rsidP="00DA2D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4D28A3E" wp14:editId="135E97CA">
                <wp:simplePos x="0" y="0"/>
                <wp:positionH relativeFrom="column">
                  <wp:posOffset>5019909</wp:posOffset>
                </wp:positionH>
                <wp:positionV relativeFrom="paragraph">
                  <wp:posOffset>368516</wp:posOffset>
                </wp:positionV>
                <wp:extent cx="753110" cy="357505"/>
                <wp:effectExtent l="0" t="0" r="27940" b="23495"/>
                <wp:wrapNone/>
                <wp:docPr id="5076" name="Rectangle 5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5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B9910" w14:textId="77777777" w:rsidR="00B36E8A" w:rsidRPr="00C359A4" w:rsidRDefault="00B36E8A" w:rsidP="00B36E8A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8A3E" id="Rectangle 5076" o:spid="_x0000_s1215" style="position:absolute;margin-left:395.25pt;margin-top:29pt;width:59.3pt;height:28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" fillcolor="#c0504d [3205]" strokecolor="#243f60 [1604]" strokeweight="2pt">
                <v:textbox>
                  <w:txbxContent>
                    <w:p w14:paraId="5AAB9910" w14:textId="77777777" w:rsidR="00B36E8A" w:rsidRPr="00C359A4" w:rsidRDefault="00B36E8A" w:rsidP="00B36E8A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903462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EAAC9CF" wp14:editId="6477C623">
                <wp:simplePos x="0" y="0"/>
                <wp:positionH relativeFrom="column">
                  <wp:posOffset>-1270</wp:posOffset>
                </wp:positionH>
                <wp:positionV relativeFrom="paragraph">
                  <wp:posOffset>363855</wp:posOffset>
                </wp:positionV>
                <wp:extent cx="5783580" cy="8660765"/>
                <wp:effectExtent l="0" t="0" r="26670" b="26035"/>
                <wp:wrapNone/>
                <wp:docPr id="5051" name="Group 5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8660765"/>
                          <a:chOff x="-5173" y="0"/>
                          <a:chExt cx="5978971" cy="7579924"/>
                        </a:xfrm>
                      </wpg:grpSpPr>
                      <wps:wsp>
                        <wps:cNvPr id="5052" name="Rectangle 5052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3" name="Group 5053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</wpg:grpSpPr>
                        <wps:wsp>
                          <wps:cNvPr id="5054" name="Rectangle 5054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E11F8" w14:textId="77777777" w:rsidR="00903462" w:rsidRPr="001B0C31" w:rsidRDefault="00903462" w:rsidP="00903462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5" name="Rectangle 5055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969333" w14:textId="77777777" w:rsidR="00903462" w:rsidRPr="001B0C31" w:rsidRDefault="00903462" w:rsidP="00903462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6" name="Rectangle 5056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14B576" w14:textId="7F3BA22E" w:rsidR="00903462" w:rsidRPr="00C359A4" w:rsidRDefault="000E6795" w:rsidP="00903462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proofErr w:type="gramStart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Tất</w:t>
                                </w:r>
                                <w:proofErr w:type="gramEnd"/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 xml:space="preserve">         Thương hiệu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8" name="Rectangle 5058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A8BBA7" w14:textId="3D7FF6CC" w:rsidR="00903462" w:rsidRPr="001B0C31" w:rsidRDefault="000E6795" w:rsidP="000E6795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Chăm sóc khách hàng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               Kết nối 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903462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59" name="Group 5059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</wpg:grpSpPr>
                          <wps:wsp>
                            <wps:cNvPr id="5060" name="Rectangle 5060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86F612" w14:textId="77777777" w:rsidR="00903462" w:rsidRPr="001B0C31" w:rsidRDefault="00903462" w:rsidP="0090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1" name="Straight Connector 5061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2" name="Straight Connector 5062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AC9CF" id="Group 5051" o:spid="_x0000_s1216" style="position:absolute;margin-left:-.1pt;margin-top:28.65pt;width:455.4pt;height:681.95pt;z-index:251920384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">
                <v:rect id="Rectangle 5052" o:spid="_x0000_s1217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" filled="f" strokecolor="#243f60 [1604]" strokeweight="2pt"/>
                <v:group id="Group 5053" o:spid="_x0000_s1218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SD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">
                  <v:rect id="Rectangle 5054" o:spid="_x0000_s1219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" filled="f" strokecolor="#243f60 [1604]" strokeweight="2pt">
                    <v:textbox>
                      <w:txbxContent>
                        <w:p w14:paraId="7C3E11F8" w14:textId="77777777" w:rsidR="00903462" w:rsidRPr="001B0C31" w:rsidRDefault="00903462" w:rsidP="00903462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5055" o:spid="_x0000_s1220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" fillcolor="#c0504d [3205]" strokecolor="#243f60 [1604]" strokeweight="2pt">
                    <v:textbox>
                      <w:txbxContent>
                        <w:p w14:paraId="7C969333" w14:textId="77777777" w:rsidR="00903462" w:rsidRPr="001B0C31" w:rsidRDefault="00903462" w:rsidP="00903462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5056" o:spid="_x0000_s1221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" fillcolor="#c2d69b [1942]" strokecolor="#243f60 [1604]" strokeweight="2pt">
                    <v:textbox>
                      <w:txbxContent>
                        <w:p w14:paraId="2914B576" w14:textId="7F3BA22E" w:rsidR="00903462" w:rsidRPr="00C359A4" w:rsidRDefault="000E6795" w:rsidP="00903462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proofErr w:type="gramStart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Tất</w:t>
                          </w:r>
                          <w:proofErr w:type="gramEnd"/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 xml:space="preserve">         Thương hiệu</w:t>
                          </w:r>
                        </w:p>
                      </w:txbxContent>
                    </v:textbox>
                  </v:rect>
                  <v:rect id="Rectangle 5058" o:spid="_x0000_s1222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" fillcolor="#fde9d9 [665]" strokecolor="#243f60 [1604]" strokeweight="2pt">
                    <v:textbox>
                      <w:txbxContent>
                        <w:p w14:paraId="3AA8BBA7" w14:textId="3D7FF6CC" w:rsidR="00903462" w:rsidRPr="001B0C31" w:rsidRDefault="000E6795" w:rsidP="000E6795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Chăm sóc khách hàng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               Kết nối 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 w:rsidR="00903462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5059" o:spid="_x0000_s1223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NpxgAAAN0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RKpvD7JjwBufgBAAD//wMAUEsBAi0AFAAGAAgAAAAhANvh9svuAAAAhQEAABMAAAAAAAAA&#10;AAAAAAAAAAAAAFtDb250ZW50X1R5cGVzXS54bWxQSwECLQAUAAYACAAAACEAWvQsW78AAAAVAQAA&#10;CwAAAAAAAAAAAAAAAAAfAQAAX3JlbHMvLnJlbHNQSwECLQAUAAYACAAAACEAjnaTacYAAADdAAAA&#10;DwAAAAAAAAAAAAAAAAAHAgAAZHJzL2Rvd25yZXYueG1sUEsFBgAAAAADAAMAtwAAAPoCAAAAAA==&#10;">
                    <v:rect id="Rectangle 5060" o:spid="_x0000_s1224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" filled="f" strokecolor="#243f60 [1604]" strokeweight="2pt">
                      <v:textbox>
                        <w:txbxContent>
                          <w:p w14:paraId="3D86F612" w14:textId="77777777" w:rsidR="00903462" w:rsidRPr="001B0C31" w:rsidRDefault="00903462" w:rsidP="00903462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5061" o:spid="_x0000_s1225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" strokecolor="#4579b8 [3044]"/>
                    <v:line id="Straight Connector 5062" o:spid="_x0000_s1226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" strokecolor="#4579b8 [3044]"/>
                  </v:group>
                </v:group>
              </v:group>
            </w:pict>
          </mc:Fallback>
        </mc:AlternateContent>
      </w:r>
      <w:r w:rsidR="00903462">
        <w:t>5.</w:t>
      </w:r>
      <w:r w:rsidR="000E6795">
        <w:t>Chăm sóc khác hàng</w:t>
      </w:r>
    </w:p>
    <w:p w14:paraId="50B2F3C1" w14:textId="7497EE5E" w:rsidR="00903462" w:rsidRDefault="00903462" w:rsidP="00DA2DEA"/>
    <w:p w14:paraId="5B41FC8A" w14:textId="03A0932C" w:rsidR="00DA2DEA" w:rsidRDefault="007878D0" w:rsidP="00DA2DEA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2943DDE" wp14:editId="28D7738D">
                <wp:simplePos x="0" y="0"/>
                <wp:positionH relativeFrom="column">
                  <wp:posOffset>4507170</wp:posOffset>
                </wp:positionH>
                <wp:positionV relativeFrom="paragraph">
                  <wp:posOffset>42340</wp:posOffset>
                </wp:positionV>
                <wp:extent cx="515620" cy="362662"/>
                <wp:effectExtent l="0" t="0" r="17780" b="18415"/>
                <wp:wrapNone/>
                <wp:docPr id="5075" name="Rectangle 5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626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0CC22" w14:textId="77777777" w:rsidR="00B36E8A" w:rsidRPr="001B0C31" w:rsidRDefault="00B36E8A" w:rsidP="00B36E8A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3DDE" id="Rectangle 5075" o:spid="_x0000_s1227" style="position:absolute;margin-left:354.9pt;margin-top:3.35pt;width:40.6pt;height:28.5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" fillcolor="#c0504d [3205]" strokecolor="#243f60 [1604]" strokeweight="2pt">
                <v:textbox>
                  <w:txbxContent>
                    <w:p w14:paraId="26E0CC22" w14:textId="77777777" w:rsidR="00B36E8A" w:rsidRPr="001B0C31" w:rsidRDefault="00B36E8A" w:rsidP="00B36E8A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D82310C" w14:textId="16988E91" w:rsidR="00DA2DEA" w:rsidRPr="000A1837" w:rsidRDefault="00DA2DEA" w:rsidP="00DA2DEA"/>
    <w:p w14:paraId="0B7474A9" w14:textId="2F417CE9" w:rsidR="007911D9" w:rsidRDefault="005D2CE9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61C82A" wp14:editId="7DF36CF3">
                <wp:simplePos x="0" y="0"/>
                <wp:positionH relativeFrom="column">
                  <wp:posOffset>153698</wp:posOffset>
                </wp:positionH>
                <wp:positionV relativeFrom="paragraph">
                  <wp:posOffset>586740</wp:posOffset>
                </wp:positionV>
                <wp:extent cx="753110" cy="357505"/>
                <wp:effectExtent l="0" t="0" r="27940" b="23495"/>
                <wp:wrapNone/>
                <wp:docPr id="5077" name="Rectangle 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C1093" w14:textId="0B0E6FFC" w:rsidR="005D2CE9" w:rsidRPr="00C359A4" w:rsidRDefault="000E6795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TTHT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C82A" id="Rectangle 5077" o:spid="_x0000_s1228" style="position:absolute;margin-left:12.1pt;margin-top:46.2pt;width:59.3pt;height:28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" filled="f" strokecolor="#243f60 [1604]" strokeweight="2pt">
                <v:textbox>
                  <w:txbxContent>
                    <w:p w14:paraId="42CC1093" w14:textId="0B0E6FFC" w:rsidR="005D2CE9" w:rsidRPr="00C359A4" w:rsidRDefault="000E6795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color w:val="1F497D" w:themeColor="text2"/>
                          <w:sz w:val="20"/>
                          <w:szCs w:val="20"/>
                        </w:rPr>
                        <w:t>TTHT</w:t>
                      </w:r>
                    </w:p>
                  </w:txbxContent>
                </v:textbox>
              </v:rect>
            </w:pict>
          </mc:Fallback>
        </mc:AlternateContent>
      </w:r>
      <w:r w:rsidR="00B36E8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2F63D12" wp14:editId="54CE3DC6">
                <wp:simplePos x="0" y="0"/>
                <wp:positionH relativeFrom="column">
                  <wp:posOffset>156219</wp:posOffset>
                </wp:positionH>
                <wp:positionV relativeFrom="paragraph">
                  <wp:posOffset>2423302</wp:posOffset>
                </wp:positionV>
                <wp:extent cx="2525253" cy="1125940"/>
                <wp:effectExtent l="0" t="0" r="27940" b="17145"/>
                <wp:wrapNone/>
                <wp:docPr id="5072" name="Rectangle 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53" cy="1125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98A5" w14:textId="2AB5DC32" w:rsidR="00B36E8A" w:rsidRPr="001B0C31" w:rsidRDefault="00B36E8A" w:rsidP="00B36E8A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Các tài khoản mạng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3D12" id="Rectangle 5072" o:spid="_x0000_s1229" style="position:absolute;margin-left:12.3pt;margin-top:190.8pt;width:198.85pt;height:88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" filled="f" strokecolor="#243f60 [1604]" strokeweight="2pt">
                <v:textbox>
                  <w:txbxContent>
                    <w:p w14:paraId="7ADF98A5" w14:textId="2AB5DC32" w:rsidR="00B36E8A" w:rsidRPr="001B0C31" w:rsidRDefault="00B36E8A" w:rsidP="00B36E8A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Các tài khoản mạng xã hội</w:t>
                      </w:r>
                    </w:p>
                  </w:txbxContent>
                </v:textbox>
              </v:rect>
            </w:pict>
          </mc:Fallback>
        </mc:AlternateContent>
      </w:r>
      <w:r w:rsidR="00B36E8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766AF5" wp14:editId="5E84C929">
                <wp:simplePos x="0" y="0"/>
                <wp:positionH relativeFrom="column">
                  <wp:posOffset>156315</wp:posOffset>
                </wp:positionH>
                <wp:positionV relativeFrom="paragraph">
                  <wp:posOffset>1105952</wp:posOffset>
                </wp:positionV>
                <wp:extent cx="2525253" cy="1138404"/>
                <wp:effectExtent l="0" t="0" r="27940" b="24130"/>
                <wp:wrapNone/>
                <wp:docPr id="5071" name="Rectangle 5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53" cy="1138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F73D" w14:textId="718C203C" w:rsidR="00B36E8A" w:rsidRDefault="00B36E8A" w:rsidP="00B36E8A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Thông tin liên hệ</w:t>
                            </w:r>
                          </w:p>
                          <w:p w14:paraId="27BD8F17" w14:textId="397CD95B" w:rsidR="00B36E8A" w:rsidRDefault="00B36E8A" w:rsidP="00B36E8A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SĐT:…</w:t>
                            </w:r>
                            <w:proofErr w:type="gramEnd"/>
                          </w:p>
                          <w:p w14:paraId="05AB46AA" w14:textId="77605EC1" w:rsidR="00B36E8A" w:rsidRPr="001B0C31" w:rsidRDefault="00B36E8A" w:rsidP="00B36E8A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Địa </w:t>
                            </w:r>
                            <w:proofErr w:type="gram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chỉ:…</w:t>
                            </w:r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6AF5" id="Rectangle 5071" o:spid="_x0000_s1230" style="position:absolute;margin-left:12.3pt;margin-top:87.1pt;width:198.85pt;height:89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" filled="f" strokecolor="#243f60 [1604]" strokeweight="2pt">
                <v:textbox>
                  <w:txbxContent>
                    <w:p w14:paraId="4BB2F73D" w14:textId="718C203C" w:rsidR="00B36E8A" w:rsidRDefault="00B36E8A" w:rsidP="00B36E8A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Thông tin liên hệ</w:t>
                      </w:r>
                    </w:p>
                    <w:p w14:paraId="27BD8F17" w14:textId="397CD95B" w:rsidR="00B36E8A" w:rsidRDefault="00B36E8A" w:rsidP="00B36E8A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SĐT:…</w:t>
                      </w:r>
                      <w:proofErr w:type="gramEnd"/>
                    </w:p>
                    <w:p w14:paraId="05AB46AA" w14:textId="77605EC1" w:rsidR="00B36E8A" w:rsidRPr="001B0C31" w:rsidRDefault="00B36E8A" w:rsidP="00B36E8A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Địa </w:t>
                      </w:r>
                      <w:proofErr w:type="gramStart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chỉ:…</w:t>
                      </w:r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3490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11C756" wp14:editId="45746854">
                <wp:simplePos x="0" y="0"/>
                <wp:positionH relativeFrom="column">
                  <wp:posOffset>3124608</wp:posOffset>
                </wp:positionH>
                <wp:positionV relativeFrom="paragraph">
                  <wp:posOffset>1181356</wp:posOffset>
                </wp:positionV>
                <wp:extent cx="2525253" cy="3445472"/>
                <wp:effectExtent l="0" t="0" r="27940" b="22225"/>
                <wp:wrapNone/>
                <wp:docPr id="5070" name="Rectangle 5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53" cy="34454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5621" w14:textId="165C6F86" w:rsidR="00134909" w:rsidRDefault="00134909" w:rsidP="00134909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Ảnh </w:t>
                            </w:r>
                          </w:p>
                          <w:p w14:paraId="6F33EB07" w14:textId="77777777" w:rsidR="00134909" w:rsidRPr="001B0C31" w:rsidRDefault="00134909" w:rsidP="00134909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C756" id="Rectangle 5070" o:spid="_x0000_s1231" style="position:absolute;margin-left:246.05pt;margin-top:93pt;width:198.85pt;height:271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" filled="f" strokecolor="#243f60 [1604]" strokeweight="2pt">
                <v:textbox>
                  <w:txbxContent>
                    <w:p w14:paraId="124B5621" w14:textId="165C6F86" w:rsidR="00134909" w:rsidRDefault="00134909" w:rsidP="00134909">
                      <w:pPr>
                        <w:tabs>
                          <w:tab w:val="left" w:pos="7560"/>
                        </w:tabs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Ảnh </w:t>
                      </w:r>
                    </w:p>
                    <w:p w14:paraId="6F33EB07" w14:textId="77777777" w:rsidR="00134909" w:rsidRPr="001B0C31" w:rsidRDefault="00134909" w:rsidP="00134909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11D9">
        <w:br w:type="page"/>
      </w:r>
    </w:p>
    <w:p w14:paraId="641DD8B4" w14:textId="2610AB28" w:rsidR="005D2CE9" w:rsidRPr="005D2CE9" w:rsidRDefault="007878D0" w:rsidP="005D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90B968" wp14:editId="05759A71">
                <wp:simplePos x="0" y="0"/>
                <wp:positionH relativeFrom="column">
                  <wp:posOffset>4728181</wp:posOffset>
                </wp:positionH>
                <wp:positionV relativeFrom="paragraph">
                  <wp:posOffset>289033</wp:posOffset>
                </wp:positionV>
                <wp:extent cx="753110" cy="357946"/>
                <wp:effectExtent l="0" t="0" r="27940" b="23495"/>
                <wp:wrapNone/>
                <wp:docPr id="5113" name="Rectangle 5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579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756A" w14:textId="77777777" w:rsidR="005D2CE9" w:rsidRPr="00C359A4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359A4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B968" id="Rectangle 5113" o:spid="_x0000_s1232" style="position:absolute;margin-left:372.3pt;margin-top:22.75pt;width:59.3pt;height:28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" fillcolor="#c0504d [3205]" strokecolor="#243f60 [1604]" strokeweight="2pt">
                <v:textbox>
                  <w:txbxContent>
                    <w:p w14:paraId="3ED9756A" w14:textId="77777777" w:rsidR="005D2CE9" w:rsidRPr="00C359A4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C359A4">
                        <w:rPr>
                          <w:color w:val="1F497D" w:themeColor="text2"/>
                          <w:sz w:val="20"/>
                          <w:szCs w:val="20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A85621">
        <w:t>6</w:t>
      </w:r>
      <w:r w:rsidR="005D2CE9">
        <w:t>.Tài khoản</w:t>
      </w:r>
      <w:r w:rsidR="005D2CE9">
        <w:rPr>
          <w:noProof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568CED13" wp14:editId="38B71D33">
                <wp:simplePos x="0" y="0"/>
                <wp:positionH relativeFrom="column">
                  <wp:posOffset>-302946</wp:posOffset>
                </wp:positionH>
                <wp:positionV relativeFrom="paragraph">
                  <wp:posOffset>290728</wp:posOffset>
                </wp:positionV>
                <wp:extent cx="5784140" cy="8661197"/>
                <wp:effectExtent l="0" t="0" r="26670" b="26035"/>
                <wp:wrapNone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40" cy="8661197"/>
                          <a:chOff x="-5173" y="0"/>
                          <a:chExt cx="5978971" cy="7579924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5079" name="Rectangle 5079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80" name="Group 5080"/>
                        <wpg:cNvGrpSpPr/>
                        <wpg:grpSpPr>
                          <a:xfrm>
                            <a:off x="-5173" y="238159"/>
                            <a:ext cx="5978971" cy="7341765"/>
                            <a:chOff x="-5173" y="226870"/>
                            <a:chExt cx="5978971" cy="7341765"/>
                          </a:xfrm>
                          <a:grpFill/>
                        </wpg:grpSpPr>
                        <wps:wsp>
                          <wps:cNvPr id="5081" name="Rectangle 5081"/>
                          <wps:cNvSpPr/>
                          <wps:spPr>
                            <a:xfrm>
                              <a:off x="1089846" y="343577"/>
                              <a:ext cx="2630805" cy="332167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EBA9E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kiếm theo từ khóa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2" name="Rectangle 5082"/>
                          <wps:cNvSpPr/>
                          <wps:spPr>
                            <a:xfrm>
                              <a:off x="3719366" y="343469"/>
                              <a:ext cx="526421" cy="332093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CE2AE7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Tìm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3" name="Rectangle 5083"/>
                          <wps:cNvSpPr/>
                          <wps:spPr>
                            <a:xfrm>
                              <a:off x="-5173" y="974225"/>
                              <a:ext cx="5951220" cy="42672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90AF82" w14:textId="77777777" w:rsidR="005D2CE9" w:rsidRPr="00C359A4" w:rsidRDefault="005D2CE9" w:rsidP="005D2CE9">
                                <w:pPr>
                                  <w:tabs>
                                    <w:tab w:val="left" w:pos="1276"/>
                                    <w:tab w:val="left" w:pos="2835"/>
                                    <w:tab w:val="left" w:pos="4111"/>
                                    <w:tab w:val="left" w:pos="5954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Trang chủ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  <w:t>Tất cả sản phẩm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  <w:t>Giày cỏ thật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  <w:t>Giày cỏ nhân tạo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Thương hiệu</w:t>
                                </w:r>
                                <w:r w:rsidRPr="00C359A4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ab/>
                                  <w:t>Liên hệ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4" name="Rectangle 5084"/>
                          <wps:cNvSpPr/>
                          <wps:spPr>
                            <a:xfrm>
                              <a:off x="11284" y="3925722"/>
                              <a:ext cx="5951220" cy="851657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C34DAE" w14:textId="77777777" w:rsidR="005D2CE9" w:rsidRPr="001B0C31" w:rsidRDefault="005D2CE9" w:rsidP="005D2CE9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5" name="Rectangle 5085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FE8D7C" w14:textId="77777777" w:rsidR="005D2CE9" w:rsidRPr="001B0C31" w:rsidRDefault="005D2CE9" w:rsidP="005D2CE9">
                                <w:pPr>
                                  <w:tabs>
                                    <w:tab w:val="left" w:pos="2268"/>
                                    <w:tab w:val="left" w:pos="3969"/>
                                    <w:tab w:val="left" w:pos="7371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 tin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về web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                  Thanh toán            Chính sách bảo vệ &amp; đổi trả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86" name="Group 5086"/>
                          <wpg:cNvGrpSpPr/>
                          <wpg:grpSpPr>
                            <a:xfrm>
                              <a:off x="231362" y="226870"/>
                              <a:ext cx="785621" cy="525617"/>
                              <a:chOff x="17089" y="-620825"/>
                              <a:chExt cx="1195526" cy="794053"/>
                            </a:xfrm>
                            <a:grpFill/>
                          </wpg:grpSpPr>
                          <wps:wsp>
                            <wps:cNvPr id="5087" name="Rectangle 5087"/>
                            <wps:cNvSpPr/>
                            <wps:spPr>
                              <a:xfrm>
                                <a:off x="17149" y="-620769"/>
                                <a:ext cx="1195466" cy="793996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99C98F" w14:textId="77777777" w:rsidR="005D2CE9" w:rsidRPr="001B0C31" w:rsidRDefault="005D2CE9" w:rsidP="005D2C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8" name="Straight Connector 5088"/>
                            <wps:cNvCnPr/>
                            <wps:spPr>
                              <a:xfrm>
                                <a:off x="17089" y="-620825"/>
                                <a:ext cx="1184016" cy="766337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9" name="Straight Connector 5089"/>
                            <wps:cNvCnPr/>
                            <wps:spPr>
                              <a:xfrm flipH="1">
                                <a:off x="17122" y="-620797"/>
                                <a:ext cx="1195357" cy="794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90" name="Rectangle 5090"/>
                          <wps:cNvSpPr/>
                          <wps:spPr>
                            <a:xfrm>
                              <a:off x="2314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1697D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1" name="Rectangle 5091"/>
                          <wps:cNvSpPr/>
                          <wps:spPr>
                            <a:xfrm>
                              <a:off x="12135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7BA8E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2" name="Rectangle 5092"/>
                          <wps:cNvSpPr/>
                          <wps:spPr>
                            <a:xfrm>
                              <a:off x="2190044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00BB18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3" name="Rectangle 5093"/>
                          <wps:cNvSpPr/>
                          <wps:spPr>
                            <a:xfrm>
                              <a:off x="3166533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14495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4" name="Rectangle 5094"/>
                          <wps:cNvSpPr/>
                          <wps:spPr>
                            <a:xfrm>
                              <a:off x="41430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7EC9D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5" name="Rectangle 5095"/>
                          <wps:cNvSpPr/>
                          <wps:spPr>
                            <a:xfrm>
                              <a:off x="51251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C8D880" w14:textId="77777777" w:rsidR="005D2CE9" w:rsidRPr="001B0C31" w:rsidRDefault="005D2CE9" w:rsidP="005D2CE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 ảnh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CED13" id="Group 5078" o:spid="_x0000_s1233" style="position:absolute;margin-left:-23.85pt;margin-top:22.9pt;width:455.45pt;height:682pt;z-index:251938816;mso-width-relative:margin;mso-height-relative:margin" coordorigin="-51" coordsize="59789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">
                <v:rect id="Rectangle 5079" o:spid="_x0000_s1234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" filled="f" strokecolor="#243f60 [1604]" strokeweight="2pt"/>
                <v:group id="Group 5080" o:spid="_x0000_s1235" style="position:absolute;left:-51;top:2381;width:59788;height:73418" coordorigin="-51,2268" coordsize="59789,7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rect id="Rectangle 5081" o:spid="_x0000_s1236" style="position:absolute;left:10898;top:3435;width:26308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" filled="f" strokecolor="#243f60 [1604]" strokeweight="2pt">
                    <v:textbox>
                      <w:txbxContent>
                        <w:p w14:paraId="2EDEBA9E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kiếm theo từ khóa </w:t>
                          </w:r>
                        </w:p>
                      </w:txbxContent>
                    </v:textbox>
                  </v:rect>
                  <v:rect id="Rectangle 5082" o:spid="_x0000_s1237" style="position:absolute;left:37193;top:3434;width:526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" filled="f" strokecolor="#243f60 [1604]" strokeweight="2pt">
                    <v:textbox>
                      <w:txbxContent>
                        <w:p w14:paraId="62CE2AE7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Tìm </w:t>
                          </w:r>
                        </w:p>
                      </w:txbxContent>
                    </v:textbox>
                  </v:rect>
                  <v:rect id="Rectangle 5083" o:spid="_x0000_s1238" style="position:absolute;left:-51;top:9742;width:595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" filled="f" strokecolor="#243f60 [1604]" strokeweight="2pt">
                    <v:textbox>
                      <w:txbxContent>
                        <w:p w14:paraId="2990AF82" w14:textId="77777777" w:rsidR="005D2CE9" w:rsidRPr="00C359A4" w:rsidRDefault="005D2CE9" w:rsidP="005D2CE9">
                          <w:pPr>
                            <w:tabs>
                              <w:tab w:val="left" w:pos="1276"/>
                              <w:tab w:val="left" w:pos="2835"/>
                              <w:tab w:val="left" w:pos="4111"/>
                              <w:tab w:val="left" w:pos="5954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Trang chủ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  <w:t>Tất cả sản phẩm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  <w:t>Giày cỏ thật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  <w:t>Giày cỏ nhân tạo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Thương hiệu</w:t>
                          </w:r>
                          <w:r w:rsidRPr="00C359A4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ab/>
                            <w:t>Liên hệ</w:t>
                          </w:r>
                        </w:p>
                      </w:txbxContent>
                    </v:textbox>
                  </v:rect>
                  <v:rect id="Rectangle 5084" o:spid="_x0000_s1239" style="position:absolute;left:112;top:39257;width:59513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" filled="f" strokecolor="#243f60 [1604]" strokeweight="2pt">
                    <v:textbox>
                      <w:txbxContent>
                        <w:p w14:paraId="43C34DAE" w14:textId="77777777" w:rsidR="005D2CE9" w:rsidRPr="001B0C31" w:rsidRDefault="005D2CE9" w:rsidP="005D2CE9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5085" o:spid="_x0000_s1240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" filled="f" strokecolor="#243f60 [1604]" strokeweight="2pt">
                    <v:textbox>
                      <w:txbxContent>
                        <w:p w14:paraId="16FE8D7C" w14:textId="77777777" w:rsidR="005D2CE9" w:rsidRPr="001B0C31" w:rsidRDefault="005D2CE9" w:rsidP="005D2CE9">
                          <w:pPr>
                            <w:tabs>
                              <w:tab w:val="left" w:pos="2268"/>
                              <w:tab w:val="left" w:pos="3969"/>
                              <w:tab w:val="left" w:pos="7371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 tin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về web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                  Thanh toán            Chính sách bảo vệ &amp; đổi trả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group id="Group 5086" o:spid="_x0000_s1241" style="position:absolute;left:2313;top:2268;width:7856;height:5256" coordorigin="170,-6208" coordsize="11955,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tcxwAAAN0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iLIW/N+EJyM0vAAAA//8DAFBLAQItABQABgAIAAAAIQDb4fbL7gAAAIUBAAATAAAAAAAA&#10;AAAAAAAAAAAAAABbQ29udGVudF9UeXBlc10ueG1sUEsBAi0AFAAGAAgAAAAhAFr0LFu/AAAAFQEA&#10;AAsAAAAAAAAAAAAAAAAAHwEAAF9yZWxzLy5yZWxzUEsBAi0AFAAGAAgAAAAhAIGJK1zHAAAA3QAA&#10;AA8AAAAAAAAAAAAAAAAABwIAAGRycy9kb3ducmV2LnhtbFBLBQYAAAAAAwADALcAAAD7AgAAAAA=&#10;">
                    <v:rect id="Rectangle 5087" o:spid="_x0000_s1242" style="position:absolute;left:171;top:-6207;width:11955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" filled="f" strokecolor="#243f60 [1604]" strokeweight="2pt">
                      <v:textbox>
                        <w:txbxContent>
                          <w:p w14:paraId="4899C98F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5088" o:spid="_x0000_s1243" style="position:absolute;visibility:visible;mso-wrap-style:square" from="170,-6208" to="12011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" strokecolor="#4579b8 [3044]"/>
                    <v:line id="Straight Connector 5089" o:spid="_x0000_s1244" style="position:absolute;flip:x;visibility:visible;mso-wrap-style:square" from="171,-6207" to="12124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" strokecolor="#4579b8 [3044]"/>
                  </v:group>
                  <v:rect id="Rectangle 5090" o:spid="_x0000_s1245" style="position:absolute;left:2314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" filled="f" strokecolor="#243f60 [1604]" strokeweight="2pt">
                    <v:textbox>
                      <w:txbxContent>
                        <w:p w14:paraId="0F21697D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5091" o:spid="_x0000_s1246" style="position:absolute;left:12135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" filled="f" strokecolor="#243f60 [1604]" strokeweight="2pt">
                    <v:textbox>
                      <w:txbxContent>
                        <w:p w14:paraId="02E7BA8E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5092" o:spid="_x0000_s1247" style="position:absolute;left:2190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" filled="f" strokecolor="#243f60 [1604]" strokeweight="2pt">
                    <v:textbox>
                      <w:txbxContent>
                        <w:p w14:paraId="2300BB18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5093" o:spid="_x0000_s1248" style="position:absolute;left:31665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" filled="f" strokecolor="#243f60 [1604]" strokeweight="2pt">
                    <v:textbox>
                      <w:txbxContent>
                        <w:p w14:paraId="68314495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5094" o:spid="_x0000_s1249" style="position:absolute;left:4143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" filled="f" strokecolor="#243f60 [1604]" strokeweight="2pt">
                    <v:textbox>
                      <w:txbxContent>
                        <w:p w14:paraId="1A97EC9D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  <v:rect id="Rectangle 5095" o:spid="_x0000_s1250" style="position:absolute;left:51251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" filled="f" strokecolor="#243f60 [1604]" strokeweight="2pt">
                    <v:textbox>
                      <w:txbxContent>
                        <w:p w14:paraId="75C8D880" w14:textId="77777777" w:rsidR="005D2CE9" w:rsidRPr="001B0C31" w:rsidRDefault="005D2CE9" w:rsidP="005D2CE9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 ảnh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80F7051" w14:textId="71F703E6" w:rsidR="005D2CE9" w:rsidRDefault="005D2CE9" w:rsidP="005D2CE9">
      <w:pPr>
        <w:shd w:val="clear" w:color="auto" w:fill="FFFFFF"/>
        <w:spacing w:after="0" w:line="240" w:lineRule="auto"/>
        <w:outlineLvl w:val="0"/>
      </w:pPr>
    </w:p>
    <w:p w14:paraId="63F49DE1" w14:textId="04368709" w:rsidR="00A85621" w:rsidRDefault="00423AC8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F76C62" wp14:editId="0AD1583E">
                <wp:simplePos x="0" y="0"/>
                <wp:positionH relativeFrom="column">
                  <wp:posOffset>4147211</wp:posOffset>
                </wp:positionH>
                <wp:positionV relativeFrom="paragraph">
                  <wp:posOffset>125417</wp:posOffset>
                </wp:positionV>
                <wp:extent cx="515620" cy="344844"/>
                <wp:effectExtent l="0" t="0" r="17780" b="17145"/>
                <wp:wrapNone/>
                <wp:docPr id="5112" name="Rectangle 5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4484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92307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Giỏ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6C62" id="Rectangle 5112" o:spid="_x0000_s1251" style="position:absolute;margin-left:326.55pt;margin-top:9.9pt;width:40.6pt;height:27.1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" fillcolor="#c0504d [3205]" strokecolor="#243f60 [1604]" strokeweight="2pt">
                <v:textbox>
                  <w:txbxContent>
                    <w:p w14:paraId="12992307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Giỏ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96BC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A277AD" wp14:editId="6E4647C7">
                <wp:simplePos x="0" y="0"/>
                <wp:positionH relativeFrom="column">
                  <wp:posOffset>2653760</wp:posOffset>
                </wp:positionH>
                <wp:positionV relativeFrom="paragraph">
                  <wp:posOffset>3871064</wp:posOffset>
                </wp:positionV>
                <wp:extent cx="598520" cy="245660"/>
                <wp:effectExtent l="0" t="0" r="11430" b="21590"/>
                <wp:wrapNone/>
                <wp:docPr id="5123" name="Rectangle 5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20" cy="245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B1936" w14:textId="7E421A43" w:rsidR="00596BC1" w:rsidRPr="00596BC1" w:rsidRDefault="00596BC1" w:rsidP="00596B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0"/>
                              </w:rP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77AD" id="Rectangle 5123" o:spid="_x0000_s1252" style="position:absolute;margin-left:208.95pt;margin-top:304.8pt;width:47.15pt;height:1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" filled="f" strokecolor="#243f60 [1604]" strokeweight="2pt">
                <v:textbox>
                  <w:txbxContent>
                    <w:p w14:paraId="068B1936" w14:textId="7E421A43" w:rsidR="00596BC1" w:rsidRPr="00596BC1" w:rsidRDefault="00596BC1" w:rsidP="00596B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0"/>
                        </w:rP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  <w:r w:rsidR="00596BC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246EDB" wp14:editId="26E152C5">
                <wp:simplePos x="0" y="0"/>
                <wp:positionH relativeFrom="column">
                  <wp:posOffset>1548291</wp:posOffset>
                </wp:positionH>
                <wp:positionV relativeFrom="paragraph">
                  <wp:posOffset>3877888</wp:posOffset>
                </wp:positionV>
                <wp:extent cx="882735" cy="245660"/>
                <wp:effectExtent l="0" t="0" r="12700" b="21590"/>
                <wp:wrapNone/>
                <wp:docPr id="5122" name="Rectangle 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735" cy="245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849F" w14:textId="667710CF" w:rsidR="00596BC1" w:rsidRPr="00596BC1" w:rsidRDefault="00596BC1" w:rsidP="00596B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0"/>
                              </w:rPr>
                            </w:pPr>
                            <w:r w:rsidRPr="00596BC1">
                              <w:rPr>
                                <w:color w:val="000000" w:themeColor="text1"/>
                                <w:sz w:val="16"/>
                                <w:szCs w:val="10"/>
                              </w:rPr>
                              <w:t>Quyên mật 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0"/>
                              </w:rPr>
                              <w:t>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6EDB" id="Rectangle 5122" o:spid="_x0000_s1253" style="position:absolute;margin-left:121.9pt;margin-top:305.35pt;width:69.5pt;height:19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" filled="f" strokecolor="#243f60 [1604]" strokeweight="2pt">
                <v:textbox>
                  <w:txbxContent>
                    <w:p w14:paraId="25D5849F" w14:textId="667710CF" w:rsidR="00596BC1" w:rsidRPr="00596BC1" w:rsidRDefault="00596BC1" w:rsidP="00596B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0"/>
                        </w:rPr>
                      </w:pPr>
                      <w:r w:rsidRPr="00596BC1">
                        <w:rPr>
                          <w:color w:val="000000" w:themeColor="text1"/>
                          <w:sz w:val="16"/>
                          <w:szCs w:val="10"/>
                        </w:rPr>
                        <w:t>Quyên mật k</w:t>
                      </w:r>
                      <w:r>
                        <w:rPr>
                          <w:color w:val="000000" w:themeColor="text1"/>
                          <w:sz w:val="16"/>
                          <w:szCs w:val="10"/>
                        </w:rPr>
                        <w:t>hẩu</w:t>
                      </w:r>
                    </w:p>
                  </w:txbxContent>
                </v:textbox>
              </v:rect>
            </w:pict>
          </mc:Fallback>
        </mc:AlternateContent>
      </w:r>
      <w:r w:rsidR="00596BC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70E578" wp14:editId="6BFBFE48">
                <wp:simplePos x="0" y="0"/>
                <wp:positionH relativeFrom="column">
                  <wp:posOffset>1548291</wp:posOffset>
                </wp:positionH>
                <wp:positionV relativeFrom="paragraph">
                  <wp:posOffset>3093142</wp:posOffset>
                </wp:positionV>
                <wp:extent cx="1704340" cy="279400"/>
                <wp:effectExtent l="0" t="0" r="10160" b="25400"/>
                <wp:wrapNone/>
                <wp:docPr id="5119" name="Rectangle 5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CC393" w14:textId="177035E5" w:rsidR="005D2CE9" w:rsidRPr="00596BC1" w:rsidRDefault="00596BC1" w:rsidP="005D2CE9">
                            <w:pPr>
                              <w:spacing w:after="0" w:line="240" w:lineRule="auto"/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596BC1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Tài khoản email hoặc 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E578" id="Rectangle 5119" o:spid="_x0000_s1254" style="position:absolute;margin-left:121.9pt;margin-top:243.55pt;width:134.2pt;height:2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" filled="f" strokecolor="#243f60 [1604]" strokeweight="2pt">
                <v:textbox>
                  <w:txbxContent>
                    <w:p w14:paraId="51DCC393" w14:textId="177035E5" w:rsidR="005D2CE9" w:rsidRPr="00596BC1" w:rsidRDefault="00596BC1" w:rsidP="005D2CE9">
                      <w:pPr>
                        <w:spacing w:after="0" w:line="240" w:lineRule="auto"/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596BC1">
                        <w:rPr>
                          <w:color w:val="1F497D" w:themeColor="text2"/>
                          <w:sz w:val="16"/>
                          <w:szCs w:val="16"/>
                        </w:rPr>
                        <w:t>Tài khoản email hoặc số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596BC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2BF636F" wp14:editId="44C8E66C">
                <wp:simplePos x="0" y="0"/>
                <wp:positionH relativeFrom="column">
                  <wp:posOffset>1548632</wp:posOffset>
                </wp:positionH>
                <wp:positionV relativeFrom="paragraph">
                  <wp:posOffset>4349921</wp:posOffset>
                </wp:positionV>
                <wp:extent cx="1704340" cy="450215"/>
                <wp:effectExtent l="0" t="0" r="10160" b="26035"/>
                <wp:wrapNone/>
                <wp:docPr id="5121" name="Rectangle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8F15" w14:textId="436298AF" w:rsidR="00596BC1" w:rsidRPr="00596BC1" w:rsidRDefault="00596BC1" w:rsidP="00596B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0"/>
                                <w:szCs w:val="24"/>
                              </w:rPr>
                            </w:pPr>
                            <w:r w:rsidRPr="00596BC1">
                              <w:rPr>
                                <w:b/>
                                <w:bCs/>
                                <w:color w:val="1F497D" w:themeColor="text2"/>
                                <w:sz w:val="26"/>
                                <w:szCs w:val="26"/>
                              </w:rPr>
                              <w:t>Sing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F636F" id="Rectangle 5121" o:spid="_x0000_s1255" style="position:absolute;margin-left:121.95pt;margin-top:342.5pt;width:134.2pt;height:35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" filled="f" strokecolor="#243f60 [1604]" strokeweight="2pt">
                <v:textbox>
                  <w:txbxContent>
                    <w:p w14:paraId="570B8F15" w14:textId="436298AF" w:rsidR="00596BC1" w:rsidRPr="00596BC1" w:rsidRDefault="00596BC1" w:rsidP="00596BC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0"/>
                          <w:szCs w:val="24"/>
                        </w:rPr>
                      </w:pPr>
                      <w:r w:rsidRPr="00596BC1">
                        <w:rPr>
                          <w:b/>
                          <w:bCs/>
                          <w:color w:val="1F497D" w:themeColor="text2"/>
                          <w:sz w:val="26"/>
                          <w:szCs w:val="26"/>
                        </w:rPr>
                        <w:t>Sing in</w:t>
                      </w:r>
                    </w:p>
                  </w:txbxContent>
                </v:textbox>
              </v:rect>
            </w:pict>
          </mc:Fallback>
        </mc:AlternateContent>
      </w:r>
      <w:r w:rsidR="00596BC1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A824E1C" wp14:editId="1D20445C">
                <wp:simplePos x="0" y="0"/>
                <wp:positionH relativeFrom="column">
                  <wp:posOffset>1548291</wp:posOffset>
                </wp:positionH>
                <wp:positionV relativeFrom="paragraph">
                  <wp:posOffset>3536694</wp:posOffset>
                </wp:positionV>
                <wp:extent cx="1704340" cy="272955"/>
                <wp:effectExtent l="0" t="0" r="10160" b="13335"/>
                <wp:wrapNone/>
                <wp:docPr id="5120" name="Rectangle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6BBF" w14:textId="7D69450C" w:rsidR="005D2CE9" w:rsidRPr="00596BC1" w:rsidRDefault="00596BC1" w:rsidP="00596BC1">
                            <w:pPr>
                              <w:spacing w:after="0" w:line="240" w:lineRule="auto"/>
                              <w:rPr>
                                <w:sz w:val="20"/>
                                <w:szCs w:val="14"/>
                              </w:rPr>
                            </w:pPr>
                            <w:r w:rsidRPr="00596BC1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</w:t>
                            </w:r>
                            <w:r w:rsidR="00A85621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ật</w:t>
                            </w:r>
                            <w:r w:rsidRPr="00596BC1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khẩu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24E1C" id="Rectangle 5120" o:spid="_x0000_s1256" style="position:absolute;margin-left:121.9pt;margin-top:278.5pt;width:134.2pt;height:21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" filled="f" strokecolor="#243f60 [1604]" strokeweight="2pt">
                <v:textbox>
                  <w:txbxContent>
                    <w:p w14:paraId="44116BBF" w14:textId="7D69450C" w:rsidR="005D2CE9" w:rsidRPr="00596BC1" w:rsidRDefault="00596BC1" w:rsidP="00596BC1">
                      <w:pPr>
                        <w:spacing w:after="0" w:line="240" w:lineRule="auto"/>
                        <w:rPr>
                          <w:sz w:val="20"/>
                          <w:szCs w:val="14"/>
                        </w:rPr>
                      </w:pPr>
                      <w:r w:rsidRPr="00596BC1">
                        <w:rPr>
                          <w:color w:val="1F497D" w:themeColor="text2"/>
                          <w:sz w:val="16"/>
                          <w:szCs w:val="16"/>
                        </w:rPr>
                        <w:t>M</w:t>
                      </w:r>
                      <w:r w:rsidR="00A85621">
                        <w:rPr>
                          <w:color w:val="1F497D" w:themeColor="text2"/>
                          <w:sz w:val="16"/>
                          <w:szCs w:val="16"/>
                        </w:rPr>
                        <w:t>ật</w:t>
                      </w:r>
                      <w:r w:rsidRPr="00596BC1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khẩu 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0EA563D" wp14:editId="48BCB76D">
                <wp:simplePos x="0" y="0"/>
                <wp:positionH relativeFrom="column">
                  <wp:posOffset>2128321</wp:posOffset>
                </wp:positionH>
                <wp:positionV relativeFrom="paragraph">
                  <wp:posOffset>2383458</wp:posOffset>
                </wp:positionV>
                <wp:extent cx="525316" cy="450215"/>
                <wp:effectExtent l="0" t="0" r="27305" b="26035"/>
                <wp:wrapNone/>
                <wp:docPr id="5117" name="Straight Connector 5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16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CE70" id="Straight Connector 5117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87.65pt" to="208.9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98F79F" wp14:editId="1157C06C">
                <wp:simplePos x="0" y="0"/>
                <wp:positionH relativeFrom="column">
                  <wp:posOffset>2094202</wp:posOffset>
                </wp:positionH>
                <wp:positionV relativeFrom="paragraph">
                  <wp:posOffset>2383458</wp:posOffset>
                </wp:positionV>
                <wp:extent cx="559435" cy="450215"/>
                <wp:effectExtent l="0" t="0" r="31115" b="26035"/>
                <wp:wrapNone/>
                <wp:docPr id="5116" name="Straight Connector 5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B68D4" id="Straight Connector 5116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187.65pt" to="208.9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37FCDF" wp14:editId="580BCB40">
                <wp:simplePos x="0" y="0"/>
                <wp:positionH relativeFrom="column">
                  <wp:posOffset>2094202</wp:posOffset>
                </wp:positionH>
                <wp:positionV relativeFrom="paragraph">
                  <wp:posOffset>2383411</wp:posOffset>
                </wp:positionV>
                <wp:extent cx="559558" cy="450377"/>
                <wp:effectExtent l="0" t="0" r="12065" b="26035"/>
                <wp:wrapNone/>
                <wp:docPr id="5115" name="Rectangle 5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450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5480A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FCDF" id="Rectangle 5115" o:spid="_x0000_s1257" style="position:absolute;margin-left:164.9pt;margin-top:187.65pt;width:44.05pt;height:35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" filled="f" strokecolor="#243f60 [1604]" strokeweight="2pt">
                <v:textbox>
                  <w:txbxContent>
                    <w:p w14:paraId="0B55480A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DCD54C" wp14:editId="384FA9D7">
                <wp:simplePos x="0" y="0"/>
                <wp:positionH relativeFrom="column">
                  <wp:posOffset>1199344</wp:posOffset>
                </wp:positionH>
                <wp:positionV relativeFrom="paragraph">
                  <wp:posOffset>2207550</wp:posOffset>
                </wp:positionV>
                <wp:extent cx="2415653" cy="2985259"/>
                <wp:effectExtent l="0" t="0" r="22860" b="24765"/>
                <wp:wrapNone/>
                <wp:docPr id="5114" name="Rectangle 5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3" cy="2985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F5FC2" id="Rectangle 5114" o:spid="_x0000_s1026" style="position:absolute;margin-left:94.45pt;margin-top:173.8pt;width:190.2pt;height:235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" fillcolor="white [3201]" strokecolor="#f79646 [3209]" strokeweight="2pt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9F5E685" wp14:editId="09994D78">
                <wp:simplePos x="0" y="0"/>
                <wp:positionH relativeFrom="column">
                  <wp:posOffset>-48498</wp:posOffset>
                </wp:positionH>
                <wp:positionV relativeFrom="paragraph">
                  <wp:posOffset>2875260</wp:posOffset>
                </wp:positionV>
                <wp:extent cx="5337971" cy="1111885"/>
                <wp:effectExtent l="0" t="0" r="34290" b="31115"/>
                <wp:wrapNone/>
                <wp:docPr id="5096" name="Straight Connector 5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71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B891" id="Straight Connector 509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26.4pt" to="416.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3D9D34" wp14:editId="2BC4BEF7">
                <wp:simplePos x="0" y="0"/>
                <wp:positionH relativeFrom="column">
                  <wp:posOffset>-48497</wp:posOffset>
                </wp:positionH>
                <wp:positionV relativeFrom="paragraph">
                  <wp:posOffset>2875260</wp:posOffset>
                </wp:positionV>
                <wp:extent cx="5324949" cy="1071349"/>
                <wp:effectExtent l="0" t="0" r="28575" b="33655"/>
                <wp:wrapNone/>
                <wp:docPr id="5097" name="Straight Connector 5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949" cy="107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9BD6" id="Straight Connector 5097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226.4pt" to="415.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DED2DD" wp14:editId="404C268D">
                <wp:simplePos x="0" y="0"/>
                <wp:positionH relativeFrom="column">
                  <wp:posOffset>-48497</wp:posOffset>
                </wp:positionH>
                <wp:positionV relativeFrom="paragraph">
                  <wp:posOffset>1442247</wp:posOffset>
                </wp:positionV>
                <wp:extent cx="5311311" cy="1111866"/>
                <wp:effectExtent l="0" t="0" r="22860" b="31750"/>
                <wp:wrapNone/>
                <wp:docPr id="5098" name="Straight Connector 5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311" cy="111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3333" id="Straight Connector 509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13.55pt" to="414.4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46FC6E4" wp14:editId="0F2DE03D">
                <wp:simplePos x="0" y="0"/>
                <wp:positionH relativeFrom="column">
                  <wp:posOffset>-48497</wp:posOffset>
                </wp:positionH>
                <wp:positionV relativeFrom="paragraph">
                  <wp:posOffset>1496837</wp:posOffset>
                </wp:positionV>
                <wp:extent cx="5318258" cy="1057294"/>
                <wp:effectExtent l="0" t="0" r="34925" b="28575"/>
                <wp:wrapNone/>
                <wp:docPr id="5099" name="Straight Connector 5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258" cy="1057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B90F6" id="Straight Connector 5099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17.85pt" to="414.9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003B9B" wp14:editId="19FB9309">
                <wp:simplePos x="0" y="0"/>
                <wp:positionH relativeFrom="column">
                  <wp:posOffset>-54229</wp:posOffset>
                </wp:positionH>
                <wp:positionV relativeFrom="paragraph">
                  <wp:posOffset>5494375</wp:posOffset>
                </wp:positionV>
                <wp:extent cx="5287010" cy="1111885"/>
                <wp:effectExtent l="0" t="0" r="27940" b="31115"/>
                <wp:wrapNone/>
                <wp:docPr id="5100" name="Straight Connector 5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010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5EE8" id="Straight Connector 5100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432.65pt" to="412.0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447F22" wp14:editId="55CE2466">
                <wp:simplePos x="0" y="0"/>
                <wp:positionH relativeFrom="column">
                  <wp:posOffset>-54229</wp:posOffset>
                </wp:positionH>
                <wp:positionV relativeFrom="paragraph">
                  <wp:posOffset>5494376</wp:posOffset>
                </wp:positionV>
                <wp:extent cx="5287010" cy="1111885"/>
                <wp:effectExtent l="0" t="0" r="27940" b="31115"/>
                <wp:wrapNone/>
                <wp:docPr id="5101" name="Straight Connector 5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7010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C0ACA" id="Straight Connector 5101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432.65pt" to="412.0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" strokecolor="#4579b8 [3044]"/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0575038" wp14:editId="10AD5528">
                <wp:simplePos x="0" y="0"/>
                <wp:positionH relativeFrom="column">
                  <wp:posOffset>-273685</wp:posOffset>
                </wp:positionH>
                <wp:positionV relativeFrom="paragraph">
                  <wp:posOffset>6860388</wp:posOffset>
                </wp:positionV>
                <wp:extent cx="5727475" cy="986917"/>
                <wp:effectExtent l="0" t="0" r="26035" b="22860"/>
                <wp:wrapNone/>
                <wp:docPr id="5102" name="Rectangle 5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475" cy="986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D8E1" w14:textId="77777777" w:rsidR="005D2CE9" w:rsidRPr="001B0C31" w:rsidRDefault="005D2CE9" w:rsidP="005D2CE9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5038" id="Rectangle 5102" o:spid="_x0000_s1258" style="position:absolute;margin-left:-21.55pt;margin-top:540.2pt;width:451pt;height:77.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" filled="f" strokecolor="#243f60 [1604]" strokeweight="2pt">
                <v:textbox>
                  <w:txbxContent>
                    <w:p w14:paraId="26DBD8E1" w14:textId="77777777" w:rsidR="005D2CE9" w:rsidRPr="001B0C31" w:rsidRDefault="005D2CE9" w:rsidP="005D2CE9">
                      <w:pPr>
                        <w:tabs>
                          <w:tab w:val="left" w:pos="756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A886B8" wp14:editId="30451A9C">
                <wp:simplePos x="0" y="0"/>
                <wp:positionH relativeFrom="column">
                  <wp:posOffset>-53721</wp:posOffset>
                </wp:positionH>
                <wp:positionV relativeFrom="paragraph">
                  <wp:posOffset>5491760</wp:posOffset>
                </wp:positionV>
                <wp:extent cx="5287086" cy="1111911"/>
                <wp:effectExtent l="0" t="0" r="27940" b="12065"/>
                <wp:wrapNone/>
                <wp:docPr id="5103" name="Rectangle 5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086" cy="1111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62769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cầu thủ đại diện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886B8" id="Rectangle 5103" o:spid="_x0000_s1259" style="position:absolute;margin-left:-4.25pt;margin-top:432.4pt;width:416.3pt;height:87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LjbgIAADM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" filled="f" strokecolor="#243f60 [1604]" strokeweight="2pt">
                <v:textbox>
                  <w:txbxContent>
                    <w:p w14:paraId="5D662769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cầu thủ đại diện thương hiệu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61A9D60" wp14:editId="26144963">
                <wp:simplePos x="0" y="0"/>
                <wp:positionH relativeFrom="column">
                  <wp:posOffset>-54229</wp:posOffset>
                </wp:positionH>
                <wp:positionV relativeFrom="paragraph">
                  <wp:posOffset>2873604</wp:posOffset>
                </wp:positionV>
                <wp:extent cx="5345074" cy="1111885"/>
                <wp:effectExtent l="0" t="0" r="27305" b="12065"/>
                <wp:wrapNone/>
                <wp:docPr id="5104" name="Rectangle 5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074" cy="1111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5D6D5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cầu thủ đại diện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9D60" id="Rectangle 5104" o:spid="_x0000_s1260" style="position:absolute;margin-left:-4.25pt;margin-top:226.25pt;width:420.85pt;height:87.5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" filled="f" strokecolor="#243f60 [1604]" strokeweight="2pt">
                <v:textbox>
                  <w:txbxContent>
                    <w:p w14:paraId="0E55D6D5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cầu thủ đại diện thương hiệu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35028D0" wp14:editId="653AA933">
                <wp:simplePos x="0" y="0"/>
                <wp:positionH relativeFrom="column">
                  <wp:posOffset>4598670</wp:posOffset>
                </wp:positionH>
                <wp:positionV relativeFrom="paragraph">
                  <wp:posOffset>4434205</wp:posOffset>
                </wp:positionV>
                <wp:extent cx="671195" cy="596900"/>
                <wp:effectExtent l="0" t="0" r="0" b="0"/>
                <wp:wrapNone/>
                <wp:docPr id="5105" name="Rectangle 5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1802C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028D0" id="Rectangle 5105" o:spid="_x0000_s1261" style="position:absolute;margin-left:362.1pt;margin-top:349.15pt;width:52.85pt;height:4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t7cAIAADE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" filled="f" strokecolor="#243f60 [1604]" strokeweight="2pt">
                <v:textbox>
                  <w:txbxContent>
                    <w:p w14:paraId="62C1802C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79EA43" wp14:editId="5E1CD2EC">
                <wp:simplePos x="0" y="0"/>
                <wp:positionH relativeFrom="column">
                  <wp:posOffset>3613785</wp:posOffset>
                </wp:positionH>
                <wp:positionV relativeFrom="paragraph">
                  <wp:posOffset>4437380</wp:posOffset>
                </wp:positionV>
                <wp:extent cx="671195" cy="596900"/>
                <wp:effectExtent l="0" t="0" r="0" b="0"/>
                <wp:wrapNone/>
                <wp:docPr id="5106" name="Rectangle 5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1951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9EA43" id="Rectangle 5106" o:spid="_x0000_s1262" style="position:absolute;margin-left:284.55pt;margin-top:349.4pt;width:52.85pt;height:4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XZcAIAADE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" filled="f" strokecolor="#243f60 [1604]" strokeweight="2pt">
                <v:textbox>
                  <w:txbxContent>
                    <w:p w14:paraId="39C91951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2D4859F" wp14:editId="7E16EF16">
                <wp:simplePos x="0" y="0"/>
                <wp:positionH relativeFrom="column">
                  <wp:posOffset>2653030</wp:posOffset>
                </wp:positionH>
                <wp:positionV relativeFrom="paragraph">
                  <wp:posOffset>4436745</wp:posOffset>
                </wp:positionV>
                <wp:extent cx="671195" cy="596900"/>
                <wp:effectExtent l="0" t="0" r="0" b="0"/>
                <wp:wrapNone/>
                <wp:docPr id="5107" name="Rectangle 5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8302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4859F" id="Rectangle 5107" o:spid="_x0000_s1263" style="position:absolute;margin-left:208.9pt;margin-top:349.35pt;width:52.85pt;height:4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" filled="f" strokecolor="#243f60 [1604]" strokeweight="2pt">
                <v:textbox>
                  <w:txbxContent>
                    <w:p w14:paraId="241B8302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DF2663" wp14:editId="1BD08680">
                <wp:simplePos x="0" y="0"/>
                <wp:positionH relativeFrom="column">
                  <wp:posOffset>1762760</wp:posOffset>
                </wp:positionH>
                <wp:positionV relativeFrom="paragraph">
                  <wp:posOffset>4419600</wp:posOffset>
                </wp:positionV>
                <wp:extent cx="671195" cy="596900"/>
                <wp:effectExtent l="0" t="0" r="0" b="0"/>
                <wp:wrapNone/>
                <wp:docPr id="5108" name="Rectangle 5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7C351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2663" id="Rectangle 5108" o:spid="_x0000_s1264" style="position:absolute;margin-left:138.8pt;margin-top:348pt;width:52.85pt;height:4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" filled="f" strokecolor="#243f60 [1604]" strokeweight="2pt">
                <v:textbox>
                  <w:txbxContent>
                    <w:p w14:paraId="47A7C351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C48A82" wp14:editId="740264EE">
                <wp:simplePos x="0" y="0"/>
                <wp:positionH relativeFrom="column">
                  <wp:posOffset>814705</wp:posOffset>
                </wp:positionH>
                <wp:positionV relativeFrom="paragraph">
                  <wp:posOffset>4422140</wp:posOffset>
                </wp:positionV>
                <wp:extent cx="671195" cy="596900"/>
                <wp:effectExtent l="0" t="0" r="0" b="0"/>
                <wp:wrapNone/>
                <wp:docPr id="5109" name="Rectangle 5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6189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8A82" id="Rectangle 5109" o:spid="_x0000_s1265" style="position:absolute;margin-left:64.15pt;margin-top:348.2pt;width:52.85pt;height:4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WObg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" filled="f" strokecolor="#243f60 [1604]" strokeweight="2pt">
                <v:textbox>
                  <w:txbxContent>
                    <w:p w14:paraId="410C6189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AE6F826" wp14:editId="29CA7CAF">
                <wp:simplePos x="0" y="0"/>
                <wp:positionH relativeFrom="column">
                  <wp:posOffset>-170815</wp:posOffset>
                </wp:positionH>
                <wp:positionV relativeFrom="paragraph">
                  <wp:posOffset>4422293</wp:posOffset>
                </wp:positionV>
                <wp:extent cx="671195" cy="596900"/>
                <wp:effectExtent l="0" t="0" r="0" b="0"/>
                <wp:wrapNone/>
                <wp:docPr id="5110" name="Rectangle 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4B658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6F826" id="Rectangle 5110" o:spid="_x0000_s1266" style="position:absolute;margin-left:-13.45pt;margin-top:348.2pt;width:52.85pt;height:4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zDbwIAADEFAAAOAAAAZHJzL2Uyb0RvYy54bWysVFFP2zAQfp+0/2D5fSSpKKw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" filled="f" strokecolor="#243f60 [1604]" strokeweight="2pt">
                <v:textbox>
                  <w:txbxContent>
                    <w:p w14:paraId="7D64B658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5D2CE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81E05DD" wp14:editId="6C473252">
                <wp:simplePos x="0" y="0"/>
                <wp:positionH relativeFrom="column">
                  <wp:posOffset>-51342</wp:posOffset>
                </wp:positionH>
                <wp:positionV relativeFrom="paragraph">
                  <wp:posOffset>1442898</wp:posOffset>
                </wp:positionV>
                <wp:extent cx="5345608" cy="1111911"/>
                <wp:effectExtent l="0" t="0" r="26670" b="12065"/>
                <wp:wrapNone/>
                <wp:docPr id="5111" name="Rectangle 5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608" cy="1111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385AD" w14:textId="77777777" w:rsidR="005D2CE9" w:rsidRPr="001B0C31" w:rsidRDefault="005D2CE9" w:rsidP="005D2CE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 giới thiệu sản phẩm và các chương trình đang và sắp diễn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05DD" id="Rectangle 5111" o:spid="_x0000_s1267" style="position:absolute;margin-left:-4.05pt;margin-top:113.6pt;width:420.9pt;height:87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" filled="f" strokecolor="#243f60 [1604]" strokeweight="2pt">
                <v:textbox>
                  <w:txbxContent>
                    <w:p w14:paraId="6EA385AD" w14:textId="77777777" w:rsidR="005D2CE9" w:rsidRPr="001B0C31" w:rsidRDefault="005D2CE9" w:rsidP="005D2CE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Ảnh giới thiệu sản phẩm và các chương trình đang và sắp diễn ra</w:t>
                      </w:r>
                    </w:p>
                  </w:txbxContent>
                </v:textbox>
              </v:rect>
            </w:pict>
          </mc:Fallback>
        </mc:AlternateContent>
      </w:r>
    </w:p>
    <w:p w14:paraId="1B1BAAF9" w14:textId="77777777" w:rsidR="00A85621" w:rsidRDefault="00A85621"/>
    <w:p w14:paraId="0FCD590A" w14:textId="77777777" w:rsidR="00A85621" w:rsidRDefault="00A85621"/>
    <w:sectPr w:rsidR="00A85621" w:rsidSect="004A7690">
      <w:footerReference w:type="default" r:id="rId18"/>
      <w:pgSz w:w="11907" w:h="16839" w:code="9"/>
      <w:pgMar w:top="993" w:right="1151" w:bottom="1151" w:left="1151" w:header="578" w:footer="578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BF2F" w14:textId="77777777" w:rsidR="00C86F9B" w:rsidRDefault="00C86F9B" w:rsidP="00C377C7">
      <w:pPr>
        <w:spacing w:after="0" w:line="240" w:lineRule="auto"/>
      </w:pPr>
      <w:r>
        <w:separator/>
      </w:r>
    </w:p>
  </w:endnote>
  <w:endnote w:type="continuationSeparator" w:id="0">
    <w:p w14:paraId="4EED749B" w14:textId="77777777" w:rsidR="00C86F9B" w:rsidRDefault="00C86F9B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4AF" w14:textId="77777777" w:rsidR="00D71606" w:rsidRDefault="00D71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FFF7676" wp14:editId="267043CB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B6BFC32" w14:textId="77777777"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F7676" id="Rectangle 4867" o:spid="_x0000_s1268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" fillcolor="white [3201]" stroked="f">
              <v:textbox inset="2.53958mm,1.2694mm,2.53958mm,1.2694mm">
                <w:txbxContent>
                  <w:p w14:paraId="2B6BFC32" w14:textId="77777777"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DC50" w14:textId="1E2D5F4E" w:rsidR="00F50AFB" w:rsidRPr="00A85621" w:rsidRDefault="00F50AFB" w:rsidP="00A8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C787" w14:textId="77777777" w:rsidR="00C86F9B" w:rsidRDefault="00C86F9B" w:rsidP="00C377C7">
      <w:pPr>
        <w:spacing w:after="0" w:line="240" w:lineRule="auto"/>
      </w:pPr>
      <w:r>
        <w:separator/>
      </w:r>
    </w:p>
  </w:footnote>
  <w:footnote w:type="continuationSeparator" w:id="0">
    <w:p w14:paraId="6E8DFCF9" w14:textId="77777777" w:rsidR="00C86F9B" w:rsidRDefault="00C86F9B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913D" w14:textId="7DAAC499" w:rsidR="00033F5E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0476A"/>
    <w:multiLevelType w:val="hybridMultilevel"/>
    <w:tmpl w:val="9770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1"/>
    <w:rsid w:val="00033F5E"/>
    <w:rsid w:val="00053555"/>
    <w:rsid w:val="00057E8C"/>
    <w:rsid w:val="00066E2D"/>
    <w:rsid w:val="00087437"/>
    <w:rsid w:val="000A1837"/>
    <w:rsid w:val="000A441B"/>
    <w:rsid w:val="000B1EEE"/>
    <w:rsid w:val="000E6795"/>
    <w:rsid w:val="000F2D81"/>
    <w:rsid w:val="000F3581"/>
    <w:rsid w:val="00115CC8"/>
    <w:rsid w:val="00134909"/>
    <w:rsid w:val="00140D04"/>
    <w:rsid w:val="00193A84"/>
    <w:rsid w:val="001B0C31"/>
    <w:rsid w:val="001B457D"/>
    <w:rsid w:val="001C0145"/>
    <w:rsid w:val="001D6DC8"/>
    <w:rsid w:val="0023041C"/>
    <w:rsid w:val="00273E1A"/>
    <w:rsid w:val="002C1156"/>
    <w:rsid w:val="002D3BBE"/>
    <w:rsid w:val="00303301"/>
    <w:rsid w:val="00305C85"/>
    <w:rsid w:val="00311527"/>
    <w:rsid w:val="00372892"/>
    <w:rsid w:val="003B6C99"/>
    <w:rsid w:val="003C3F1B"/>
    <w:rsid w:val="003E133E"/>
    <w:rsid w:val="00423AC8"/>
    <w:rsid w:val="004A7690"/>
    <w:rsid w:val="004E23B6"/>
    <w:rsid w:val="0051614D"/>
    <w:rsid w:val="00536532"/>
    <w:rsid w:val="005458AE"/>
    <w:rsid w:val="0055484F"/>
    <w:rsid w:val="0056310E"/>
    <w:rsid w:val="00577C23"/>
    <w:rsid w:val="00592AB0"/>
    <w:rsid w:val="00596BC1"/>
    <w:rsid w:val="005D2CE9"/>
    <w:rsid w:val="00604816"/>
    <w:rsid w:val="006165FB"/>
    <w:rsid w:val="00660A71"/>
    <w:rsid w:val="006D6F91"/>
    <w:rsid w:val="006E42F7"/>
    <w:rsid w:val="006F368D"/>
    <w:rsid w:val="00702523"/>
    <w:rsid w:val="007138C8"/>
    <w:rsid w:val="00762DB8"/>
    <w:rsid w:val="00783A2E"/>
    <w:rsid w:val="007878D0"/>
    <w:rsid w:val="007911D9"/>
    <w:rsid w:val="007E4CA3"/>
    <w:rsid w:val="007E6EDA"/>
    <w:rsid w:val="00841B4E"/>
    <w:rsid w:val="008515CC"/>
    <w:rsid w:val="00861E0E"/>
    <w:rsid w:val="008C7076"/>
    <w:rsid w:val="008E5960"/>
    <w:rsid w:val="008F37FA"/>
    <w:rsid w:val="00903462"/>
    <w:rsid w:val="00947C0D"/>
    <w:rsid w:val="009B37CA"/>
    <w:rsid w:val="009D48EE"/>
    <w:rsid w:val="00A05B79"/>
    <w:rsid w:val="00A85621"/>
    <w:rsid w:val="00A93611"/>
    <w:rsid w:val="00A97216"/>
    <w:rsid w:val="00AA58DB"/>
    <w:rsid w:val="00AF550A"/>
    <w:rsid w:val="00B123F9"/>
    <w:rsid w:val="00B14747"/>
    <w:rsid w:val="00B1647C"/>
    <w:rsid w:val="00B171E6"/>
    <w:rsid w:val="00B258CD"/>
    <w:rsid w:val="00B36E8A"/>
    <w:rsid w:val="00B43FA6"/>
    <w:rsid w:val="00B47EDD"/>
    <w:rsid w:val="00B82F93"/>
    <w:rsid w:val="00BC6D0C"/>
    <w:rsid w:val="00C3581F"/>
    <w:rsid w:val="00C359A4"/>
    <w:rsid w:val="00C377C7"/>
    <w:rsid w:val="00C70F6E"/>
    <w:rsid w:val="00C86F9B"/>
    <w:rsid w:val="00CA11C7"/>
    <w:rsid w:val="00CE3281"/>
    <w:rsid w:val="00D22616"/>
    <w:rsid w:val="00D56DD0"/>
    <w:rsid w:val="00D71606"/>
    <w:rsid w:val="00DA2DEA"/>
    <w:rsid w:val="00DB71FA"/>
    <w:rsid w:val="00DC68FE"/>
    <w:rsid w:val="00DD0961"/>
    <w:rsid w:val="00E16291"/>
    <w:rsid w:val="00E6340C"/>
    <w:rsid w:val="00E87414"/>
    <w:rsid w:val="00EB5EEE"/>
    <w:rsid w:val="00F3204D"/>
    <w:rsid w:val="00F437ED"/>
    <w:rsid w:val="00F46C67"/>
    <w:rsid w:val="00F50AFB"/>
    <w:rsid w:val="00F53A1F"/>
    <w:rsid w:val="00FB0C1E"/>
    <w:rsid w:val="00FC2D65"/>
    <w:rsid w:val="00FD07D6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6491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B47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anhhungfutsal.com/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pPr algn="ctr"/>
          <a:r>
            <a:rPr lang="en-US"/>
            <a:t>Tài Khoản 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pPr algn="ctr"/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pPr algn="ctr"/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pPr algn="ctr"/>
          <a:r>
            <a:rPr lang="en-US"/>
            <a:t>Tất cả sản phẩm</a:t>
          </a:r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pPr algn="ctr"/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pPr algn="ctr"/>
          <a:endParaRPr lang="en-US"/>
        </a:p>
      </dgm:t>
    </dgm:pt>
    <dgm:pt modelId="{45FD9A39-B023-4836-9E77-E51835900A22}">
      <dgm:prSet/>
      <dgm:spPr/>
      <dgm:t>
        <a:bodyPr/>
        <a:lstStyle/>
        <a:p>
          <a:pPr algn="ctr"/>
          <a:r>
            <a:rPr lang="en-US"/>
            <a:t>Giày sân cỏ thật</a:t>
          </a:r>
        </a:p>
      </dgm:t>
    </dgm:pt>
    <dgm:pt modelId="{AF008D60-B05C-4E76-95F0-1CF13E28321A}" type="parTrans" cxnId="{E6CDB3BA-96DD-45FF-99D7-F15C6581F67F}">
      <dgm:prSet/>
      <dgm:spPr/>
      <dgm:t>
        <a:bodyPr/>
        <a:lstStyle/>
        <a:p>
          <a:pPr algn="ctr"/>
          <a:endParaRPr lang="en-US"/>
        </a:p>
      </dgm:t>
    </dgm:pt>
    <dgm:pt modelId="{BE5AB3BA-ABA1-436B-AC1B-8516650ED8AA}" type="sibTrans" cxnId="{E6CDB3BA-96DD-45FF-99D7-F15C6581F67F}">
      <dgm:prSet/>
      <dgm:spPr/>
      <dgm:t>
        <a:bodyPr/>
        <a:lstStyle/>
        <a:p>
          <a:pPr algn="ctr"/>
          <a:endParaRPr lang="en-US"/>
        </a:p>
      </dgm:t>
    </dgm:pt>
    <dgm:pt modelId="{97136374-9B72-4B66-940F-910ED8B87166}">
      <dgm:prSet/>
      <dgm:spPr/>
      <dgm:t>
        <a:bodyPr/>
        <a:lstStyle/>
        <a:p>
          <a:pPr algn="ctr"/>
          <a:r>
            <a:rPr lang="en-US"/>
            <a:t>Giày cỏ nhân tạo</a:t>
          </a:r>
        </a:p>
      </dgm:t>
    </dgm:pt>
    <dgm:pt modelId="{FA4418FD-7B77-48DC-950A-1177336B2B10}" type="parTrans" cxnId="{5CBA13E9-5F9C-4324-BB06-557B1E39EDC7}">
      <dgm:prSet/>
      <dgm:spPr/>
      <dgm:t>
        <a:bodyPr/>
        <a:lstStyle/>
        <a:p>
          <a:pPr algn="ctr"/>
          <a:endParaRPr lang="en-US"/>
        </a:p>
      </dgm:t>
    </dgm:pt>
    <dgm:pt modelId="{528E266E-7263-4317-B02F-F67FE51952A4}" type="sibTrans" cxnId="{5CBA13E9-5F9C-4324-BB06-557B1E39EDC7}">
      <dgm:prSet/>
      <dgm:spPr/>
      <dgm:t>
        <a:bodyPr/>
        <a:lstStyle/>
        <a:p>
          <a:pPr algn="ctr"/>
          <a:endParaRPr lang="en-US"/>
        </a:p>
      </dgm:t>
    </dgm:pt>
    <dgm:pt modelId="{BB4E43A0-E7F3-4BF2-A3BE-CB8C418BB94D}">
      <dgm:prSet/>
      <dgm:spPr/>
      <dgm:t>
        <a:bodyPr/>
        <a:lstStyle/>
        <a:p>
          <a:pPr algn="ctr"/>
          <a:r>
            <a:rPr lang="en-US"/>
            <a:t>Thương hiệu </a:t>
          </a:r>
        </a:p>
      </dgm:t>
    </dgm:pt>
    <dgm:pt modelId="{3908F97E-AF1E-499D-9962-9F241ABB3204}" type="parTrans" cxnId="{B85644B4-24BC-46D1-B883-9F25BF1372EF}">
      <dgm:prSet/>
      <dgm:spPr/>
      <dgm:t>
        <a:bodyPr/>
        <a:lstStyle/>
        <a:p>
          <a:pPr algn="ctr"/>
          <a:endParaRPr lang="en-US"/>
        </a:p>
      </dgm:t>
    </dgm:pt>
    <dgm:pt modelId="{8A41079B-709A-44F3-9C58-49F82143EDB8}" type="sibTrans" cxnId="{B85644B4-24BC-46D1-B883-9F25BF1372EF}">
      <dgm:prSet/>
      <dgm:spPr/>
      <dgm:t>
        <a:bodyPr/>
        <a:lstStyle/>
        <a:p>
          <a:pPr algn="ctr"/>
          <a:endParaRPr lang="en-US"/>
        </a:p>
      </dgm:t>
    </dgm:pt>
    <dgm:pt modelId="{4972D891-B1B4-4A9A-8B9A-A4B7227C4F2D}">
      <dgm:prSet/>
      <dgm:spPr/>
      <dgm:t>
        <a:bodyPr/>
        <a:lstStyle/>
        <a:p>
          <a:pPr algn="ctr"/>
          <a:r>
            <a:rPr lang="en-US"/>
            <a:t>Nike</a:t>
          </a:r>
        </a:p>
      </dgm:t>
    </dgm:pt>
    <dgm:pt modelId="{4856B92E-0BF7-4DF9-BAE0-85ABA4818DB4}" type="parTrans" cxnId="{D34CF932-20F5-430E-A765-D77499ABF9F8}">
      <dgm:prSet/>
      <dgm:spPr/>
      <dgm:t>
        <a:bodyPr/>
        <a:lstStyle/>
        <a:p>
          <a:pPr algn="ctr"/>
          <a:endParaRPr lang="en-US"/>
        </a:p>
      </dgm:t>
    </dgm:pt>
    <dgm:pt modelId="{72617FA8-9951-4D1F-AD03-92CAB3A4665D}" type="sibTrans" cxnId="{D34CF932-20F5-430E-A765-D77499ABF9F8}">
      <dgm:prSet/>
      <dgm:spPr/>
      <dgm:t>
        <a:bodyPr/>
        <a:lstStyle/>
        <a:p>
          <a:pPr algn="ctr"/>
          <a:endParaRPr lang="en-US"/>
        </a:p>
      </dgm:t>
    </dgm:pt>
    <dgm:pt modelId="{2A1A0248-D857-4EE5-80EB-21FC8D2D3919}">
      <dgm:prSet/>
      <dgm:spPr/>
      <dgm:t>
        <a:bodyPr/>
        <a:lstStyle/>
        <a:p>
          <a:pPr algn="ctr"/>
          <a:r>
            <a:rPr lang="en-US"/>
            <a:t>Adidas</a:t>
          </a:r>
        </a:p>
      </dgm:t>
    </dgm:pt>
    <dgm:pt modelId="{EFCD4307-8952-4BC7-AE6F-553D80A867A3}" type="parTrans" cxnId="{F0D761BB-9B17-4957-B65E-8104A88EF9F0}">
      <dgm:prSet/>
      <dgm:spPr/>
      <dgm:t>
        <a:bodyPr/>
        <a:lstStyle/>
        <a:p>
          <a:pPr algn="ctr"/>
          <a:endParaRPr lang="en-US"/>
        </a:p>
      </dgm:t>
    </dgm:pt>
    <dgm:pt modelId="{192B2153-2208-42E5-B976-D7F928E3548C}" type="sibTrans" cxnId="{F0D761BB-9B17-4957-B65E-8104A88EF9F0}">
      <dgm:prSet/>
      <dgm:spPr/>
      <dgm:t>
        <a:bodyPr/>
        <a:lstStyle/>
        <a:p>
          <a:pPr algn="ctr"/>
          <a:endParaRPr lang="en-US"/>
        </a:p>
      </dgm:t>
    </dgm:pt>
    <dgm:pt modelId="{E52BE344-0247-433B-8986-8EB676CB4A4D}">
      <dgm:prSet phldrT="[Text]"/>
      <dgm:spPr/>
      <dgm:t>
        <a:bodyPr/>
        <a:lstStyle/>
        <a:p>
          <a:pPr algn="ctr"/>
          <a:r>
            <a:rPr lang="en-US"/>
            <a:t>Trang chủ</a:t>
          </a:r>
        </a:p>
      </dgm:t>
    </dgm:pt>
    <dgm:pt modelId="{C45FA3AB-81F7-428F-B69C-06134E8457BE}" type="sibTrans" cxnId="{312904A5-115F-47A6-8C8D-118F15D691A9}">
      <dgm:prSet/>
      <dgm:spPr/>
      <dgm:t>
        <a:bodyPr/>
        <a:lstStyle/>
        <a:p>
          <a:pPr algn="ctr"/>
          <a:endParaRPr lang="en-US"/>
        </a:p>
      </dgm:t>
    </dgm:pt>
    <dgm:pt modelId="{C9B94314-8C6A-4981-9E60-1090372A6B17}" type="parTrans" cxnId="{312904A5-115F-47A6-8C8D-118F15D691A9}">
      <dgm:prSet/>
      <dgm:spPr/>
      <dgm:t>
        <a:bodyPr/>
        <a:lstStyle/>
        <a:p>
          <a:pPr algn="ctr"/>
          <a:endParaRPr lang="en-US"/>
        </a:p>
      </dgm:t>
    </dgm:pt>
    <dgm:pt modelId="{08A07F08-C2A8-4BAA-A443-200EAEAA6CCE}">
      <dgm:prSet phldrT="[Text]"/>
      <dgm:spPr/>
      <dgm:t>
        <a:bodyPr/>
        <a:lstStyle/>
        <a:p>
          <a:pPr algn="ctr"/>
          <a:r>
            <a:rPr lang="en-US"/>
            <a:t>giỏi hàng</a:t>
          </a:r>
        </a:p>
      </dgm:t>
    </dgm:pt>
    <dgm:pt modelId="{8F1707DB-C22E-4ED5-BB5D-C96E929A5C45}" type="parTrans" cxnId="{730F52C2-5838-4F17-BFF2-30904AE6F96A}">
      <dgm:prSet/>
      <dgm:spPr/>
      <dgm:t>
        <a:bodyPr/>
        <a:lstStyle/>
        <a:p>
          <a:pPr algn="ctr"/>
          <a:endParaRPr lang="en-US"/>
        </a:p>
      </dgm:t>
    </dgm:pt>
    <dgm:pt modelId="{0F91A781-CD03-4E3E-9EC7-0C52C2AF9B03}" type="sibTrans" cxnId="{730F52C2-5838-4F17-BFF2-30904AE6F96A}">
      <dgm:prSet/>
      <dgm:spPr/>
      <dgm:t>
        <a:bodyPr/>
        <a:lstStyle/>
        <a:p>
          <a:pPr algn="ctr"/>
          <a:endParaRPr lang="en-US"/>
        </a:p>
      </dgm:t>
    </dgm:pt>
    <dgm:pt modelId="{B2315A25-6EDB-4FE7-8A95-B23E4C54A6AB}">
      <dgm:prSet/>
      <dgm:spPr/>
      <dgm:t>
        <a:bodyPr/>
        <a:lstStyle/>
        <a:p>
          <a:pPr algn="ctr"/>
          <a:r>
            <a:rPr lang="en-US"/>
            <a:t>Giày đế FG(Nike, Adidas)</a:t>
          </a:r>
        </a:p>
      </dgm:t>
    </dgm:pt>
    <dgm:pt modelId="{B2492FDB-EE16-4244-BCA5-F613E4BF684C}" type="parTrans" cxnId="{950ED2CC-AAAB-4DA8-95E9-363364825C7F}">
      <dgm:prSet/>
      <dgm:spPr/>
      <dgm:t>
        <a:bodyPr/>
        <a:lstStyle/>
        <a:p>
          <a:pPr algn="ctr"/>
          <a:endParaRPr lang="en-US"/>
        </a:p>
      </dgm:t>
    </dgm:pt>
    <dgm:pt modelId="{E1A87F98-6A85-459A-89C3-CB5E58FBE8B7}" type="sibTrans" cxnId="{950ED2CC-AAAB-4DA8-95E9-363364825C7F}">
      <dgm:prSet/>
      <dgm:spPr/>
      <dgm:t>
        <a:bodyPr/>
        <a:lstStyle/>
        <a:p>
          <a:pPr algn="ctr"/>
          <a:endParaRPr lang="en-US"/>
        </a:p>
      </dgm:t>
    </dgm:pt>
    <dgm:pt modelId="{2D163A22-B7CA-48D1-B313-7260B31CEB9B}">
      <dgm:prSet/>
      <dgm:spPr/>
      <dgm:t>
        <a:bodyPr/>
        <a:lstStyle/>
        <a:p>
          <a:pPr algn="ctr"/>
          <a:r>
            <a:rPr lang="en-US"/>
            <a:t>Giày đế TF(Nike, Adidas)</a:t>
          </a:r>
        </a:p>
      </dgm:t>
    </dgm:pt>
    <dgm:pt modelId="{90E23D30-6FAB-4FEB-94F0-859265525E12}" type="parTrans" cxnId="{7DDC638D-4C7C-4BBC-AB2D-5EDC0A20DB9C}">
      <dgm:prSet/>
      <dgm:spPr/>
      <dgm:t>
        <a:bodyPr/>
        <a:lstStyle/>
        <a:p>
          <a:pPr algn="ctr"/>
          <a:endParaRPr lang="en-US"/>
        </a:p>
      </dgm:t>
    </dgm:pt>
    <dgm:pt modelId="{13678F15-DB91-4749-A4F9-B3361BA85413}" type="sibTrans" cxnId="{7DDC638D-4C7C-4BBC-AB2D-5EDC0A20DB9C}">
      <dgm:prSet/>
      <dgm:spPr/>
      <dgm:t>
        <a:bodyPr/>
        <a:lstStyle/>
        <a:p>
          <a:pPr algn="ctr"/>
          <a:endParaRPr lang="en-US"/>
        </a:p>
      </dgm:t>
    </dgm:pt>
    <dgm:pt modelId="{912CFAE6-79F3-4A91-9663-7A4B9CB2FF4E}">
      <dgm:prSet phldrT="[Text]"/>
      <dgm:spPr/>
      <dgm:t>
        <a:bodyPr/>
        <a:lstStyle/>
        <a:p>
          <a:pPr algn="ctr"/>
          <a:r>
            <a:rPr lang="en-US"/>
            <a:t>Chi tiết sản phẩm</a:t>
          </a:r>
        </a:p>
      </dgm:t>
    </dgm:pt>
    <dgm:pt modelId="{3FF04130-9DFF-42B4-A0B9-C17618A84167}" type="parTrans" cxnId="{BCE17118-4320-45DB-8C30-0AE8E3373C40}">
      <dgm:prSet/>
      <dgm:spPr/>
      <dgm:t>
        <a:bodyPr/>
        <a:lstStyle/>
        <a:p>
          <a:endParaRPr lang="en-US"/>
        </a:p>
      </dgm:t>
    </dgm:pt>
    <dgm:pt modelId="{475D2237-8239-4B31-AB7E-A7A5676065B8}" type="sibTrans" cxnId="{BCE17118-4320-45DB-8C30-0AE8E3373C40}">
      <dgm:prSet/>
      <dgm:spPr/>
      <dgm:t>
        <a:bodyPr/>
        <a:lstStyle/>
        <a:p>
          <a:endParaRPr lang="en-US"/>
        </a:p>
      </dgm:t>
    </dgm:pt>
    <dgm:pt modelId="{9F353011-DE80-4034-AEB2-6A4832E26305}">
      <dgm:prSet/>
      <dgm:spPr/>
      <dgm:t>
        <a:bodyPr/>
        <a:lstStyle/>
        <a:p>
          <a:pPr algn="ctr"/>
          <a:r>
            <a:rPr lang="en-US"/>
            <a:t>FG</a:t>
          </a:r>
        </a:p>
      </dgm:t>
    </dgm:pt>
    <dgm:pt modelId="{A600AE15-8228-4626-899A-53E0059F0774}" type="parTrans" cxnId="{A8A241E4-EC53-4807-98ED-22AF461C5DC7}">
      <dgm:prSet/>
      <dgm:spPr/>
      <dgm:t>
        <a:bodyPr/>
        <a:lstStyle/>
        <a:p>
          <a:endParaRPr lang="en-US"/>
        </a:p>
      </dgm:t>
    </dgm:pt>
    <dgm:pt modelId="{56E21012-6CC6-4A40-89CF-CFEA66914482}" type="sibTrans" cxnId="{A8A241E4-EC53-4807-98ED-22AF461C5DC7}">
      <dgm:prSet/>
      <dgm:spPr/>
      <dgm:t>
        <a:bodyPr/>
        <a:lstStyle/>
        <a:p>
          <a:endParaRPr lang="en-US"/>
        </a:p>
      </dgm:t>
    </dgm:pt>
    <dgm:pt modelId="{EDD69F6A-EB45-483A-AAAA-9AA9A74DE9ED}">
      <dgm:prSet/>
      <dgm:spPr/>
      <dgm:t>
        <a:bodyPr/>
        <a:lstStyle/>
        <a:p>
          <a:pPr algn="ctr"/>
          <a:r>
            <a:rPr lang="en-US"/>
            <a:t>TF</a:t>
          </a:r>
        </a:p>
      </dgm:t>
    </dgm:pt>
    <dgm:pt modelId="{4F8A6278-633D-4F31-B2A1-B9F1CAA968BF}" type="parTrans" cxnId="{41E7A4E4-019D-4F32-B57C-0CCC334F8BC2}">
      <dgm:prSet/>
      <dgm:spPr/>
      <dgm:t>
        <a:bodyPr/>
        <a:lstStyle/>
        <a:p>
          <a:endParaRPr lang="en-US"/>
        </a:p>
      </dgm:t>
    </dgm:pt>
    <dgm:pt modelId="{D17299DC-5596-41F4-8184-631EEF4F760C}" type="sibTrans" cxnId="{41E7A4E4-019D-4F32-B57C-0CCC334F8BC2}">
      <dgm:prSet/>
      <dgm:spPr/>
      <dgm:t>
        <a:bodyPr/>
        <a:lstStyle/>
        <a:p>
          <a:endParaRPr lang="en-US"/>
        </a:p>
      </dgm:t>
    </dgm:pt>
    <dgm:pt modelId="{95BAA093-E13D-48AB-B1C8-7F385EC98C47}">
      <dgm:prSet/>
      <dgm:spPr/>
      <dgm:t>
        <a:bodyPr/>
        <a:lstStyle/>
        <a:p>
          <a:pPr algn="ctr"/>
          <a:r>
            <a:rPr lang="en-US"/>
            <a:t>FG</a:t>
          </a:r>
        </a:p>
      </dgm:t>
    </dgm:pt>
    <dgm:pt modelId="{330C9DD2-3964-4156-BEC3-DD8482BEDEFE}" type="parTrans" cxnId="{D3EF3A2A-A678-4D91-B238-621521B8CDA9}">
      <dgm:prSet/>
      <dgm:spPr/>
      <dgm:t>
        <a:bodyPr/>
        <a:lstStyle/>
        <a:p>
          <a:endParaRPr lang="en-US"/>
        </a:p>
      </dgm:t>
    </dgm:pt>
    <dgm:pt modelId="{E1B0A4B1-F65C-4DE4-8F40-59ABDE38CFA5}" type="sibTrans" cxnId="{D3EF3A2A-A678-4D91-B238-621521B8CDA9}">
      <dgm:prSet/>
      <dgm:spPr/>
      <dgm:t>
        <a:bodyPr/>
        <a:lstStyle/>
        <a:p>
          <a:endParaRPr lang="en-US"/>
        </a:p>
      </dgm:t>
    </dgm:pt>
    <dgm:pt modelId="{D1E1C963-3D1B-4940-A611-481EE509CE37}">
      <dgm:prSet/>
      <dgm:spPr/>
      <dgm:t>
        <a:bodyPr/>
        <a:lstStyle/>
        <a:p>
          <a:pPr algn="ctr"/>
          <a:r>
            <a:rPr lang="en-US"/>
            <a:t>TF</a:t>
          </a:r>
        </a:p>
      </dgm:t>
    </dgm:pt>
    <dgm:pt modelId="{2965D0A7-6E8C-44D1-A5C7-2531ED440D7E}" type="parTrans" cxnId="{09E80075-7566-46B2-B601-B7FC0B7B5D46}">
      <dgm:prSet/>
      <dgm:spPr/>
      <dgm:t>
        <a:bodyPr/>
        <a:lstStyle/>
        <a:p>
          <a:endParaRPr lang="en-US"/>
        </a:p>
      </dgm:t>
    </dgm:pt>
    <dgm:pt modelId="{0356717F-BB07-4E94-9B50-B904420AE70D}" type="sibTrans" cxnId="{09E80075-7566-46B2-B601-B7FC0B7B5D46}">
      <dgm:prSet/>
      <dgm:spPr/>
      <dgm:t>
        <a:bodyPr/>
        <a:lstStyle/>
        <a:p>
          <a:endParaRPr lang="en-US"/>
        </a:p>
      </dgm:t>
    </dgm:pt>
    <dgm:pt modelId="{87F9CC37-53A6-4F22-867A-C23F533D7B9B}">
      <dgm:prSet/>
      <dgm:spPr/>
      <dgm:t>
        <a:bodyPr/>
        <a:lstStyle/>
        <a:p>
          <a:pPr algn="ctr"/>
          <a:r>
            <a:rPr lang="en-US"/>
            <a:t> </a:t>
          </a:r>
        </a:p>
      </dgm:t>
    </dgm:pt>
    <dgm:pt modelId="{647453D7-42E9-47F0-B99D-F78DECF27A92}" type="sibTrans" cxnId="{60006995-D94C-4B88-8C95-39DC996C87F3}">
      <dgm:prSet/>
      <dgm:spPr/>
      <dgm:t>
        <a:bodyPr/>
        <a:lstStyle/>
        <a:p>
          <a:pPr algn="ctr"/>
          <a:endParaRPr lang="en-US"/>
        </a:p>
      </dgm:t>
    </dgm:pt>
    <dgm:pt modelId="{9464166C-B9B9-48FE-A8ED-340D3834CE6E}" type="parTrans" cxnId="{60006995-D94C-4B88-8C95-39DC996C87F3}">
      <dgm:prSet/>
      <dgm:spPr/>
      <dgm:t>
        <a:bodyPr/>
        <a:lstStyle/>
        <a:p>
          <a:pPr algn="ctr"/>
          <a:endParaRPr lang="en-US"/>
        </a:p>
      </dgm:t>
    </dgm:pt>
    <dgm:pt modelId="{50EFAE68-E4C6-402F-8B60-285789E74158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3CBBC-CB58-440A-AB37-C5D229DBD144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8AB8F085-736D-417A-A57F-EF41B724525A}" type="pres">
      <dgm:prSet presAssocID="{43857290-4634-4A7E-976F-59944015AF6C}" presName="rootComposite1" presStyleCnt="0"/>
      <dgm:spPr/>
    </dgm:pt>
    <dgm:pt modelId="{1CD43030-6A60-40FC-98DF-D453F91B74A6}" type="pres">
      <dgm:prSet presAssocID="{43857290-4634-4A7E-976F-59944015AF6C}" presName="rootText1" presStyleLbl="node0" presStyleIdx="0" presStyleCnt="4" custLinFactX="284042" custLinFactY="-2790" custLinFactNeighborX="300000" custLinFactNeighborY="-100000">
        <dgm:presLayoutVars>
          <dgm:chPref val="3"/>
        </dgm:presLayoutVars>
      </dgm:prSet>
      <dgm:spPr/>
    </dgm:pt>
    <dgm:pt modelId="{2DB83316-616C-4E1C-B0B5-F5A93F7C437B}" type="pres">
      <dgm:prSet presAssocID="{43857290-4634-4A7E-976F-59944015AF6C}" presName="rootConnector1" presStyleLbl="node1" presStyleIdx="0" presStyleCnt="0"/>
      <dgm:spPr/>
    </dgm:pt>
    <dgm:pt modelId="{B0A361B6-9A0D-4A8C-B1D6-24514702BB0C}" type="pres">
      <dgm:prSet presAssocID="{43857290-4634-4A7E-976F-59944015AF6C}" presName="hierChild2" presStyleCnt="0"/>
      <dgm:spPr/>
    </dgm:pt>
    <dgm:pt modelId="{4334CC06-36D8-48BA-B4D3-D20251E51E8B}" type="pres">
      <dgm:prSet presAssocID="{43857290-4634-4A7E-976F-59944015AF6C}" presName="hierChild3" presStyleCnt="0"/>
      <dgm:spPr/>
    </dgm:pt>
    <dgm:pt modelId="{D187893F-FBEB-4930-A67B-BE1F4730C9C4}" type="pres">
      <dgm:prSet presAssocID="{912CFAE6-79F3-4A91-9663-7A4B9CB2FF4E}" presName="hierRoot1" presStyleCnt="0">
        <dgm:presLayoutVars>
          <dgm:hierBranch val="init"/>
        </dgm:presLayoutVars>
      </dgm:prSet>
      <dgm:spPr/>
    </dgm:pt>
    <dgm:pt modelId="{2E4D1958-F4E5-4C32-A5E6-EAFDE4DEE3EF}" type="pres">
      <dgm:prSet presAssocID="{912CFAE6-79F3-4A91-9663-7A4B9CB2FF4E}" presName="rootComposite1" presStyleCnt="0"/>
      <dgm:spPr/>
    </dgm:pt>
    <dgm:pt modelId="{6E0E4DDC-7A7D-4AA4-9862-DB3E0781166E}" type="pres">
      <dgm:prSet presAssocID="{912CFAE6-79F3-4A91-9663-7A4B9CB2FF4E}" presName="rootText1" presStyleLbl="node0" presStyleIdx="1" presStyleCnt="4" custLinFactX="100000" custLinFactY="200000" custLinFactNeighborX="109476" custLinFactNeighborY="261023">
        <dgm:presLayoutVars>
          <dgm:chPref val="3"/>
        </dgm:presLayoutVars>
      </dgm:prSet>
      <dgm:spPr/>
    </dgm:pt>
    <dgm:pt modelId="{E53ED9DA-9917-4616-BD53-0C8D375A8668}" type="pres">
      <dgm:prSet presAssocID="{912CFAE6-79F3-4A91-9663-7A4B9CB2FF4E}" presName="rootConnector1" presStyleLbl="node1" presStyleIdx="0" presStyleCnt="0"/>
      <dgm:spPr/>
    </dgm:pt>
    <dgm:pt modelId="{D178B1F1-F2A3-4C7E-B0D5-40AC5440A9E0}" type="pres">
      <dgm:prSet presAssocID="{912CFAE6-79F3-4A91-9663-7A4B9CB2FF4E}" presName="hierChild2" presStyleCnt="0"/>
      <dgm:spPr/>
    </dgm:pt>
    <dgm:pt modelId="{C203A5B0-6611-4DF3-BD15-246C119D51D4}" type="pres">
      <dgm:prSet presAssocID="{912CFAE6-79F3-4A91-9663-7A4B9CB2FF4E}" presName="hierChild3" presStyleCnt="0"/>
      <dgm:spPr/>
    </dgm:pt>
    <dgm:pt modelId="{B00501F3-028E-47C3-AFB5-DE4871384D44}" type="pres">
      <dgm:prSet presAssocID="{08A07F08-C2A8-4BAA-A443-200EAEAA6CCE}" presName="hierRoot1" presStyleCnt="0">
        <dgm:presLayoutVars>
          <dgm:hierBranch val="init"/>
        </dgm:presLayoutVars>
      </dgm:prSet>
      <dgm:spPr/>
    </dgm:pt>
    <dgm:pt modelId="{58C629D3-57D7-44C2-974E-5DBDDA122475}" type="pres">
      <dgm:prSet presAssocID="{08A07F08-C2A8-4BAA-A443-200EAEAA6CCE}" presName="rootComposite1" presStyleCnt="0"/>
      <dgm:spPr/>
    </dgm:pt>
    <dgm:pt modelId="{573221FA-6435-4D7F-9E01-279386DB3619}" type="pres">
      <dgm:prSet presAssocID="{08A07F08-C2A8-4BAA-A443-200EAEAA6CCE}" presName="rootText1" presStyleLbl="node0" presStyleIdx="2" presStyleCnt="4" custLinFactNeighborX="-87338" custLinFactNeighborY="-84092">
        <dgm:presLayoutVars>
          <dgm:chPref val="3"/>
        </dgm:presLayoutVars>
      </dgm:prSet>
      <dgm:spPr/>
    </dgm:pt>
    <dgm:pt modelId="{2D32C0E2-A673-4881-8353-26638A039335}" type="pres">
      <dgm:prSet presAssocID="{08A07F08-C2A8-4BAA-A443-200EAEAA6CCE}" presName="rootConnector1" presStyleLbl="node1" presStyleIdx="0" presStyleCnt="0"/>
      <dgm:spPr/>
    </dgm:pt>
    <dgm:pt modelId="{92BE7FCB-2763-4039-AA6B-2B9B36762249}" type="pres">
      <dgm:prSet presAssocID="{08A07F08-C2A8-4BAA-A443-200EAEAA6CCE}" presName="hierChild2" presStyleCnt="0"/>
      <dgm:spPr/>
    </dgm:pt>
    <dgm:pt modelId="{790506B0-E761-4379-8DAF-E57B0535700F}" type="pres">
      <dgm:prSet presAssocID="{08A07F08-C2A8-4BAA-A443-200EAEAA6CCE}" presName="hierChild3" presStyleCnt="0"/>
      <dgm:spPr/>
    </dgm:pt>
    <dgm:pt modelId="{8AD92E88-7E6E-462F-8008-0139C3106BCD}" type="pres">
      <dgm:prSet presAssocID="{E52BE344-0247-433B-8986-8EB676CB4A4D}" presName="hierRoot1" presStyleCnt="0">
        <dgm:presLayoutVars>
          <dgm:hierBranch val="init"/>
        </dgm:presLayoutVars>
      </dgm:prSet>
      <dgm:spPr/>
    </dgm:pt>
    <dgm:pt modelId="{2C54360A-1DAF-4A17-894A-6FF46AF69B5A}" type="pres">
      <dgm:prSet presAssocID="{E52BE344-0247-433B-8986-8EB676CB4A4D}" presName="rootComposite1" presStyleCnt="0"/>
      <dgm:spPr/>
    </dgm:pt>
    <dgm:pt modelId="{25A9BEB8-DFA9-4FAC-81F6-F375FCA8EB83}" type="pres">
      <dgm:prSet presAssocID="{E52BE344-0247-433B-8986-8EB676CB4A4D}" presName="rootText1" presStyleLbl="node0" presStyleIdx="3" presStyleCnt="4" custLinFactNeighborX="-12120" custLinFactNeighborY="-10568">
        <dgm:presLayoutVars>
          <dgm:chPref val="3"/>
        </dgm:presLayoutVars>
      </dgm:prSet>
      <dgm:spPr/>
    </dgm:pt>
    <dgm:pt modelId="{609605DD-7EEB-4F5C-AB35-61BB4ECDD2F9}" type="pres">
      <dgm:prSet presAssocID="{E52BE344-0247-433B-8986-8EB676CB4A4D}" presName="rootConnector1" presStyleLbl="node1" presStyleIdx="0" presStyleCnt="0"/>
      <dgm:spPr/>
    </dgm:pt>
    <dgm:pt modelId="{53B71E9C-FAA0-485D-8DBD-1E4151962711}" type="pres">
      <dgm:prSet presAssocID="{E52BE344-0247-433B-8986-8EB676CB4A4D}" presName="hierChild2" presStyleCnt="0"/>
      <dgm:spPr/>
    </dgm:pt>
    <dgm:pt modelId="{D62E0577-970D-4A3C-97DA-5E3756EFA236}" type="pres">
      <dgm:prSet presAssocID="{B7FE01CC-94CF-462D-962F-6006722198C6}" presName="Name37" presStyleLbl="parChTrans1D2" presStyleIdx="0" presStyleCnt="5"/>
      <dgm:spPr/>
    </dgm:pt>
    <dgm:pt modelId="{0BE0F48C-2426-4BAC-A6B2-CDC10A77A679}" type="pres">
      <dgm:prSet presAssocID="{FB089139-4E07-4058-8774-0252D4FAC418}" presName="hierRoot2" presStyleCnt="0">
        <dgm:presLayoutVars>
          <dgm:hierBranch val="init"/>
        </dgm:presLayoutVars>
      </dgm:prSet>
      <dgm:spPr/>
    </dgm:pt>
    <dgm:pt modelId="{075DD393-2561-4AC1-B9B8-EC7887706DCA}" type="pres">
      <dgm:prSet presAssocID="{FB089139-4E07-4058-8774-0252D4FAC418}" presName="rootComposite" presStyleCnt="0"/>
      <dgm:spPr/>
    </dgm:pt>
    <dgm:pt modelId="{25763ED4-9903-4C5A-B9FE-73FC74C06049}" type="pres">
      <dgm:prSet presAssocID="{FB089139-4E07-4058-8774-0252D4FAC418}" presName="rootText" presStyleLbl="node2" presStyleIdx="0" presStyleCnt="5">
        <dgm:presLayoutVars>
          <dgm:chPref val="3"/>
        </dgm:presLayoutVars>
      </dgm:prSet>
      <dgm:spPr/>
    </dgm:pt>
    <dgm:pt modelId="{1E50FD70-FE75-4A14-98B9-FC3549741D1D}" type="pres">
      <dgm:prSet presAssocID="{FB089139-4E07-4058-8774-0252D4FAC418}" presName="rootConnector" presStyleLbl="node2" presStyleIdx="0" presStyleCnt="5"/>
      <dgm:spPr/>
    </dgm:pt>
    <dgm:pt modelId="{8A7392FF-FCE3-4B65-BE6C-6D81E3697E2D}" type="pres">
      <dgm:prSet presAssocID="{FB089139-4E07-4058-8774-0252D4FAC418}" presName="hierChild4" presStyleCnt="0"/>
      <dgm:spPr/>
    </dgm:pt>
    <dgm:pt modelId="{1F1DCBEF-F06B-4820-ADA3-1474E553AFBD}" type="pres">
      <dgm:prSet presAssocID="{FB089139-4E07-4058-8774-0252D4FAC418}" presName="hierChild5" presStyleCnt="0"/>
      <dgm:spPr/>
    </dgm:pt>
    <dgm:pt modelId="{4B5859D9-107A-4544-95E1-022710BF521B}" type="pres">
      <dgm:prSet presAssocID="{AF008D60-B05C-4E76-95F0-1CF13E28321A}" presName="Name37" presStyleLbl="parChTrans1D2" presStyleIdx="1" presStyleCnt="5"/>
      <dgm:spPr/>
    </dgm:pt>
    <dgm:pt modelId="{0C6BD566-3EC9-43D3-8E06-1CD193BDBA7E}" type="pres">
      <dgm:prSet presAssocID="{45FD9A39-B023-4836-9E77-E51835900A22}" presName="hierRoot2" presStyleCnt="0">
        <dgm:presLayoutVars>
          <dgm:hierBranch val="init"/>
        </dgm:presLayoutVars>
      </dgm:prSet>
      <dgm:spPr/>
    </dgm:pt>
    <dgm:pt modelId="{E4AE2E46-8ED0-406F-8F93-971353E04AD9}" type="pres">
      <dgm:prSet presAssocID="{45FD9A39-B023-4836-9E77-E51835900A22}" presName="rootComposite" presStyleCnt="0"/>
      <dgm:spPr/>
    </dgm:pt>
    <dgm:pt modelId="{6B3C33AF-EFBB-4320-AF9E-9CD5D0048109}" type="pres">
      <dgm:prSet presAssocID="{45FD9A39-B023-4836-9E77-E51835900A22}" presName="rootText" presStyleLbl="node2" presStyleIdx="1" presStyleCnt="5">
        <dgm:presLayoutVars>
          <dgm:chPref val="3"/>
        </dgm:presLayoutVars>
      </dgm:prSet>
      <dgm:spPr/>
    </dgm:pt>
    <dgm:pt modelId="{CDB2FBB4-0155-4AC1-8806-36D3738BA845}" type="pres">
      <dgm:prSet presAssocID="{45FD9A39-B023-4836-9E77-E51835900A22}" presName="rootConnector" presStyleLbl="node2" presStyleIdx="1" presStyleCnt="5"/>
      <dgm:spPr/>
    </dgm:pt>
    <dgm:pt modelId="{5FDBC1D6-63A5-4C41-BCAD-BC37D90171C0}" type="pres">
      <dgm:prSet presAssocID="{45FD9A39-B023-4836-9E77-E51835900A22}" presName="hierChild4" presStyleCnt="0"/>
      <dgm:spPr/>
    </dgm:pt>
    <dgm:pt modelId="{A5C397B0-0949-42A2-95AF-AC26C39DFC75}" type="pres">
      <dgm:prSet presAssocID="{B2492FDB-EE16-4244-BCA5-F613E4BF684C}" presName="Name37" presStyleLbl="parChTrans1D3" presStyleIdx="0" presStyleCnt="4"/>
      <dgm:spPr/>
    </dgm:pt>
    <dgm:pt modelId="{F11E8502-FCAB-4341-85C7-9899E8C27DA0}" type="pres">
      <dgm:prSet presAssocID="{B2315A25-6EDB-4FE7-8A95-B23E4C54A6AB}" presName="hierRoot2" presStyleCnt="0">
        <dgm:presLayoutVars>
          <dgm:hierBranch val="init"/>
        </dgm:presLayoutVars>
      </dgm:prSet>
      <dgm:spPr/>
    </dgm:pt>
    <dgm:pt modelId="{C9B53E55-1CB4-4261-9089-CC5F13DC996A}" type="pres">
      <dgm:prSet presAssocID="{B2315A25-6EDB-4FE7-8A95-B23E4C54A6AB}" presName="rootComposite" presStyleCnt="0"/>
      <dgm:spPr/>
    </dgm:pt>
    <dgm:pt modelId="{BE1D642A-5E0C-4637-AF8B-C91DC5387D25}" type="pres">
      <dgm:prSet presAssocID="{B2315A25-6EDB-4FE7-8A95-B23E4C54A6AB}" presName="rootText" presStyleLbl="node3" presStyleIdx="0" presStyleCnt="4">
        <dgm:presLayoutVars>
          <dgm:chPref val="3"/>
        </dgm:presLayoutVars>
      </dgm:prSet>
      <dgm:spPr/>
    </dgm:pt>
    <dgm:pt modelId="{3DC07164-B94C-4441-898F-52E141AE294D}" type="pres">
      <dgm:prSet presAssocID="{B2315A25-6EDB-4FE7-8A95-B23E4C54A6AB}" presName="rootConnector" presStyleLbl="node3" presStyleIdx="0" presStyleCnt="4"/>
      <dgm:spPr/>
    </dgm:pt>
    <dgm:pt modelId="{5B2FEFD3-A881-46A8-8A4E-701621CCE3BF}" type="pres">
      <dgm:prSet presAssocID="{B2315A25-6EDB-4FE7-8A95-B23E4C54A6AB}" presName="hierChild4" presStyleCnt="0"/>
      <dgm:spPr/>
    </dgm:pt>
    <dgm:pt modelId="{148A9DEE-0BC2-4147-AC6D-B3AF540F71F2}" type="pres">
      <dgm:prSet presAssocID="{B2315A25-6EDB-4FE7-8A95-B23E4C54A6AB}" presName="hierChild5" presStyleCnt="0"/>
      <dgm:spPr/>
    </dgm:pt>
    <dgm:pt modelId="{BF9515AE-A1A8-4F33-AAAF-FC35F55F3812}" type="pres">
      <dgm:prSet presAssocID="{45FD9A39-B023-4836-9E77-E51835900A22}" presName="hierChild5" presStyleCnt="0"/>
      <dgm:spPr/>
    </dgm:pt>
    <dgm:pt modelId="{CCCB0BB5-1B40-4C32-94E9-CDEC1C9B5EB2}" type="pres">
      <dgm:prSet presAssocID="{FA4418FD-7B77-48DC-950A-1177336B2B10}" presName="Name37" presStyleLbl="parChTrans1D2" presStyleIdx="2" presStyleCnt="5"/>
      <dgm:spPr/>
    </dgm:pt>
    <dgm:pt modelId="{93AB8C9E-651D-43C5-902C-A04BFC825283}" type="pres">
      <dgm:prSet presAssocID="{97136374-9B72-4B66-940F-910ED8B87166}" presName="hierRoot2" presStyleCnt="0">
        <dgm:presLayoutVars>
          <dgm:hierBranch val="init"/>
        </dgm:presLayoutVars>
      </dgm:prSet>
      <dgm:spPr/>
    </dgm:pt>
    <dgm:pt modelId="{D4819C25-A633-478D-AEBA-28E8EA9F7965}" type="pres">
      <dgm:prSet presAssocID="{97136374-9B72-4B66-940F-910ED8B87166}" presName="rootComposite" presStyleCnt="0"/>
      <dgm:spPr/>
    </dgm:pt>
    <dgm:pt modelId="{87700026-DC65-4259-BAF5-1C99F7A37293}" type="pres">
      <dgm:prSet presAssocID="{97136374-9B72-4B66-940F-910ED8B87166}" presName="rootText" presStyleLbl="node2" presStyleIdx="2" presStyleCnt="5">
        <dgm:presLayoutVars>
          <dgm:chPref val="3"/>
        </dgm:presLayoutVars>
      </dgm:prSet>
      <dgm:spPr/>
    </dgm:pt>
    <dgm:pt modelId="{4922EA01-9BD6-41C5-ABBC-F1FB312A3C50}" type="pres">
      <dgm:prSet presAssocID="{97136374-9B72-4B66-940F-910ED8B87166}" presName="rootConnector" presStyleLbl="node2" presStyleIdx="2" presStyleCnt="5"/>
      <dgm:spPr/>
    </dgm:pt>
    <dgm:pt modelId="{349D7BF9-9F00-4C30-82F6-B6B4FEB8B916}" type="pres">
      <dgm:prSet presAssocID="{97136374-9B72-4B66-940F-910ED8B87166}" presName="hierChild4" presStyleCnt="0"/>
      <dgm:spPr/>
    </dgm:pt>
    <dgm:pt modelId="{FE344868-8E84-47A6-955C-06A54E5096FA}" type="pres">
      <dgm:prSet presAssocID="{90E23D30-6FAB-4FEB-94F0-859265525E12}" presName="Name37" presStyleLbl="parChTrans1D3" presStyleIdx="1" presStyleCnt="4"/>
      <dgm:spPr/>
    </dgm:pt>
    <dgm:pt modelId="{DF5B02D3-27A3-4E22-9286-2C6ECFCB753A}" type="pres">
      <dgm:prSet presAssocID="{2D163A22-B7CA-48D1-B313-7260B31CEB9B}" presName="hierRoot2" presStyleCnt="0">
        <dgm:presLayoutVars>
          <dgm:hierBranch val="init"/>
        </dgm:presLayoutVars>
      </dgm:prSet>
      <dgm:spPr/>
    </dgm:pt>
    <dgm:pt modelId="{50B69CEA-9B7B-4687-9AED-89CBDAB616A5}" type="pres">
      <dgm:prSet presAssocID="{2D163A22-B7CA-48D1-B313-7260B31CEB9B}" presName="rootComposite" presStyleCnt="0"/>
      <dgm:spPr/>
    </dgm:pt>
    <dgm:pt modelId="{A96EB97B-E5CF-4466-826C-53F2427CDFAA}" type="pres">
      <dgm:prSet presAssocID="{2D163A22-B7CA-48D1-B313-7260B31CEB9B}" presName="rootText" presStyleLbl="node3" presStyleIdx="1" presStyleCnt="4">
        <dgm:presLayoutVars>
          <dgm:chPref val="3"/>
        </dgm:presLayoutVars>
      </dgm:prSet>
      <dgm:spPr/>
    </dgm:pt>
    <dgm:pt modelId="{AA87784F-8F25-4F90-B8F8-C526C3855F22}" type="pres">
      <dgm:prSet presAssocID="{2D163A22-B7CA-48D1-B313-7260B31CEB9B}" presName="rootConnector" presStyleLbl="node3" presStyleIdx="1" presStyleCnt="4"/>
      <dgm:spPr/>
    </dgm:pt>
    <dgm:pt modelId="{00A7F734-9FF6-4845-A9C7-E04CF4AD369D}" type="pres">
      <dgm:prSet presAssocID="{2D163A22-B7CA-48D1-B313-7260B31CEB9B}" presName="hierChild4" presStyleCnt="0"/>
      <dgm:spPr/>
    </dgm:pt>
    <dgm:pt modelId="{4D2636D8-55B1-4ECA-96A0-110970AEFD3B}" type="pres">
      <dgm:prSet presAssocID="{2D163A22-B7CA-48D1-B313-7260B31CEB9B}" presName="hierChild5" presStyleCnt="0"/>
      <dgm:spPr/>
    </dgm:pt>
    <dgm:pt modelId="{05E03A64-FFEC-4309-9FD2-DF0963BBA2EC}" type="pres">
      <dgm:prSet presAssocID="{97136374-9B72-4B66-940F-910ED8B87166}" presName="hierChild5" presStyleCnt="0"/>
      <dgm:spPr/>
    </dgm:pt>
    <dgm:pt modelId="{A736B1BE-9FD9-42B2-8AB1-CC7EEA0799AA}" type="pres">
      <dgm:prSet presAssocID="{3908F97E-AF1E-499D-9962-9F241ABB3204}" presName="Name37" presStyleLbl="parChTrans1D2" presStyleIdx="3" presStyleCnt="5"/>
      <dgm:spPr/>
    </dgm:pt>
    <dgm:pt modelId="{2B240521-4FB7-4613-8678-2998D34476AC}" type="pres">
      <dgm:prSet presAssocID="{BB4E43A0-E7F3-4BF2-A3BE-CB8C418BB94D}" presName="hierRoot2" presStyleCnt="0">
        <dgm:presLayoutVars>
          <dgm:hierBranch val="init"/>
        </dgm:presLayoutVars>
      </dgm:prSet>
      <dgm:spPr/>
    </dgm:pt>
    <dgm:pt modelId="{C6C4A598-344C-4892-B4C6-9163FA99C560}" type="pres">
      <dgm:prSet presAssocID="{BB4E43A0-E7F3-4BF2-A3BE-CB8C418BB94D}" presName="rootComposite" presStyleCnt="0"/>
      <dgm:spPr/>
    </dgm:pt>
    <dgm:pt modelId="{AC9A28A6-ED0F-4E0E-BC76-F2E06C65E641}" type="pres">
      <dgm:prSet presAssocID="{BB4E43A0-E7F3-4BF2-A3BE-CB8C418BB94D}" presName="rootText" presStyleLbl="node2" presStyleIdx="3" presStyleCnt="5">
        <dgm:presLayoutVars>
          <dgm:chPref val="3"/>
        </dgm:presLayoutVars>
      </dgm:prSet>
      <dgm:spPr/>
    </dgm:pt>
    <dgm:pt modelId="{8A990C32-3C8C-4F5A-8178-04F73E3A353F}" type="pres">
      <dgm:prSet presAssocID="{BB4E43A0-E7F3-4BF2-A3BE-CB8C418BB94D}" presName="rootConnector" presStyleLbl="node2" presStyleIdx="3" presStyleCnt="5"/>
      <dgm:spPr/>
    </dgm:pt>
    <dgm:pt modelId="{DF1EB04A-5019-4DC1-82C8-B3AAD96FF1ED}" type="pres">
      <dgm:prSet presAssocID="{BB4E43A0-E7F3-4BF2-A3BE-CB8C418BB94D}" presName="hierChild4" presStyleCnt="0"/>
      <dgm:spPr/>
    </dgm:pt>
    <dgm:pt modelId="{F279651D-5E4D-43E3-BA8C-301BEA82EFB7}" type="pres">
      <dgm:prSet presAssocID="{4856B92E-0BF7-4DF9-BAE0-85ABA4818DB4}" presName="Name37" presStyleLbl="parChTrans1D3" presStyleIdx="2" presStyleCnt="4"/>
      <dgm:spPr/>
    </dgm:pt>
    <dgm:pt modelId="{78E04455-203F-482A-AA15-E1A4466223D7}" type="pres">
      <dgm:prSet presAssocID="{4972D891-B1B4-4A9A-8B9A-A4B7227C4F2D}" presName="hierRoot2" presStyleCnt="0">
        <dgm:presLayoutVars>
          <dgm:hierBranch val="init"/>
        </dgm:presLayoutVars>
      </dgm:prSet>
      <dgm:spPr/>
    </dgm:pt>
    <dgm:pt modelId="{32888F5D-FCDC-43AD-AB85-54C212390548}" type="pres">
      <dgm:prSet presAssocID="{4972D891-B1B4-4A9A-8B9A-A4B7227C4F2D}" presName="rootComposite" presStyleCnt="0"/>
      <dgm:spPr/>
    </dgm:pt>
    <dgm:pt modelId="{F1D85088-1C67-4835-8413-D738D2114174}" type="pres">
      <dgm:prSet presAssocID="{4972D891-B1B4-4A9A-8B9A-A4B7227C4F2D}" presName="rootText" presStyleLbl="node3" presStyleIdx="2" presStyleCnt="4">
        <dgm:presLayoutVars>
          <dgm:chPref val="3"/>
        </dgm:presLayoutVars>
      </dgm:prSet>
      <dgm:spPr/>
    </dgm:pt>
    <dgm:pt modelId="{BDC7E28F-F6A4-4E8E-A6BE-7B7074B55C84}" type="pres">
      <dgm:prSet presAssocID="{4972D891-B1B4-4A9A-8B9A-A4B7227C4F2D}" presName="rootConnector" presStyleLbl="node3" presStyleIdx="2" presStyleCnt="4"/>
      <dgm:spPr/>
    </dgm:pt>
    <dgm:pt modelId="{E54E3588-2B5A-4ED8-9C29-5D1ED657F5DE}" type="pres">
      <dgm:prSet presAssocID="{4972D891-B1B4-4A9A-8B9A-A4B7227C4F2D}" presName="hierChild4" presStyleCnt="0"/>
      <dgm:spPr/>
    </dgm:pt>
    <dgm:pt modelId="{9E243EF8-42F7-44C5-8B17-6ED0F1B4F153}" type="pres">
      <dgm:prSet presAssocID="{A600AE15-8228-4626-899A-53E0059F0774}" presName="Name37" presStyleLbl="parChTrans1D4" presStyleIdx="0" presStyleCnt="4"/>
      <dgm:spPr/>
    </dgm:pt>
    <dgm:pt modelId="{9E644808-0256-4354-82DB-918438489AE4}" type="pres">
      <dgm:prSet presAssocID="{9F353011-DE80-4034-AEB2-6A4832E26305}" presName="hierRoot2" presStyleCnt="0">
        <dgm:presLayoutVars>
          <dgm:hierBranch val="init"/>
        </dgm:presLayoutVars>
      </dgm:prSet>
      <dgm:spPr/>
    </dgm:pt>
    <dgm:pt modelId="{705CD9E4-4B47-406A-86EF-50AEB55E1475}" type="pres">
      <dgm:prSet presAssocID="{9F353011-DE80-4034-AEB2-6A4832E26305}" presName="rootComposite" presStyleCnt="0"/>
      <dgm:spPr/>
    </dgm:pt>
    <dgm:pt modelId="{129B6211-8FE2-46B6-8667-FFCC6C4B5F5D}" type="pres">
      <dgm:prSet presAssocID="{9F353011-DE80-4034-AEB2-6A4832E26305}" presName="rootText" presStyleLbl="node4" presStyleIdx="0" presStyleCnt="4">
        <dgm:presLayoutVars>
          <dgm:chPref val="3"/>
        </dgm:presLayoutVars>
      </dgm:prSet>
      <dgm:spPr/>
    </dgm:pt>
    <dgm:pt modelId="{2CEFFDF1-7F8A-4D85-BD78-90C6BD596313}" type="pres">
      <dgm:prSet presAssocID="{9F353011-DE80-4034-AEB2-6A4832E26305}" presName="rootConnector" presStyleLbl="node4" presStyleIdx="0" presStyleCnt="4"/>
      <dgm:spPr/>
    </dgm:pt>
    <dgm:pt modelId="{0DC73313-671E-4C5A-B241-BEA6D90E04A7}" type="pres">
      <dgm:prSet presAssocID="{9F353011-DE80-4034-AEB2-6A4832E26305}" presName="hierChild4" presStyleCnt="0"/>
      <dgm:spPr/>
    </dgm:pt>
    <dgm:pt modelId="{AA45019C-22EF-4641-8137-25869DE8B07D}" type="pres">
      <dgm:prSet presAssocID="{9F353011-DE80-4034-AEB2-6A4832E26305}" presName="hierChild5" presStyleCnt="0"/>
      <dgm:spPr/>
    </dgm:pt>
    <dgm:pt modelId="{70B3DA26-B5BF-4B87-A345-8F7B9E944A87}" type="pres">
      <dgm:prSet presAssocID="{4F8A6278-633D-4F31-B2A1-B9F1CAA968BF}" presName="Name37" presStyleLbl="parChTrans1D4" presStyleIdx="1" presStyleCnt="4"/>
      <dgm:spPr/>
    </dgm:pt>
    <dgm:pt modelId="{91DC73EA-8094-4737-95F1-0FCAC0968315}" type="pres">
      <dgm:prSet presAssocID="{EDD69F6A-EB45-483A-AAAA-9AA9A74DE9ED}" presName="hierRoot2" presStyleCnt="0">
        <dgm:presLayoutVars>
          <dgm:hierBranch val="init"/>
        </dgm:presLayoutVars>
      </dgm:prSet>
      <dgm:spPr/>
    </dgm:pt>
    <dgm:pt modelId="{3DA77989-80D4-4F8A-80E1-290E65EC4323}" type="pres">
      <dgm:prSet presAssocID="{EDD69F6A-EB45-483A-AAAA-9AA9A74DE9ED}" presName="rootComposite" presStyleCnt="0"/>
      <dgm:spPr/>
    </dgm:pt>
    <dgm:pt modelId="{43888183-E08D-4906-82E8-63D13E6EE7D2}" type="pres">
      <dgm:prSet presAssocID="{EDD69F6A-EB45-483A-AAAA-9AA9A74DE9ED}" presName="rootText" presStyleLbl="node4" presStyleIdx="1" presStyleCnt="4">
        <dgm:presLayoutVars>
          <dgm:chPref val="3"/>
        </dgm:presLayoutVars>
      </dgm:prSet>
      <dgm:spPr/>
    </dgm:pt>
    <dgm:pt modelId="{A5417B16-EA29-4117-95BE-E71FCE381EA1}" type="pres">
      <dgm:prSet presAssocID="{EDD69F6A-EB45-483A-AAAA-9AA9A74DE9ED}" presName="rootConnector" presStyleLbl="node4" presStyleIdx="1" presStyleCnt="4"/>
      <dgm:spPr/>
    </dgm:pt>
    <dgm:pt modelId="{EA38B82B-028D-47A7-B28D-03ABA9FF4A3C}" type="pres">
      <dgm:prSet presAssocID="{EDD69F6A-EB45-483A-AAAA-9AA9A74DE9ED}" presName="hierChild4" presStyleCnt="0"/>
      <dgm:spPr/>
    </dgm:pt>
    <dgm:pt modelId="{E3D539CC-20B2-41B4-9275-89E9F27EE9BC}" type="pres">
      <dgm:prSet presAssocID="{EDD69F6A-EB45-483A-AAAA-9AA9A74DE9ED}" presName="hierChild5" presStyleCnt="0"/>
      <dgm:spPr/>
    </dgm:pt>
    <dgm:pt modelId="{48CCECBA-13DF-412E-9C58-3C5653133C5E}" type="pres">
      <dgm:prSet presAssocID="{4972D891-B1B4-4A9A-8B9A-A4B7227C4F2D}" presName="hierChild5" presStyleCnt="0"/>
      <dgm:spPr/>
    </dgm:pt>
    <dgm:pt modelId="{FB3C3528-F104-4E72-8871-B4DED3C10D81}" type="pres">
      <dgm:prSet presAssocID="{EFCD4307-8952-4BC7-AE6F-553D80A867A3}" presName="Name37" presStyleLbl="parChTrans1D3" presStyleIdx="3" presStyleCnt="4"/>
      <dgm:spPr/>
    </dgm:pt>
    <dgm:pt modelId="{B5F24E60-4FBB-4886-A38E-AB11050EAC2D}" type="pres">
      <dgm:prSet presAssocID="{2A1A0248-D857-4EE5-80EB-21FC8D2D3919}" presName="hierRoot2" presStyleCnt="0">
        <dgm:presLayoutVars>
          <dgm:hierBranch val="init"/>
        </dgm:presLayoutVars>
      </dgm:prSet>
      <dgm:spPr/>
    </dgm:pt>
    <dgm:pt modelId="{03749676-602F-4EA4-9F4D-7EEC9CFD988E}" type="pres">
      <dgm:prSet presAssocID="{2A1A0248-D857-4EE5-80EB-21FC8D2D3919}" presName="rootComposite" presStyleCnt="0"/>
      <dgm:spPr/>
    </dgm:pt>
    <dgm:pt modelId="{A02D85DE-39DD-43CC-8F2A-59594E0E84C5}" type="pres">
      <dgm:prSet presAssocID="{2A1A0248-D857-4EE5-80EB-21FC8D2D3919}" presName="rootText" presStyleLbl="node3" presStyleIdx="3" presStyleCnt="4">
        <dgm:presLayoutVars>
          <dgm:chPref val="3"/>
        </dgm:presLayoutVars>
      </dgm:prSet>
      <dgm:spPr/>
    </dgm:pt>
    <dgm:pt modelId="{56F48FA1-DA87-4A6A-BD4C-2ED23F553853}" type="pres">
      <dgm:prSet presAssocID="{2A1A0248-D857-4EE5-80EB-21FC8D2D3919}" presName="rootConnector" presStyleLbl="node3" presStyleIdx="3" presStyleCnt="4"/>
      <dgm:spPr/>
    </dgm:pt>
    <dgm:pt modelId="{268C6824-83DE-4FCD-976F-9CA711023677}" type="pres">
      <dgm:prSet presAssocID="{2A1A0248-D857-4EE5-80EB-21FC8D2D3919}" presName="hierChild4" presStyleCnt="0"/>
      <dgm:spPr/>
    </dgm:pt>
    <dgm:pt modelId="{D558B335-2C6A-4D23-9556-2D8C0AF657D9}" type="pres">
      <dgm:prSet presAssocID="{330C9DD2-3964-4156-BEC3-DD8482BEDEFE}" presName="Name37" presStyleLbl="parChTrans1D4" presStyleIdx="2" presStyleCnt="4"/>
      <dgm:spPr/>
    </dgm:pt>
    <dgm:pt modelId="{E5C7E35D-DE79-413F-959E-3BCDD1CE4B9C}" type="pres">
      <dgm:prSet presAssocID="{95BAA093-E13D-48AB-B1C8-7F385EC98C47}" presName="hierRoot2" presStyleCnt="0">
        <dgm:presLayoutVars>
          <dgm:hierBranch val="init"/>
        </dgm:presLayoutVars>
      </dgm:prSet>
      <dgm:spPr/>
    </dgm:pt>
    <dgm:pt modelId="{D266792C-9D8C-42E6-B116-3B41C31E2C28}" type="pres">
      <dgm:prSet presAssocID="{95BAA093-E13D-48AB-B1C8-7F385EC98C47}" presName="rootComposite" presStyleCnt="0"/>
      <dgm:spPr/>
    </dgm:pt>
    <dgm:pt modelId="{1638EAC3-D84F-434E-89F7-BC450610BA4A}" type="pres">
      <dgm:prSet presAssocID="{95BAA093-E13D-48AB-B1C8-7F385EC98C47}" presName="rootText" presStyleLbl="node4" presStyleIdx="2" presStyleCnt="4">
        <dgm:presLayoutVars>
          <dgm:chPref val="3"/>
        </dgm:presLayoutVars>
      </dgm:prSet>
      <dgm:spPr/>
    </dgm:pt>
    <dgm:pt modelId="{E94F2282-0BEB-4D3D-8D31-61E7D14F1D6D}" type="pres">
      <dgm:prSet presAssocID="{95BAA093-E13D-48AB-B1C8-7F385EC98C47}" presName="rootConnector" presStyleLbl="node4" presStyleIdx="2" presStyleCnt="4"/>
      <dgm:spPr/>
    </dgm:pt>
    <dgm:pt modelId="{EA6272CB-D740-4DE1-91E7-34990CB731EF}" type="pres">
      <dgm:prSet presAssocID="{95BAA093-E13D-48AB-B1C8-7F385EC98C47}" presName="hierChild4" presStyleCnt="0"/>
      <dgm:spPr/>
    </dgm:pt>
    <dgm:pt modelId="{31724585-00CC-4E7F-BE05-A94F2C6EE24C}" type="pres">
      <dgm:prSet presAssocID="{95BAA093-E13D-48AB-B1C8-7F385EC98C47}" presName="hierChild5" presStyleCnt="0"/>
      <dgm:spPr/>
    </dgm:pt>
    <dgm:pt modelId="{BFD84A4A-487B-40AB-BE57-D178E91C233D}" type="pres">
      <dgm:prSet presAssocID="{2965D0A7-6E8C-44D1-A5C7-2531ED440D7E}" presName="Name37" presStyleLbl="parChTrans1D4" presStyleIdx="3" presStyleCnt="4"/>
      <dgm:spPr/>
    </dgm:pt>
    <dgm:pt modelId="{99007409-12C5-4319-8912-39641E522978}" type="pres">
      <dgm:prSet presAssocID="{D1E1C963-3D1B-4940-A611-481EE509CE37}" presName="hierRoot2" presStyleCnt="0">
        <dgm:presLayoutVars>
          <dgm:hierBranch val="init"/>
        </dgm:presLayoutVars>
      </dgm:prSet>
      <dgm:spPr/>
    </dgm:pt>
    <dgm:pt modelId="{03C4DC55-61E4-4D8B-827B-CD7248D1B16D}" type="pres">
      <dgm:prSet presAssocID="{D1E1C963-3D1B-4940-A611-481EE509CE37}" presName="rootComposite" presStyleCnt="0"/>
      <dgm:spPr/>
    </dgm:pt>
    <dgm:pt modelId="{AB5B8F1B-ABE6-4AE4-A867-8CB9FB179A17}" type="pres">
      <dgm:prSet presAssocID="{D1E1C963-3D1B-4940-A611-481EE509CE37}" presName="rootText" presStyleLbl="node4" presStyleIdx="3" presStyleCnt="4">
        <dgm:presLayoutVars>
          <dgm:chPref val="3"/>
        </dgm:presLayoutVars>
      </dgm:prSet>
      <dgm:spPr/>
    </dgm:pt>
    <dgm:pt modelId="{2E128420-AEDE-461D-A32A-D7821B02AC89}" type="pres">
      <dgm:prSet presAssocID="{D1E1C963-3D1B-4940-A611-481EE509CE37}" presName="rootConnector" presStyleLbl="node4" presStyleIdx="3" presStyleCnt="4"/>
      <dgm:spPr/>
    </dgm:pt>
    <dgm:pt modelId="{29E48452-D07E-4E78-8539-3E554390D005}" type="pres">
      <dgm:prSet presAssocID="{D1E1C963-3D1B-4940-A611-481EE509CE37}" presName="hierChild4" presStyleCnt="0"/>
      <dgm:spPr/>
    </dgm:pt>
    <dgm:pt modelId="{E85FB0AC-2765-4FE7-94BA-70A0A495A6BF}" type="pres">
      <dgm:prSet presAssocID="{D1E1C963-3D1B-4940-A611-481EE509CE37}" presName="hierChild5" presStyleCnt="0"/>
      <dgm:spPr/>
    </dgm:pt>
    <dgm:pt modelId="{853BE895-912B-45BD-83DD-723FDBECF274}" type="pres">
      <dgm:prSet presAssocID="{2A1A0248-D857-4EE5-80EB-21FC8D2D3919}" presName="hierChild5" presStyleCnt="0"/>
      <dgm:spPr/>
    </dgm:pt>
    <dgm:pt modelId="{A3D823FF-8ED2-40A1-AFA9-77FADBE4B83C}" type="pres">
      <dgm:prSet presAssocID="{BB4E43A0-E7F3-4BF2-A3BE-CB8C418BB94D}" presName="hierChild5" presStyleCnt="0"/>
      <dgm:spPr/>
    </dgm:pt>
    <dgm:pt modelId="{25E6CC40-A3A7-441F-BDB6-8F3F7A926D99}" type="pres">
      <dgm:prSet presAssocID="{9464166C-B9B9-48FE-A8ED-340D3834CE6E}" presName="Name37" presStyleLbl="parChTrans1D2" presStyleIdx="4" presStyleCnt="5"/>
      <dgm:spPr/>
    </dgm:pt>
    <dgm:pt modelId="{0D09D77B-4759-46E0-B6B6-44028A45EAD6}" type="pres">
      <dgm:prSet presAssocID="{87F9CC37-53A6-4F22-867A-C23F533D7B9B}" presName="hierRoot2" presStyleCnt="0">
        <dgm:presLayoutVars>
          <dgm:hierBranch val="init"/>
        </dgm:presLayoutVars>
      </dgm:prSet>
      <dgm:spPr/>
    </dgm:pt>
    <dgm:pt modelId="{357671B5-0B1A-4A40-955B-5CA8DF5F3AAC}" type="pres">
      <dgm:prSet presAssocID="{87F9CC37-53A6-4F22-867A-C23F533D7B9B}" presName="rootComposite" presStyleCnt="0"/>
      <dgm:spPr/>
    </dgm:pt>
    <dgm:pt modelId="{A18619F9-3DB2-4F0F-AC2A-C94BAD7F471C}" type="pres">
      <dgm:prSet presAssocID="{87F9CC37-53A6-4F22-867A-C23F533D7B9B}" presName="rootText" presStyleLbl="node2" presStyleIdx="4" presStyleCnt="5">
        <dgm:presLayoutVars>
          <dgm:chPref val="3"/>
        </dgm:presLayoutVars>
      </dgm:prSet>
      <dgm:spPr/>
    </dgm:pt>
    <dgm:pt modelId="{7BC8CC3B-34B6-447F-B0A2-EA9E3EEB7839}" type="pres">
      <dgm:prSet presAssocID="{87F9CC37-53A6-4F22-867A-C23F533D7B9B}" presName="rootConnector" presStyleLbl="node2" presStyleIdx="4" presStyleCnt="5"/>
      <dgm:spPr/>
    </dgm:pt>
    <dgm:pt modelId="{89F9C5AA-A5B3-48AF-8A6D-B90DE777CBC9}" type="pres">
      <dgm:prSet presAssocID="{87F9CC37-53A6-4F22-867A-C23F533D7B9B}" presName="hierChild4" presStyleCnt="0"/>
      <dgm:spPr/>
    </dgm:pt>
    <dgm:pt modelId="{D9825BE1-3D92-4FEB-8372-1D244E93D5A8}" type="pres">
      <dgm:prSet presAssocID="{87F9CC37-53A6-4F22-867A-C23F533D7B9B}" presName="hierChild5" presStyleCnt="0"/>
      <dgm:spPr/>
    </dgm:pt>
    <dgm:pt modelId="{5C01F57F-7857-4FC2-A9A9-0A49C1FA4637}" type="pres">
      <dgm:prSet presAssocID="{E52BE344-0247-433B-8986-8EB676CB4A4D}" presName="hierChild3" presStyleCnt="0"/>
      <dgm:spPr/>
    </dgm:pt>
  </dgm:ptLst>
  <dgm:cxnLst>
    <dgm:cxn modelId="{E2473601-F1BE-409C-8CB9-562D9855AD1B}" type="presOf" srcId="{B2492FDB-EE16-4244-BCA5-F613E4BF684C}" destId="{A5C397B0-0949-42A2-95AF-AC26C39DFC75}" srcOrd="0" destOrd="0" presId="urn:microsoft.com/office/officeart/2005/8/layout/orgChart1"/>
    <dgm:cxn modelId="{D28BBE02-417E-40AA-B40D-3F1BB3F49D98}" type="presOf" srcId="{FA4418FD-7B77-48DC-950A-1177336B2B10}" destId="{CCCB0BB5-1B40-4C32-94E9-CDEC1C9B5EB2}" srcOrd="0" destOrd="0" presId="urn:microsoft.com/office/officeart/2005/8/layout/orgChart1"/>
    <dgm:cxn modelId="{4742150E-FACE-4D85-B185-A002C66D39D4}" type="presOf" srcId="{BB4E43A0-E7F3-4BF2-A3BE-CB8C418BB94D}" destId="{8A990C32-3C8C-4F5A-8178-04F73E3A353F}" srcOrd="1" destOrd="0" presId="urn:microsoft.com/office/officeart/2005/8/layout/orgChart1"/>
    <dgm:cxn modelId="{D8F71D0E-1137-49B2-8954-F2DCB882EA8E}" type="presOf" srcId="{4F8A6278-633D-4F31-B2A1-B9F1CAA968BF}" destId="{70B3DA26-B5BF-4B87-A345-8F7B9E944A87}" srcOrd="0" destOrd="0" presId="urn:microsoft.com/office/officeart/2005/8/layout/orgChart1"/>
    <dgm:cxn modelId="{CF8E0315-3991-4DBF-BE74-D13A00847A24}" type="presOf" srcId="{43857290-4634-4A7E-976F-59944015AF6C}" destId="{2DB83316-616C-4E1C-B0B5-F5A93F7C437B}" srcOrd="1" destOrd="0" presId="urn:microsoft.com/office/officeart/2005/8/layout/orgChart1"/>
    <dgm:cxn modelId="{BCE17118-4320-45DB-8C30-0AE8E3373C40}" srcId="{B1EAC1A0-F103-45E0-8A4C-425211EEB31F}" destId="{912CFAE6-79F3-4A91-9663-7A4B9CB2FF4E}" srcOrd="1" destOrd="0" parTransId="{3FF04130-9DFF-42B4-A0B9-C17618A84167}" sibTransId="{475D2237-8239-4B31-AB7E-A7A5676065B8}"/>
    <dgm:cxn modelId="{1F610519-6097-4E57-9E15-DEE3AEB99E19}" type="presOf" srcId="{95BAA093-E13D-48AB-B1C8-7F385EC98C47}" destId="{E94F2282-0BEB-4D3D-8D31-61E7D14F1D6D}" srcOrd="1" destOrd="0" presId="urn:microsoft.com/office/officeart/2005/8/layout/orgChart1"/>
    <dgm:cxn modelId="{011DEA1D-B769-4F9F-A832-73DB1FC98296}" type="presOf" srcId="{2A1A0248-D857-4EE5-80EB-21FC8D2D3919}" destId="{56F48FA1-DA87-4A6A-BD4C-2ED23F553853}" srcOrd="1" destOrd="0" presId="urn:microsoft.com/office/officeart/2005/8/layout/orgChart1"/>
    <dgm:cxn modelId="{960B5921-A98B-496F-B3BB-FB7F114F4B05}" type="presOf" srcId="{2D163A22-B7CA-48D1-B313-7260B31CEB9B}" destId="{AA87784F-8F25-4F90-B8F8-C526C3855F22}" srcOrd="1" destOrd="0" presId="urn:microsoft.com/office/officeart/2005/8/layout/orgChart1"/>
    <dgm:cxn modelId="{D3EF3A2A-A678-4D91-B238-621521B8CDA9}" srcId="{2A1A0248-D857-4EE5-80EB-21FC8D2D3919}" destId="{95BAA093-E13D-48AB-B1C8-7F385EC98C47}" srcOrd="0" destOrd="0" parTransId="{330C9DD2-3964-4156-BEC3-DD8482BEDEFE}" sibTransId="{E1B0A4B1-F65C-4DE4-8F40-59ABDE38CFA5}"/>
    <dgm:cxn modelId="{D34CF932-20F5-430E-A765-D77499ABF9F8}" srcId="{BB4E43A0-E7F3-4BF2-A3BE-CB8C418BB94D}" destId="{4972D891-B1B4-4A9A-8B9A-A4B7227C4F2D}" srcOrd="0" destOrd="0" parTransId="{4856B92E-0BF7-4DF9-BAE0-85ABA4818DB4}" sibTransId="{72617FA8-9951-4D1F-AD03-92CAB3A4665D}"/>
    <dgm:cxn modelId="{51010F33-535C-4CAA-ACA6-AB8B7D3C56B4}" type="presOf" srcId="{87F9CC37-53A6-4F22-867A-C23F533D7B9B}" destId="{A18619F9-3DB2-4F0F-AC2A-C94BAD7F471C}" srcOrd="0" destOrd="0" presId="urn:microsoft.com/office/officeart/2005/8/layout/orgChart1"/>
    <dgm:cxn modelId="{95DDAD35-9179-4FFD-8C28-B8BDA744CF76}" type="presOf" srcId="{EDD69F6A-EB45-483A-AAAA-9AA9A74DE9ED}" destId="{43888183-E08D-4906-82E8-63D13E6EE7D2}" srcOrd="0" destOrd="0" presId="urn:microsoft.com/office/officeart/2005/8/layout/orgChart1"/>
    <dgm:cxn modelId="{33151737-7E76-4623-8626-480942BCB030}" type="presOf" srcId="{97136374-9B72-4B66-940F-910ED8B87166}" destId="{4922EA01-9BD6-41C5-ABBC-F1FB312A3C50}" srcOrd="1" destOrd="0" presId="urn:microsoft.com/office/officeart/2005/8/layout/orgChart1"/>
    <dgm:cxn modelId="{E1A8933A-851C-44BE-A81E-321200DDE11C}" type="presOf" srcId="{90E23D30-6FAB-4FEB-94F0-859265525E12}" destId="{FE344868-8E84-47A6-955C-06A54E5096FA}" srcOrd="0" destOrd="0" presId="urn:microsoft.com/office/officeart/2005/8/layout/orgChart1"/>
    <dgm:cxn modelId="{15B0EE3C-C5DD-4E9F-BA08-106BB5F52B53}" type="presOf" srcId="{9464166C-B9B9-48FE-A8ED-340D3834CE6E}" destId="{25E6CC40-A3A7-441F-BDB6-8F3F7A926D99}" srcOrd="0" destOrd="0" presId="urn:microsoft.com/office/officeart/2005/8/layout/orgChart1"/>
    <dgm:cxn modelId="{311F5947-D659-4C17-8FBB-8AE8F114EE53}" type="presOf" srcId="{EFCD4307-8952-4BC7-AE6F-553D80A867A3}" destId="{FB3C3528-F104-4E72-8871-B4DED3C10D81}" srcOrd="0" destOrd="0" presId="urn:microsoft.com/office/officeart/2005/8/layout/orgChart1"/>
    <dgm:cxn modelId="{47B71B68-51EE-4B17-BA40-49AC2E40E51F}" type="presOf" srcId="{9F353011-DE80-4034-AEB2-6A4832E26305}" destId="{129B6211-8FE2-46B6-8667-FFCC6C4B5F5D}" srcOrd="0" destOrd="0" presId="urn:microsoft.com/office/officeart/2005/8/layout/orgChart1"/>
    <dgm:cxn modelId="{53546249-0F9E-4D33-B7BF-985078811057}" type="presOf" srcId="{FB089139-4E07-4058-8774-0252D4FAC418}" destId="{25763ED4-9903-4C5A-B9FE-73FC74C06049}" srcOrd="0" destOrd="0" presId="urn:microsoft.com/office/officeart/2005/8/layout/orgChart1"/>
    <dgm:cxn modelId="{1485954B-F0AA-47D9-800E-A6ACE9707C79}" type="presOf" srcId="{AF008D60-B05C-4E76-95F0-1CF13E28321A}" destId="{4B5859D9-107A-4544-95E1-022710BF521B}" srcOrd="0" destOrd="0" presId="urn:microsoft.com/office/officeart/2005/8/layout/orgChart1"/>
    <dgm:cxn modelId="{65FA0F52-22D4-45FC-8C65-E46E10F9F2E6}" type="presOf" srcId="{2A1A0248-D857-4EE5-80EB-21FC8D2D3919}" destId="{A02D85DE-39DD-43CC-8F2A-59594E0E84C5}" srcOrd="0" destOrd="0" presId="urn:microsoft.com/office/officeart/2005/8/layout/orgChart1"/>
    <dgm:cxn modelId="{2E97B952-AF55-4C98-A4E9-8C09D1B2B8A2}" type="presOf" srcId="{912CFAE6-79F3-4A91-9663-7A4B9CB2FF4E}" destId="{6E0E4DDC-7A7D-4AA4-9862-DB3E0781166E}" srcOrd="0" destOrd="0" presId="urn:microsoft.com/office/officeart/2005/8/layout/orgChart1"/>
    <dgm:cxn modelId="{BA202573-FD97-4021-9130-526B33A87261}" type="presOf" srcId="{B2315A25-6EDB-4FE7-8A95-B23E4C54A6AB}" destId="{BE1D642A-5E0C-4637-AF8B-C91DC5387D25}" srcOrd="0" destOrd="0" presId="urn:microsoft.com/office/officeart/2005/8/layout/orgChart1"/>
    <dgm:cxn modelId="{09E80075-7566-46B2-B601-B7FC0B7B5D46}" srcId="{2A1A0248-D857-4EE5-80EB-21FC8D2D3919}" destId="{D1E1C963-3D1B-4940-A611-481EE509CE37}" srcOrd="1" destOrd="0" parTransId="{2965D0A7-6E8C-44D1-A5C7-2531ED440D7E}" sibTransId="{0356717F-BB07-4E94-9B50-B904420AE70D}"/>
    <dgm:cxn modelId="{1EFE1055-CD60-4229-9A70-0C71A2463B39}" type="presOf" srcId="{43857290-4634-4A7E-976F-59944015AF6C}" destId="{1CD43030-6A60-40FC-98DF-D453F91B74A6}" srcOrd="0" destOrd="0" presId="urn:microsoft.com/office/officeart/2005/8/layout/orgChart1"/>
    <dgm:cxn modelId="{40DC0F79-C9C0-44A3-906F-2F9AFB8A0FB1}" type="presOf" srcId="{4856B92E-0BF7-4DF9-BAE0-85ABA4818DB4}" destId="{F279651D-5E4D-43E3-BA8C-301BEA82EFB7}" srcOrd="0" destOrd="0" presId="urn:microsoft.com/office/officeart/2005/8/layout/orgChart1"/>
    <dgm:cxn modelId="{5A229559-2BCA-43FF-9F91-550E4D859CF7}" type="presOf" srcId="{330C9DD2-3964-4156-BEC3-DD8482BEDEFE}" destId="{D558B335-2C6A-4D23-9556-2D8C0AF657D9}" srcOrd="0" destOrd="0" presId="urn:microsoft.com/office/officeart/2005/8/layout/orgChart1"/>
    <dgm:cxn modelId="{76019D80-F7FA-4A67-8F65-53E3B63EA782}" type="presOf" srcId="{B1EAC1A0-F103-45E0-8A4C-425211EEB31F}" destId="{50EFAE68-E4C6-402F-8B60-285789E74158}" srcOrd="0" destOrd="0" presId="urn:microsoft.com/office/officeart/2005/8/layout/orgChart1"/>
    <dgm:cxn modelId="{B7696F81-D892-4620-BD9E-A91087D25BAC}" type="presOf" srcId="{08A07F08-C2A8-4BAA-A443-200EAEAA6CCE}" destId="{2D32C0E2-A673-4881-8353-26638A039335}" srcOrd="1" destOrd="0" presId="urn:microsoft.com/office/officeart/2005/8/layout/orgChart1"/>
    <dgm:cxn modelId="{D771D887-B875-4B2E-953B-5838E38A64E5}" type="presOf" srcId="{4972D891-B1B4-4A9A-8B9A-A4B7227C4F2D}" destId="{F1D85088-1C67-4835-8413-D738D2114174}" srcOrd="0" destOrd="0" presId="urn:microsoft.com/office/officeart/2005/8/layout/orgChart1"/>
    <dgm:cxn modelId="{7DDC638D-4C7C-4BBC-AB2D-5EDC0A20DB9C}" srcId="{97136374-9B72-4B66-940F-910ED8B87166}" destId="{2D163A22-B7CA-48D1-B313-7260B31CEB9B}" srcOrd="0" destOrd="0" parTransId="{90E23D30-6FAB-4FEB-94F0-859265525E12}" sibTransId="{13678F15-DB91-4749-A4F9-B3361BA85413}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4980D892-8035-4CCB-927A-D0B99D9C333C}" type="presOf" srcId="{2D163A22-B7CA-48D1-B313-7260B31CEB9B}" destId="{A96EB97B-E5CF-4466-826C-53F2427CDFAA}" srcOrd="0" destOrd="0" presId="urn:microsoft.com/office/officeart/2005/8/layout/orgChart1"/>
    <dgm:cxn modelId="{9068D993-B6D1-420F-B600-E534E44C2DF6}" type="presOf" srcId="{BB4E43A0-E7F3-4BF2-A3BE-CB8C418BB94D}" destId="{AC9A28A6-ED0F-4E0E-BC76-F2E06C65E641}" srcOrd="0" destOrd="0" presId="urn:microsoft.com/office/officeart/2005/8/layout/orgChart1"/>
    <dgm:cxn modelId="{60006995-D94C-4B88-8C95-39DC996C87F3}" srcId="{E52BE344-0247-433B-8986-8EB676CB4A4D}" destId="{87F9CC37-53A6-4F22-867A-C23F533D7B9B}" srcOrd="4" destOrd="0" parTransId="{9464166C-B9B9-48FE-A8ED-340D3834CE6E}" sibTransId="{647453D7-42E9-47F0-B99D-F78DECF27A92}"/>
    <dgm:cxn modelId="{0E0DA49B-906D-4D64-B4C3-9C0B8C6A80C3}" type="presOf" srcId="{45FD9A39-B023-4836-9E77-E51835900A22}" destId="{6B3C33AF-EFBB-4320-AF9E-9CD5D0048109}" srcOrd="0" destOrd="0" presId="urn:microsoft.com/office/officeart/2005/8/layout/orgChart1"/>
    <dgm:cxn modelId="{B6E9529C-7E7F-43A3-849C-537EDE37A287}" type="presOf" srcId="{D1E1C963-3D1B-4940-A611-481EE509CE37}" destId="{AB5B8F1B-ABE6-4AE4-A867-8CB9FB179A17}" srcOrd="0" destOrd="0" presId="urn:microsoft.com/office/officeart/2005/8/layout/orgChart1"/>
    <dgm:cxn modelId="{312904A5-115F-47A6-8C8D-118F15D691A9}" srcId="{B1EAC1A0-F103-45E0-8A4C-425211EEB31F}" destId="{E52BE344-0247-433B-8986-8EB676CB4A4D}" srcOrd="3" destOrd="0" parTransId="{C9B94314-8C6A-4981-9E60-1090372A6B17}" sibTransId="{C45FA3AB-81F7-428F-B69C-06134E8457BE}"/>
    <dgm:cxn modelId="{13FFA4AF-546F-4B2E-AEE5-58634FD75CD0}" type="presOf" srcId="{FB089139-4E07-4058-8774-0252D4FAC418}" destId="{1E50FD70-FE75-4A14-98B9-FC3549741D1D}" srcOrd="1" destOrd="0" presId="urn:microsoft.com/office/officeart/2005/8/layout/orgChart1"/>
    <dgm:cxn modelId="{B85644B4-24BC-46D1-B883-9F25BF1372EF}" srcId="{E52BE344-0247-433B-8986-8EB676CB4A4D}" destId="{BB4E43A0-E7F3-4BF2-A3BE-CB8C418BB94D}" srcOrd="3" destOrd="0" parTransId="{3908F97E-AF1E-499D-9962-9F241ABB3204}" sibTransId="{8A41079B-709A-44F3-9C58-49F82143EDB8}"/>
    <dgm:cxn modelId="{E6CDB3BA-96DD-45FF-99D7-F15C6581F67F}" srcId="{E52BE344-0247-433B-8986-8EB676CB4A4D}" destId="{45FD9A39-B023-4836-9E77-E51835900A22}" srcOrd="1" destOrd="0" parTransId="{AF008D60-B05C-4E76-95F0-1CF13E28321A}" sibTransId="{BE5AB3BA-ABA1-436B-AC1B-8516650ED8AA}"/>
    <dgm:cxn modelId="{F0D761BB-9B17-4957-B65E-8104A88EF9F0}" srcId="{BB4E43A0-E7F3-4BF2-A3BE-CB8C418BB94D}" destId="{2A1A0248-D857-4EE5-80EB-21FC8D2D3919}" srcOrd="1" destOrd="0" parTransId="{EFCD4307-8952-4BC7-AE6F-553D80A867A3}" sibTransId="{192B2153-2208-42E5-B976-D7F928E3548C}"/>
    <dgm:cxn modelId="{477A8BBF-8855-48D9-874B-4CB0328D1692}" type="presOf" srcId="{2965D0A7-6E8C-44D1-A5C7-2531ED440D7E}" destId="{BFD84A4A-487B-40AB-BE57-D178E91C233D}" srcOrd="0" destOrd="0" presId="urn:microsoft.com/office/officeart/2005/8/layout/orgChart1"/>
    <dgm:cxn modelId="{730F52C2-5838-4F17-BFF2-30904AE6F96A}" srcId="{B1EAC1A0-F103-45E0-8A4C-425211EEB31F}" destId="{08A07F08-C2A8-4BAA-A443-200EAEAA6CCE}" srcOrd="2" destOrd="0" parTransId="{8F1707DB-C22E-4ED5-BB5D-C96E929A5C45}" sibTransId="{0F91A781-CD03-4E3E-9EC7-0C52C2AF9B03}"/>
    <dgm:cxn modelId="{EF8A41C5-8C36-484A-B88D-AC5CBE2847A0}" type="presOf" srcId="{3908F97E-AF1E-499D-9962-9F241ABB3204}" destId="{A736B1BE-9FD9-42B2-8AB1-CC7EEA0799AA}" srcOrd="0" destOrd="0" presId="urn:microsoft.com/office/officeart/2005/8/layout/orgChart1"/>
    <dgm:cxn modelId="{5660A7C7-67E0-4D09-97F1-7310BB2320E9}" type="presOf" srcId="{EDD69F6A-EB45-483A-AAAA-9AA9A74DE9ED}" destId="{A5417B16-EA29-4117-95BE-E71FCE381EA1}" srcOrd="1" destOrd="0" presId="urn:microsoft.com/office/officeart/2005/8/layout/orgChart1"/>
    <dgm:cxn modelId="{542B71C9-5CC8-4CE5-8CC1-FE246A389454}" srcId="{E52BE344-0247-433B-8986-8EB676CB4A4D}" destId="{FB089139-4E07-4058-8774-0252D4FAC418}" srcOrd="0" destOrd="0" parTransId="{B7FE01CC-94CF-462D-962F-6006722198C6}" sibTransId="{FDFA5BBD-D289-4D42-88EF-768EBA003FBA}"/>
    <dgm:cxn modelId="{8779BBCA-66CA-4502-9384-C23BB76902BB}" type="presOf" srcId="{45FD9A39-B023-4836-9E77-E51835900A22}" destId="{CDB2FBB4-0155-4AC1-8806-36D3738BA845}" srcOrd="1" destOrd="0" presId="urn:microsoft.com/office/officeart/2005/8/layout/orgChart1"/>
    <dgm:cxn modelId="{C35B5FCC-E741-48C1-897D-F4F19524424A}" type="presOf" srcId="{4972D891-B1B4-4A9A-8B9A-A4B7227C4F2D}" destId="{BDC7E28F-F6A4-4E8E-A6BE-7B7074B55C84}" srcOrd="1" destOrd="0" presId="urn:microsoft.com/office/officeart/2005/8/layout/orgChart1"/>
    <dgm:cxn modelId="{950ED2CC-AAAB-4DA8-95E9-363364825C7F}" srcId="{45FD9A39-B023-4836-9E77-E51835900A22}" destId="{B2315A25-6EDB-4FE7-8A95-B23E4C54A6AB}" srcOrd="0" destOrd="0" parTransId="{B2492FDB-EE16-4244-BCA5-F613E4BF684C}" sibTransId="{E1A87F98-6A85-459A-89C3-CB5E58FBE8B7}"/>
    <dgm:cxn modelId="{5BAB9FCD-FA1E-4218-9E35-8778DF882AF2}" type="presOf" srcId="{A600AE15-8228-4626-899A-53E0059F0774}" destId="{9E243EF8-42F7-44C5-8B17-6ED0F1B4F153}" srcOrd="0" destOrd="0" presId="urn:microsoft.com/office/officeart/2005/8/layout/orgChart1"/>
    <dgm:cxn modelId="{3A2665CE-94E4-40F2-A987-2DEFEF6CF05D}" type="presOf" srcId="{9F353011-DE80-4034-AEB2-6A4832E26305}" destId="{2CEFFDF1-7F8A-4D85-BD78-90C6BD596313}" srcOrd="1" destOrd="0" presId="urn:microsoft.com/office/officeart/2005/8/layout/orgChart1"/>
    <dgm:cxn modelId="{47CB66D1-7591-4F1D-8402-C65F704F3097}" type="presOf" srcId="{97136374-9B72-4B66-940F-910ED8B87166}" destId="{87700026-DC65-4259-BAF5-1C99F7A37293}" srcOrd="0" destOrd="0" presId="urn:microsoft.com/office/officeart/2005/8/layout/orgChart1"/>
    <dgm:cxn modelId="{6C83B8D9-EA8D-48B2-ADDE-3CAB14C67D92}" type="presOf" srcId="{95BAA093-E13D-48AB-B1C8-7F385EC98C47}" destId="{1638EAC3-D84F-434E-89F7-BC450610BA4A}" srcOrd="0" destOrd="0" presId="urn:microsoft.com/office/officeart/2005/8/layout/orgChart1"/>
    <dgm:cxn modelId="{3CF8C2DE-D52D-4088-9B98-4793167B4154}" type="presOf" srcId="{B2315A25-6EDB-4FE7-8A95-B23E4C54A6AB}" destId="{3DC07164-B94C-4441-898F-52E141AE294D}" srcOrd="1" destOrd="0" presId="urn:microsoft.com/office/officeart/2005/8/layout/orgChart1"/>
    <dgm:cxn modelId="{A93A50E0-5AB8-4B70-AA95-F9EE1AB44BF0}" type="presOf" srcId="{E52BE344-0247-433B-8986-8EB676CB4A4D}" destId="{25A9BEB8-DFA9-4FAC-81F6-F375FCA8EB83}" srcOrd="0" destOrd="0" presId="urn:microsoft.com/office/officeart/2005/8/layout/orgChart1"/>
    <dgm:cxn modelId="{2B82A1E0-E1AD-4C3F-8A0F-7B09D24BF6AC}" type="presOf" srcId="{D1E1C963-3D1B-4940-A611-481EE509CE37}" destId="{2E128420-AEDE-461D-A32A-D7821B02AC89}" srcOrd="1" destOrd="0" presId="urn:microsoft.com/office/officeart/2005/8/layout/orgChart1"/>
    <dgm:cxn modelId="{794CB0E0-517C-4FA9-97B5-6AB2DB04CB6E}" type="presOf" srcId="{08A07F08-C2A8-4BAA-A443-200EAEAA6CCE}" destId="{573221FA-6435-4D7F-9E01-279386DB3619}" srcOrd="0" destOrd="0" presId="urn:microsoft.com/office/officeart/2005/8/layout/orgChart1"/>
    <dgm:cxn modelId="{EA7633E4-93F7-429A-9D51-564204A49FC0}" type="presOf" srcId="{E52BE344-0247-433B-8986-8EB676CB4A4D}" destId="{609605DD-7EEB-4F5C-AB35-61BB4ECDD2F9}" srcOrd="1" destOrd="0" presId="urn:microsoft.com/office/officeart/2005/8/layout/orgChart1"/>
    <dgm:cxn modelId="{A8A241E4-EC53-4807-98ED-22AF461C5DC7}" srcId="{4972D891-B1B4-4A9A-8B9A-A4B7227C4F2D}" destId="{9F353011-DE80-4034-AEB2-6A4832E26305}" srcOrd="0" destOrd="0" parTransId="{A600AE15-8228-4626-899A-53E0059F0774}" sibTransId="{56E21012-6CC6-4A40-89CF-CFEA66914482}"/>
    <dgm:cxn modelId="{41E7A4E4-019D-4F32-B57C-0CCC334F8BC2}" srcId="{4972D891-B1B4-4A9A-8B9A-A4B7227C4F2D}" destId="{EDD69F6A-EB45-483A-AAAA-9AA9A74DE9ED}" srcOrd="1" destOrd="0" parTransId="{4F8A6278-633D-4F31-B2A1-B9F1CAA968BF}" sibTransId="{D17299DC-5596-41F4-8184-631EEF4F760C}"/>
    <dgm:cxn modelId="{5CBA13E9-5F9C-4324-BB06-557B1E39EDC7}" srcId="{E52BE344-0247-433B-8986-8EB676CB4A4D}" destId="{97136374-9B72-4B66-940F-910ED8B87166}" srcOrd="2" destOrd="0" parTransId="{FA4418FD-7B77-48DC-950A-1177336B2B10}" sibTransId="{528E266E-7263-4317-B02F-F67FE51952A4}"/>
    <dgm:cxn modelId="{ACAA68EA-491E-4A16-88FE-EDB352A2FDE5}" type="presOf" srcId="{B7FE01CC-94CF-462D-962F-6006722198C6}" destId="{D62E0577-970D-4A3C-97DA-5E3756EFA236}" srcOrd="0" destOrd="0" presId="urn:microsoft.com/office/officeart/2005/8/layout/orgChart1"/>
    <dgm:cxn modelId="{599CF5EE-C063-4069-BDF8-6CBA72F159B0}" type="presOf" srcId="{87F9CC37-53A6-4F22-867A-C23F533D7B9B}" destId="{7BC8CC3B-34B6-447F-B0A2-EA9E3EEB7839}" srcOrd="1" destOrd="0" presId="urn:microsoft.com/office/officeart/2005/8/layout/orgChart1"/>
    <dgm:cxn modelId="{86B1A3FD-97E7-49AC-B182-7AFA28C21EEF}" type="presOf" srcId="{912CFAE6-79F3-4A91-9663-7A4B9CB2FF4E}" destId="{E53ED9DA-9917-4616-BD53-0C8D375A8668}" srcOrd="1" destOrd="0" presId="urn:microsoft.com/office/officeart/2005/8/layout/orgChart1"/>
    <dgm:cxn modelId="{5784D554-0DB9-4A6D-8AF4-6940E8E107F0}" type="presParOf" srcId="{50EFAE68-E4C6-402F-8B60-285789E74158}" destId="{8693CBBC-CB58-440A-AB37-C5D229DBD144}" srcOrd="0" destOrd="0" presId="urn:microsoft.com/office/officeart/2005/8/layout/orgChart1"/>
    <dgm:cxn modelId="{4BA08FF8-D513-488D-B705-850E00D60632}" type="presParOf" srcId="{8693CBBC-CB58-440A-AB37-C5D229DBD144}" destId="{8AB8F085-736D-417A-A57F-EF41B724525A}" srcOrd="0" destOrd="0" presId="urn:microsoft.com/office/officeart/2005/8/layout/orgChart1"/>
    <dgm:cxn modelId="{C70119BD-75C7-4FA2-9494-98652E5793E9}" type="presParOf" srcId="{8AB8F085-736D-417A-A57F-EF41B724525A}" destId="{1CD43030-6A60-40FC-98DF-D453F91B74A6}" srcOrd="0" destOrd="0" presId="urn:microsoft.com/office/officeart/2005/8/layout/orgChart1"/>
    <dgm:cxn modelId="{EE3968F7-C5A3-4613-8010-B02143057268}" type="presParOf" srcId="{8AB8F085-736D-417A-A57F-EF41B724525A}" destId="{2DB83316-616C-4E1C-B0B5-F5A93F7C437B}" srcOrd="1" destOrd="0" presId="urn:microsoft.com/office/officeart/2005/8/layout/orgChart1"/>
    <dgm:cxn modelId="{AA613954-ABA7-4541-85B7-8F6D00DFA850}" type="presParOf" srcId="{8693CBBC-CB58-440A-AB37-C5D229DBD144}" destId="{B0A361B6-9A0D-4A8C-B1D6-24514702BB0C}" srcOrd="1" destOrd="0" presId="urn:microsoft.com/office/officeart/2005/8/layout/orgChart1"/>
    <dgm:cxn modelId="{F749016E-3BBB-4727-A668-F32979845057}" type="presParOf" srcId="{8693CBBC-CB58-440A-AB37-C5D229DBD144}" destId="{4334CC06-36D8-48BA-B4D3-D20251E51E8B}" srcOrd="2" destOrd="0" presId="urn:microsoft.com/office/officeart/2005/8/layout/orgChart1"/>
    <dgm:cxn modelId="{4EEFC09F-4673-4B9E-B7BF-D71E5A954D3D}" type="presParOf" srcId="{50EFAE68-E4C6-402F-8B60-285789E74158}" destId="{D187893F-FBEB-4930-A67B-BE1F4730C9C4}" srcOrd="1" destOrd="0" presId="urn:microsoft.com/office/officeart/2005/8/layout/orgChart1"/>
    <dgm:cxn modelId="{D8A175AA-63E8-4F83-9BD6-39C5510C7915}" type="presParOf" srcId="{D187893F-FBEB-4930-A67B-BE1F4730C9C4}" destId="{2E4D1958-F4E5-4C32-A5E6-EAFDE4DEE3EF}" srcOrd="0" destOrd="0" presId="urn:microsoft.com/office/officeart/2005/8/layout/orgChart1"/>
    <dgm:cxn modelId="{B30322D3-CB43-4F10-81FA-8B4E1CB02ED2}" type="presParOf" srcId="{2E4D1958-F4E5-4C32-A5E6-EAFDE4DEE3EF}" destId="{6E0E4DDC-7A7D-4AA4-9862-DB3E0781166E}" srcOrd="0" destOrd="0" presId="urn:microsoft.com/office/officeart/2005/8/layout/orgChart1"/>
    <dgm:cxn modelId="{018C05B8-85FC-47B8-AEBB-516918271049}" type="presParOf" srcId="{2E4D1958-F4E5-4C32-A5E6-EAFDE4DEE3EF}" destId="{E53ED9DA-9917-4616-BD53-0C8D375A8668}" srcOrd="1" destOrd="0" presId="urn:microsoft.com/office/officeart/2005/8/layout/orgChart1"/>
    <dgm:cxn modelId="{EB201060-2F96-4921-B7F8-3EE2B598680E}" type="presParOf" srcId="{D187893F-FBEB-4930-A67B-BE1F4730C9C4}" destId="{D178B1F1-F2A3-4C7E-B0D5-40AC5440A9E0}" srcOrd="1" destOrd="0" presId="urn:microsoft.com/office/officeart/2005/8/layout/orgChart1"/>
    <dgm:cxn modelId="{C7E6A728-84EF-4A37-AF93-B1B38FBEDA19}" type="presParOf" srcId="{D187893F-FBEB-4930-A67B-BE1F4730C9C4}" destId="{C203A5B0-6611-4DF3-BD15-246C119D51D4}" srcOrd="2" destOrd="0" presId="urn:microsoft.com/office/officeart/2005/8/layout/orgChart1"/>
    <dgm:cxn modelId="{6569F38B-7132-40BB-9485-29EEB05AFCF7}" type="presParOf" srcId="{50EFAE68-E4C6-402F-8B60-285789E74158}" destId="{B00501F3-028E-47C3-AFB5-DE4871384D44}" srcOrd="2" destOrd="0" presId="urn:microsoft.com/office/officeart/2005/8/layout/orgChart1"/>
    <dgm:cxn modelId="{DE4CCB0F-AF8F-4AF0-A7E4-472102530224}" type="presParOf" srcId="{B00501F3-028E-47C3-AFB5-DE4871384D44}" destId="{58C629D3-57D7-44C2-974E-5DBDDA122475}" srcOrd="0" destOrd="0" presId="urn:microsoft.com/office/officeart/2005/8/layout/orgChart1"/>
    <dgm:cxn modelId="{07B2930F-0C2B-40D0-B790-E2FC233DD570}" type="presParOf" srcId="{58C629D3-57D7-44C2-974E-5DBDDA122475}" destId="{573221FA-6435-4D7F-9E01-279386DB3619}" srcOrd="0" destOrd="0" presId="urn:microsoft.com/office/officeart/2005/8/layout/orgChart1"/>
    <dgm:cxn modelId="{47ED18C9-43E9-4EDD-84E6-274C84A10918}" type="presParOf" srcId="{58C629D3-57D7-44C2-974E-5DBDDA122475}" destId="{2D32C0E2-A673-4881-8353-26638A039335}" srcOrd="1" destOrd="0" presId="urn:microsoft.com/office/officeart/2005/8/layout/orgChart1"/>
    <dgm:cxn modelId="{D6F0CE3E-A87E-477B-88B1-918A789103B2}" type="presParOf" srcId="{B00501F3-028E-47C3-AFB5-DE4871384D44}" destId="{92BE7FCB-2763-4039-AA6B-2B9B36762249}" srcOrd="1" destOrd="0" presId="urn:microsoft.com/office/officeart/2005/8/layout/orgChart1"/>
    <dgm:cxn modelId="{C2CD312D-57C1-4AB7-90B0-4CF6C7FC4FC4}" type="presParOf" srcId="{B00501F3-028E-47C3-AFB5-DE4871384D44}" destId="{790506B0-E761-4379-8DAF-E57B0535700F}" srcOrd="2" destOrd="0" presId="urn:microsoft.com/office/officeart/2005/8/layout/orgChart1"/>
    <dgm:cxn modelId="{ED40FCB3-7B05-4BD6-A559-E3D55796E487}" type="presParOf" srcId="{50EFAE68-E4C6-402F-8B60-285789E74158}" destId="{8AD92E88-7E6E-462F-8008-0139C3106BCD}" srcOrd="3" destOrd="0" presId="urn:microsoft.com/office/officeart/2005/8/layout/orgChart1"/>
    <dgm:cxn modelId="{515C685C-1CED-45BD-8981-C7A0DC91DF3A}" type="presParOf" srcId="{8AD92E88-7E6E-462F-8008-0139C3106BCD}" destId="{2C54360A-1DAF-4A17-894A-6FF46AF69B5A}" srcOrd="0" destOrd="0" presId="urn:microsoft.com/office/officeart/2005/8/layout/orgChart1"/>
    <dgm:cxn modelId="{AFE45B30-8820-41B6-B2DD-AEAD4BAC6FFD}" type="presParOf" srcId="{2C54360A-1DAF-4A17-894A-6FF46AF69B5A}" destId="{25A9BEB8-DFA9-4FAC-81F6-F375FCA8EB83}" srcOrd="0" destOrd="0" presId="urn:microsoft.com/office/officeart/2005/8/layout/orgChart1"/>
    <dgm:cxn modelId="{C1B5B5F3-D2C8-4F28-BFD3-7B409D570816}" type="presParOf" srcId="{2C54360A-1DAF-4A17-894A-6FF46AF69B5A}" destId="{609605DD-7EEB-4F5C-AB35-61BB4ECDD2F9}" srcOrd="1" destOrd="0" presId="urn:microsoft.com/office/officeart/2005/8/layout/orgChart1"/>
    <dgm:cxn modelId="{6E1DE768-1D47-4E1C-B3FA-C5ED822AB990}" type="presParOf" srcId="{8AD92E88-7E6E-462F-8008-0139C3106BCD}" destId="{53B71E9C-FAA0-485D-8DBD-1E4151962711}" srcOrd="1" destOrd="0" presId="urn:microsoft.com/office/officeart/2005/8/layout/orgChart1"/>
    <dgm:cxn modelId="{0F396B6E-01B9-494A-85FF-747315371C93}" type="presParOf" srcId="{53B71E9C-FAA0-485D-8DBD-1E4151962711}" destId="{D62E0577-970D-4A3C-97DA-5E3756EFA236}" srcOrd="0" destOrd="0" presId="urn:microsoft.com/office/officeart/2005/8/layout/orgChart1"/>
    <dgm:cxn modelId="{B5DA17C6-EB49-45F7-B07F-17E8C556874E}" type="presParOf" srcId="{53B71E9C-FAA0-485D-8DBD-1E4151962711}" destId="{0BE0F48C-2426-4BAC-A6B2-CDC10A77A679}" srcOrd="1" destOrd="0" presId="urn:microsoft.com/office/officeart/2005/8/layout/orgChart1"/>
    <dgm:cxn modelId="{45A02141-DEA4-421B-BE40-FF1E34874A82}" type="presParOf" srcId="{0BE0F48C-2426-4BAC-A6B2-CDC10A77A679}" destId="{075DD393-2561-4AC1-B9B8-EC7887706DCA}" srcOrd="0" destOrd="0" presId="urn:microsoft.com/office/officeart/2005/8/layout/orgChart1"/>
    <dgm:cxn modelId="{015A468B-2524-4D19-AD71-7E12506362DC}" type="presParOf" srcId="{075DD393-2561-4AC1-B9B8-EC7887706DCA}" destId="{25763ED4-9903-4C5A-B9FE-73FC74C06049}" srcOrd="0" destOrd="0" presId="urn:microsoft.com/office/officeart/2005/8/layout/orgChart1"/>
    <dgm:cxn modelId="{3DAAC3DA-C2C1-49FC-B9C3-197121E9E57B}" type="presParOf" srcId="{075DD393-2561-4AC1-B9B8-EC7887706DCA}" destId="{1E50FD70-FE75-4A14-98B9-FC3549741D1D}" srcOrd="1" destOrd="0" presId="urn:microsoft.com/office/officeart/2005/8/layout/orgChart1"/>
    <dgm:cxn modelId="{385EDF37-6F80-4060-A995-FCBE2E2DEAA3}" type="presParOf" srcId="{0BE0F48C-2426-4BAC-A6B2-CDC10A77A679}" destId="{8A7392FF-FCE3-4B65-BE6C-6D81E3697E2D}" srcOrd="1" destOrd="0" presId="urn:microsoft.com/office/officeart/2005/8/layout/orgChart1"/>
    <dgm:cxn modelId="{CD8A1CAB-F01C-469C-A16F-CC674A2F27CE}" type="presParOf" srcId="{0BE0F48C-2426-4BAC-A6B2-CDC10A77A679}" destId="{1F1DCBEF-F06B-4820-ADA3-1474E553AFBD}" srcOrd="2" destOrd="0" presId="urn:microsoft.com/office/officeart/2005/8/layout/orgChart1"/>
    <dgm:cxn modelId="{8061777C-BA6F-4C75-9EAC-05E0B49E56E5}" type="presParOf" srcId="{53B71E9C-FAA0-485D-8DBD-1E4151962711}" destId="{4B5859D9-107A-4544-95E1-022710BF521B}" srcOrd="2" destOrd="0" presId="urn:microsoft.com/office/officeart/2005/8/layout/orgChart1"/>
    <dgm:cxn modelId="{2032AC07-99AA-4612-9197-3445E7325948}" type="presParOf" srcId="{53B71E9C-FAA0-485D-8DBD-1E4151962711}" destId="{0C6BD566-3EC9-43D3-8E06-1CD193BDBA7E}" srcOrd="3" destOrd="0" presId="urn:microsoft.com/office/officeart/2005/8/layout/orgChart1"/>
    <dgm:cxn modelId="{BAAB22AA-E58C-4FFC-94B4-FC051EB9FFF9}" type="presParOf" srcId="{0C6BD566-3EC9-43D3-8E06-1CD193BDBA7E}" destId="{E4AE2E46-8ED0-406F-8F93-971353E04AD9}" srcOrd="0" destOrd="0" presId="urn:microsoft.com/office/officeart/2005/8/layout/orgChart1"/>
    <dgm:cxn modelId="{99715310-BBF0-4E7A-B7EC-2E8105584E45}" type="presParOf" srcId="{E4AE2E46-8ED0-406F-8F93-971353E04AD9}" destId="{6B3C33AF-EFBB-4320-AF9E-9CD5D0048109}" srcOrd="0" destOrd="0" presId="urn:microsoft.com/office/officeart/2005/8/layout/orgChart1"/>
    <dgm:cxn modelId="{6265AD10-1DC4-4D3D-A633-3684733CF59B}" type="presParOf" srcId="{E4AE2E46-8ED0-406F-8F93-971353E04AD9}" destId="{CDB2FBB4-0155-4AC1-8806-36D3738BA845}" srcOrd="1" destOrd="0" presId="urn:microsoft.com/office/officeart/2005/8/layout/orgChart1"/>
    <dgm:cxn modelId="{8FE1BDE9-53F1-454A-A6B6-E8147AABC5D2}" type="presParOf" srcId="{0C6BD566-3EC9-43D3-8E06-1CD193BDBA7E}" destId="{5FDBC1D6-63A5-4C41-BCAD-BC37D90171C0}" srcOrd="1" destOrd="0" presId="urn:microsoft.com/office/officeart/2005/8/layout/orgChart1"/>
    <dgm:cxn modelId="{7E9B9E3B-B4C3-4236-8230-E84B1281E4A3}" type="presParOf" srcId="{5FDBC1D6-63A5-4C41-BCAD-BC37D90171C0}" destId="{A5C397B0-0949-42A2-95AF-AC26C39DFC75}" srcOrd="0" destOrd="0" presId="urn:microsoft.com/office/officeart/2005/8/layout/orgChart1"/>
    <dgm:cxn modelId="{380D4C25-38CB-4F70-8648-EC0955AC3771}" type="presParOf" srcId="{5FDBC1D6-63A5-4C41-BCAD-BC37D90171C0}" destId="{F11E8502-FCAB-4341-85C7-9899E8C27DA0}" srcOrd="1" destOrd="0" presId="urn:microsoft.com/office/officeart/2005/8/layout/orgChart1"/>
    <dgm:cxn modelId="{B505429F-A3A4-4839-9671-7FB86CCB656D}" type="presParOf" srcId="{F11E8502-FCAB-4341-85C7-9899E8C27DA0}" destId="{C9B53E55-1CB4-4261-9089-CC5F13DC996A}" srcOrd="0" destOrd="0" presId="urn:microsoft.com/office/officeart/2005/8/layout/orgChart1"/>
    <dgm:cxn modelId="{79DFF502-1097-42FA-8AA0-140401F68836}" type="presParOf" srcId="{C9B53E55-1CB4-4261-9089-CC5F13DC996A}" destId="{BE1D642A-5E0C-4637-AF8B-C91DC5387D25}" srcOrd="0" destOrd="0" presId="urn:microsoft.com/office/officeart/2005/8/layout/orgChart1"/>
    <dgm:cxn modelId="{FF30BDD1-C925-43A9-81F4-601B8FF44564}" type="presParOf" srcId="{C9B53E55-1CB4-4261-9089-CC5F13DC996A}" destId="{3DC07164-B94C-4441-898F-52E141AE294D}" srcOrd="1" destOrd="0" presId="urn:microsoft.com/office/officeart/2005/8/layout/orgChart1"/>
    <dgm:cxn modelId="{167BFD6A-0933-4C85-9467-31011A33370C}" type="presParOf" srcId="{F11E8502-FCAB-4341-85C7-9899E8C27DA0}" destId="{5B2FEFD3-A881-46A8-8A4E-701621CCE3BF}" srcOrd="1" destOrd="0" presId="urn:microsoft.com/office/officeart/2005/8/layout/orgChart1"/>
    <dgm:cxn modelId="{97F6BF8F-FA82-471E-BB94-C4F91E85D9CE}" type="presParOf" srcId="{F11E8502-FCAB-4341-85C7-9899E8C27DA0}" destId="{148A9DEE-0BC2-4147-AC6D-B3AF540F71F2}" srcOrd="2" destOrd="0" presId="urn:microsoft.com/office/officeart/2005/8/layout/orgChart1"/>
    <dgm:cxn modelId="{FBE8C27A-4159-4BE8-AF4A-5BE39933155B}" type="presParOf" srcId="{0C6BD566-3EC9-43D3-8E06-1CD193BDBA7E}" destId="{BF9515AE-A1A8-4F33-AAAF-FC35F55F3812}" srcOrd="2" destOrd="0" presId="urn:microsoft.com/office/officeart/2005/8/layout/orgChart1"/>
    <dgm:cxn modelId="{AEAD0B95-1F1B-42BF-B624-5511B3D388D0}" type="presParOf" srcId="{53B71E9C-FAA0-485D-8DBD-1E4151962711}" destId="{CCCB0BB5-1B40-4C32-94E9-CDEC1C9B5EB2}" srcOrd="4" destOrd="0" presId="urn:microsoft.com/office/officeart/2005/8/layout/orgChart1"/>
    <dgm:cxn modelId="{3640F5C0-1136-4982-9B7C-A558DD512605}" type="presParOf" srcId="{53B71E9C-FAA0-485D-8DBD-1E4151962711}" destId="{93AB8C9E-651D-43C5-902C-A04BFC825283}" srcOrd="5" destOrd="0" presId="urn:microsoft.com/office/officeart/2005/8/layout/orgChart1"/>
    <dgm:cxn modelId="{30E66543-8C60-4008-823C-0A43562F621A}" type="presParOf" srcId="{93AB8C9E-651D-43C5-902C-A04BFC825283}" destId="{D4819C25-A633-478D-AEBA-28E8EA9F7965}" srcOrd="0" destOrd="0" presId="urn:microsoft.com/office/officeart/2005/8/layout/orgChart1"/>
    <dgm:cxn modelId="{E207C9DD-7821-4BFA-AB35-86B29D54D2E8}" type="presParOf" srcId="{D4819C25-A633-478D-AEBA-28E8EA9F7965}" destId="{87700026-DC65-4259-BAF5-1C99F7A37293}" srcOrd="0" destOrd="0" presId="urn:microsoft.com/office/officeart/2005/8/layout/orgChart1"/>
    <dgm:cxn modelId="{AA17FC41-0187-4F0D-AA03-9605630163E3}" type="presParOf" srcId="{D4819C25-A633-478D-AEBA-28E8EA9F7965}" destId="{4922EA01-9BD6-41C5-ABBC-F1FB312A3C50}" srcOrd="1" destOrd="0" presId="urn:microsoft.com/office/officeart/2005/8/layout/orgChart1"/>
    <dgm:cxn modelId="{211B1D1D-7FF1-4179-BFFB-54B258A9D0AE}" type="presParOf" srcId="{93AB8C9E-651D-43C5-902C-A04BFC825283}" destId="{349D7BF9-9F00-4C30-82F6-B6B4FEB8B916}" srcOrd="1" destOrd="0" presId="urn:microsoft.com/office/officeart/2005/8/layout/orgChart1"/>
    <dgm:cxn modelId="{7AE40EEE-2FFC-4BB1-B2A4-2BE0E208746C}" type="presParOf" srcId="{349D7BF9-9F00-4C30-82F6-B6B4FEB8B916}" destId="{FE344868-8E84-47A6-955C-06A54E5096FA}" srcOrd="0" destOrd="0" presId="urn:microsoft.com/office/officeart/2005/8/layout/orgChart1"/>
    <dgm:cxn modelId="{7B299BC2-F6B0-49A9-A9F6-7485327EEC9C}" type="presParOf" srcId="{349D7BF9-9F00-4C30-82F6-B6B4FEB8B916}" destId="{DF5B02D3-27A3-4E22-9286-2C6ECFCB753A}" srcOrd="1" destOrd="0" presId="urn:microsoft.com/office/officeart/2005/8/layout/orgChart1"/>
    <dgm:cxn modelId="{7D3F7ADF-7BC0-4335-8063-E4069E11BF76}" type="presParOf" srcId="{DF5B02D3-27A3-4E22-9286-2C6ECFCB753A}" destId="{50B69CEA-9B7B-4687-9AED-89CBDAB616A5}" srcOrd="0" destOrd="0" presId="urn:microsoft.com/office/officeart/2005/8/layout/orgChart1"/>
    <dgm:cxn modelId="{51F25CCC-11C0-4A49-A120-A6897693F5C6}" type="presParOf" srcId="{50B69CEA-9B7B-4687-9AED-89CBDAB616A5}" destId="{A96EB97B-E5CF-4466-826C-53F2427CDFAA}" srcOrd="0" destOrd="0" presId="urn:microsoft.com/office/officeart/2005/8/layout/orgChart1"/>
    <dgm:cxn modelId="{351B2981-189C-41ED-8AA3-006981A823C9}" type="presParOf" srcId="{50B69CEA-9B7B-4687-9AED-89CBDAB616A5}" destId="{AA87784F-8F25-4F90-B8F8-C526C3855F22}" srcOrd="1" destOrd="0" presId="urn:microsoft.com/office/officeart/2005/8/layout/orgChart1"/>
    <dgm:cxn modelId="{AE86B41E-E374-4E0D-9D8E-4E99D55CB92D}" type="presParOf" srcId="{DF5B02D3-27A3-4E22-9286-2C6ECFCB753A}" destId="{00A7F734-9FF6-4845-A9C7-E04CF4AD369D}" srcOrd="1" destOrd="0" presId="urn:microsoft.com/office/officeart/2005/8/layout/orgChart1"/>
    <dgm:cxn modelId="{74268757-0ACA-4694-BD74-F9762F105BE8}" type="presParOf" srcId="{DF5B02D3-27A3-4E22-9286-2C6ECFCB753A}" destId="{4D2636D8-55B1-4ECA-96A0-110970AEFD3B}" srcOrd="2" destOrd="0" presId="urn:microsoft.com/office/officeart/2005/8/layout/orgChart1"/>
    <dgm:cxn modelId="{A32860A2-C758-4A29-8B86-B072AD8DD3AA}" type="presParOf" srcId="{93AB8C9E-651D-43C5-902C-A04BFC825283}" destId="{05E03A64-FFEC-4309-9FD2-DF0963BBA2EC}" srcOrd="2" destOrd="0" presId="urn:microsoft.com/office/officeart/2005/8/layout/orgChart1"/>
    <dgm:cxn modelId="{08619E97-7188-4420-83C0-408F7527C28D}" type="presParOf" srcId="{53B71E9C-FAA0-485D-8DBD-1E4151962711}" destId="{A736B1BE-9FD9-42B2-8AB1-CC7EEA0799AA}" srcOrd="6" destOrd="0" presId="urn:microsoft.com/office/officeart/2005/8/layout/orgChart1"/>
    <dgm:cxn modelId="{229FD7BC-8783-4889-B39C-3CBAD2B74724}" type="presParOf" srcId="{53B71E9C-FAA0-485D-8DBD-1E4151962711}" destId="{2B240521-4FB7-4613-8678-2998D34476AC}" srcOrd="7" destOrd="0" presId="urn:microsoft.com/office/officeart/2005/8/layout/orgChart1"/>
    <dgm:cxn modelId="{E7301A73-3FD6-4EE9-ADF6-A33FA67C5E60}" type="presParOf" srcId="{2B240521-4FB7-4613-8678-2998D34476AC}" destId="{C6C4A598-344C-4892-B4C6-9163FA99C560}" srcOrd="0" destOrd="0" presId="urn:microsoft.com/office/officeart/2005/8/layout/orgChart1"/>
    <dgm:cxn modelId="{9339BC8C-A1EE-44BE-AED6-F858D6B408FE}" type="presParOf" srcId="{C6C4A598-344C-4892-B4C6-9163FA99C560}" destId="{AC9A28A6-ED0F-4E0E-BC76-F2E06C65E641}" srcOrd="0" destOrd="0" presId="urn:microsoft.com/office/officeart/2005/8/layout/orgChart1"/>
    <dgm:cxn modelId="{2456F202-180D-4DBE-A7C1-852A85A70D73}" type="presParOf" srcId="{C6C4A598-344C-4892-B4C6-9163FA99C560}" destId="{8A990C32-3C8C-4F5A-8178-04F73E3A353F}" srcOrd="1" destOrd="0" presId="urn:microsoft.com/office/officeart/2005/8/layout/orgChart1"/>
    <dgm:cxn modelId="{40837267-273A-410A-B949-F8FD90B4B1DC}" type="presParOf" srcId="{2B240521-4FB7-4613-8678-2998D34476AC}" destId="{DF1EB04A-5019-4DC1-82C8-B3AAD96FF1ED}" srcOrd="1" destOrd="0" presId="urn:microsoft.com/office/officeart/2005/8/layout/orgChart1"/>
    <dgm:cxn modelId="{EACB4E09-5AA0-4EEE-8AFC-91376F00395B}" type="presParOf" srcId="{DF1EB04A-5019-4DC1-82C8-B3AAD96FF1ED}" destId="{F279651D-5E4D-43E3-BA8C-301BEA82EFB7}" srcOrd="0" destOrd="0" presId="urn:microsoft.com/office/officeart/2005/8/layout/orgChart1"/>
    <dgm:cxn modelId="{C6D1A684-6032-4974-8F3E-DCC8EBDE8DD4}" type="presParOf" srcId="{DF1EB04A-5019-4DC1-82C8-B3AAD96FF1ED}" destId="{78E04455-203F-482A-AA15-E1A4466223D7}" srcOrd="1" destOrd="0" presId="urn:microsoft.com/office/officeart/2005/8/layout/orgChart1"/>
    <dgm:cxn modelId="{8D2FB037-C76D-49CD-8BDF-2C48BAF43ED5}" type="presParOf" srcId="{78E04455-203F-482A-AA15-E1A4466223D7}" destId="{32888F5D-FCDC-43AD-AB85-54C212390548}" srcOrd="0" destOrd="0" presId="urn:microsoft.com/office/officeart/2005/8/layout/orgChart1"/>
    <dgm:cxn modelId="{CAF13E85-8B4F-4820-8C6A-1FE47A7C026B}" type="presParOf" srcId="{32888F5D-FCDC-43AD-AB85-54C212390548}" destId="{F1D85088-1C67-4835-8413-D738D2114174}" srcOrd="0" destOrd="0" presId="urn:microsoft.com/office/officeart/2005/8/layout/orgChart1"/>
    <dgm:cxn modelId="{1727C050-EAF0-4195-A0A9-AF5EE8F1A1F9}" type="presParOf" srcId="{32888F5D-FCDC-43AD-AB85-54C212390548}" destId="{BDC7E28F-F6A4-4E8E-A6BE-7B7074B55C84}" srcOrd="1" destOrd="0" presId="urn:microsoft.com/office/officeart/2005/8/layout/orgChart1"/>
    <dgm:cxn modelId="{DEDF6FDD-63D2-45BC-9BAB-492E1660C42C}" type="presParOf" srcId="{78E04455-203F-482A-AA15-E1A4466223D7}" destId="{E54E3588-2B5A-4ED8-9C29-5D1ED657F5DE}" srcOrd="1" destOrd="0" presId="urn:microsoft.com/office/officeart/2005/8/layout/orgChart1"/>
    <dgm:cxn modelId="{EF45E946-2D97-439A-8533-07140C63A94B}" type="presParOf" srcId="{E54E3588-2B5A-4ED8-9C29-5D1ED657F5DE}" destId="{9E243EF8-42F7-44C5-8B17-6ED0F1B4F153}" srcOrd="0" destOrd="0" presId="urn:microsoft.com/office/officeart/2005/8/layout/orgChart1"/>
    <dgm:cxn modelId="{B70C10A5-2DB4-41C2-A345-8C936ED5D36B}" type="presParOf" srcId="{E54E3588-2B5A-4ED8-9C29-5D1ED657F5DE}" destId="{9E644808-0256-4354-82DB-918438489AE4}" srcOrd="1" destOrd="0" presId="urn:microsoft.com/office/officeart/2005/8/layout/orgChart1"/>
    <dgm:cxn modelId="{1F48968A-8286-4CB2-AD96-8359F4C42A97}" type="presParOf" srcId="{9E644808-0256-4354-82DB-918438489AE4}" destId="{705CD9E4-4B47-406A-86EF-50AEB55E1475}" srcOrd="0" destOrd="0" presId="urn:microsoft.com/office/officeart/2005/8/layout/orgChart1"/>
    <dgm:cxn modelId="{E4E5741C-D10A-4FCE-ADD1-B9FC0C8A5619}" type="presParOf" srcId="{705CD9E4-4B47-406A-86EF-50AEB55E1475}" destId="{129B6211-8FE2-46B6-8667-FFCC6C4B5F5D}" srcOrd="0" destOrd="0" presId="urn:microsoft.com/office/officeart/2005/8/layout/orgChart1"/>
    <dgm:cxn modelId="{C8A1A122-44C3-48C5-BCF5-2944487F2A55}" type="presParOf" srcId="{705CD9E4-4B47-406A-86EF-50AEB55E1475}" destId="{2CEFFDF1-7F8A-4D85-BD78-90C6BD596313}" srcOrd="1" destOrd="0" presId="urn:microsoft.com/office/officeart/2005/8/layout/orgChart1"/>
    <dgm:cxn modelId="{331E30BC-2A29-41C0-823E-F208CE41CB67}" type="presParOf" srcId="{9E644808-0256-4354-82DB-918438489AE4}" destId="{0DC73313-671E-4C5A-B241-BEA6D90E04A7}" srcOrd="1" destOrd="0" presId="urn:microsoft.com/office/officeart/2005/8/layout/orgChart1"/>
    <dgm:cxn modelId="{7F485614-6233-4F61-B53F-3200A6264690}" type="presParOf" srcId="{9E644808-0256-4354-82DB-918438489AE4}" destId="{AA45019C-22EF-4641-8137-25869DE8B07D}" srcOrd="2" destOrd="0" presId="urn:microsoft.com/office/officeart/2005/8/layout/orgChart1"/>
    <dgm:cxn modelId="{41FB6CA7-EEF2-4CFF-BD25-B5804D7D25CF}" type="presParOf" srcId="{E54E3588-2B5A-4ED8-9C29-5D1ED657F5DE}" destId="{70B3DA26-B5BF-4B87-A345-8F7B9E944A87}" srcOrd="2" destOrd="0" presId="urn:microsoft.com/office/officeart/2005/8/layout/orgChart1"/>
    <dgm:cxn modelId="{8DC1FD54-D939-4AAD-BA61-F632910C1888}" type="presParOf" srcId="{E54E3588-2B5A-4ED8-9C29-5D1ED657F5DE}" destId="{91DC73EA-8094-4737-95F1-0FCAC0968315}" srcOrd="3" destOrd="0" presId="urn:microsoft.com/office/officeart/2005/8/layout/orgChart1"/>
    <dgm:cxn modelId="{7D6ADD7E-17DE-4BCA-BF01-FAB62891977E}" type="presParOf" srcId="{91DC73EA-8094-4737-95F1-0FCAC0968315}" destId="{3DA77989-80D4-4F8A-80E1-290E65EC4323}" srcOrd="0" destOrd="0" presId="urn:microsoft.com/office/officeart/2005/8/layout/orgChart1"/>
    <dgm:cxn modelId="{6F9E34DF-9C1B-47C2-9032-29BC97BB9BD7}" type="presParOf" srcId="{3DA77989-80D4-4F8A-80E1-290E65EC4323}" destId="{43888183-E08D-4906-82E8-63D13E6EE7D2}" srcOrd="0" destOrd="0" presId="urn:microsoft.com/office/officeart/2005/8/layout/orgChart1"/>
    <dgm:cxn modelId="{51522FAB-51F7-4127-A25B-7E06CA8622FB}" type="presParOf" srcId="{3DA77989-80D4-4F8A-80E1-290E65EC4323}" destId="{A5417B16-EA29-4117-95BE-E71FCE381EA1}" srcOrd="1" destOrd="0" presId="urn:microsoft.com/office/officeart/2005/8/layout/orgChart1"/>
    <dgm:cxn modelId="{B8878BE1-B0CE-4EE2-ADA5-85732393FFF2}" type="presParOf" srcId="{91DC73EA-8094-4737-95F1-0FCAC0968315}" destId="{EA38B82B-028D-47A7-B28D-03ABA9FF4A3C}" srcOrd="1" destOrd="0" presId="urn:microsoft.com/office/officeart/2005/8/layout/orgChart1"/>
    <dgm:cxn modelId="{A346389E-D7AF-4414-9F4D-69F722CC4BA4}" type="presParOf" srcId="{91DC73EA-8094-4737-95F1-0FCAC0968315}" destId="{E3D539CC-20B2-41B4-9275-89E9F27EE9BC}" srcOrd="2" destOrd="0" presId="urn:microsoft.com/office/officeart/2005/8/layout/orgChart1"/>
    <dgm:cxn modelId="{01120FC7-E7EF-40F6-9328-A571214D9424}" type="presParOf" srcId="{78E04455-203F-482A-AA15-E1A4466223D7}" destId="{48CCECBA-13DF-412E-9C58-3C5653133C5E}" srcOrd="2" destOrd="0" presId="urn:microsoft.com/office/officeart/2005/8/layout/orgChart1"/>
    <dgm:cxn modelId="{F67E4882-0CF7-45D1-8C55-D72A38400B2A}" type="presParOf" srcId="{DF1EB04A-5019-4DC1-82C8-B3AAD96FF1ED}" destId="{FB3C3528-F104-4E72-8871-B4DED3C10D81}" srcOrd="2" destOrd="0" presId="urn:microsoft.com/office/officeart/2005/8/layout/orgChart1"/>
    <dgm:cxn modelId="{9BE0D272-9E74-47F8-97A8-9CEEB8E8EDA8}" type="presParOf" srcId="{DF1EB04A-5019-4DC1-82C8-B3AAD96FF1ED}" destId="{B5F24E60-4FBB-4886-A38E-AB11050EAC2D}" srcOrd="3" destOrd="0" presId="urn:microsoft.com/office/officeart/2005/8/layout/orgChart1"/>
    <dgm:cxn modelId="{B0AEA939-9851-4B87-A137-C61A7C0A71CD}" type="presParOf" srcId="{B5F24E60-4FBB-4886-A38E-AB11050EAC2D}" destId="{03749676-602F-4EA4-9F4D-7EEC9CFD988E}" srcOrd="0" destOrd="0" presId="urn:microsoft.com/office/officeart/2005/8/layout/orgChart1"/>
    <dgm:cxn modelId="{E94EB254-C1EC-4C9D-A9CB-1F0B6D8C09C7}" type="presParOf" srcId="{03749676-602F-4EA4-9F4D-7EEC9CFD988E}" destId="{A02D85DE-39DD-43CC-8F2A-59594E0E84C5}" srcOrd="0" destOrd="0" presId="urn:microsoft.com/office/officeart/2005/8/layout/orgChart1"/>
    <dgm:cxn modelId="{4793AE9D-A212-45E4-8686-CCB796903C56}" type="presParOf" srcId="{03749676-602F-4EA4-9F4D-7EEC9CFD988E}" destId="{56F48FA1-DA87-4A6A-BD4C-2ED23F553853}" srcOrd="1" destOrd="0" presId="urn:microsoft.com/office/officeart/2005/8/layout/orgChart1"/>
    <dgm:cxn modelId="{96DE9979-836E-4E99-8B46-DEEEDD2C8B26}" type="presParOf" srcId="{B5F24E60-4FBB-4886-A38E-AB11050EAC2D}" destId="{268C6824-83DE-4FCD-976F-9CA711023677}" srcOrd="1" destOrd="0" presId="urn:microsoft.com/office/officeart/2005/8/layout/orgChart1"/>
    <dgm:cxn modelId="{A730D41B-708E-488B-B4CB-9B9FC26C21EE}" type="presParOf" srcId="{268C6824-83DE-4FCD-976F-9CA711023677}" destId="{D558B335-2C6A-4D23-9556-2D8C0AF657D9}" srcOrd="0" destOrd="0" presId="urn:microsoft.com/office/officeart/2005/8/layout/orgChart1"/>
    <dgm:cxn modelId="{59580264-F052-4090-96B2-15C61AAAA765}" type="presParOf" srcId="{268C6824-83DE-4FCD-976F-9CA711023677}" destId="{E5C7E35D-DE79-413F-959E-3BCDD1CE4B9C}" srcOrd="1" destOrd="0" presId="urn:microsoft.com/office/officeart/2005/8/layout/orgChart1"/>
    <dgm:cxn modelId="{A680DE60-2DAE-41B2-ADF0-2FCAC3AEF399}" type="presParOf" srcId="{E5C7E35D-DE79-413F-959E-3BCDD1CE4B9C}" destId="{D266792C-9D8C-42E6-B116-3B41C31E2C28}" srcOrd="0" destOrd="0" presId="urn:microsoft.com/office/officeart/2005/8/layout/orgChart1"/>
    <dgm:cxn modelId="{8652AD59-C115-42C0-A2E7-AB2845C93A88}" type="presParOf" srcId="{D266792C-9D8C-42E6-B116-3B41C31E2C28}" destId="{1638EAC3-D84F-434E-89F7-BC450610BA4A}" srcOrd="0" destOrd="0" presId="urn:microsoft.com/office/officeart/2005/8/layout/orgChart1"/>
    <dgm:cxn modelId="{C91DA7F0-3CC1-4D19-A23B-F61BC46CD753}" type="presParOf" srcId="{D266792C-9D8C-42E6-B116-3B41C31E2C28}" destId="{E94F2282-0BEB-4D3D-8D31-61E7D14F1D6D}" srcOrd="1" destOrd="0" presId="urn:microsoft.com/office/officeart/2005/8/layout/orgChart1"/>
    <dgm:cxn modelId="{DB0E98FB-DA58-4CB8-91F6-735832F1148D}" type="presParOf" srcId="{E5C7E35D-DE79-413F-959E-3BCDD1CE4B9C}" destId="{EA6272CB-D740-4DE1-91E7-34990CB731EF}" srcOrd="1" destOrd="0" presId="urn:microsoft.com/office/officeart/2005/8/layout/orgChart1"/>
    <dgm:cxn modelId="{10490F1A-6475-4CB5-8BBB-F33F0B707B73}" type="presParOf" srcId="{E5C7E35D-DE79-413F-959E-3BCDD1CE4B9C}" destId="{31724585-00CC-4E7F-BE05-A94F2C6EE24C}" srcOrd="2" destOrd="0" presId="urn:microsoft.com/office/officeart/2005/8/layout/orgChart1"/>
    <dgm:cxn modelId="{F9324B2B-F09D-495F-A981-E33353B8B7DF}" type="presParOf" srcId="{268C6824-83DE-4FCD-976F-9CA711023677}" destId="{BFD84A4A-487B-40AB-BE57-D178E91C233D}" srcOrd="2" destOrd="0" presId="urn:microsoft.com/office/officeart/2005/8/layout/orgChart1"/>
    <dgm:cxn modelId="{6FCC02D2-6508-434B-8B72-B54DDACE5D72}" type="presParOf" srcId="{268C6824-83DE-4FCD-976F-9CA711023677}" destId="{99007409-12C5-4319-8912-39641E522978}" srcOrd="3" destOrd="0" presId="urn:microsoft.com/office/officeart/2005/8/layout/orgChart1"/>
    <dgm:cxn modelId="{51C40CC3-468D-4F9D-B9B1-793089C3151B}" type="presParOf" srcId="{99007409-12C5-4319-8912-39641E522978}" destId="{03C4DC55-61E4-4D8B-827B-CD7248D1B16D}" srcOrd="0" destOrd="0" presId="urn:microsoft.com/office/officeart/2005/8/layout/orgChart1"/>
    <dgm:cxn modelId="{C3F98E6B-3B5B-4EFF-8AD0-802ACF2CAF9E}" type="presParOf" srcId="{03C4DC55-61E4-4D8B-827B-CD7248D1B16D}" destId="{AB5B8F1B-ABE6-4AE4-A867-8CB9FB179A17}" srcOrd="0" destOrd="0" presId="urn:microsoft.com/office/officeart/2005/8/layout/orgChart1"/>
    <dgm:cxn modelId="{78A0E5F5-14B7-4E47-BFD8-D2859A84DCED}" type="presParOf" srcId="{03C4DC55-61E4-4D8B-827B-CD7248D1B16D}" destId="{2E128420-AEDE-461D-A32A-D7821B02AC89}" srcOrd="1" destOrd="0" presId="urn:microsoft.com/office/officeart/2005/8/layout/orgChart1"/>
    <dgm:cxn modelId="{F2CBBB8E-635F-4C83-A2BF-0DDD99C34832}" type="presParOf" srcId="{99007409-12C5-4319-8912-39641E522978}" destId="{29E48452-D07E-4E78-8539-3E554390D005}" srcOrd="1" destOrd="0" presId="urn:microsoft.com/office/officeart/2005/8/layout/orgChart1"/>
    <dgm:cxn modelId="{3D4F1CBE-A6B6-4C19-86C7-7F9A25258F3E}" type="presParOf" srcId="{99007409-12C5-4319-8912-39641E522978}" destId="{E85FB0AC-2765-4FE7-94BA-70A0A495A6BF}" srcOrd="2" destOrd="0" presId="urn:microsoft.com/office/officeart/2005/8/layout/orgChart1"/>
    <dgm:cxn modelId="{544A5D82-97D8-410E-95E0-282BEBE2FD0E}" type="presParOf" srcId="{B5F24E60-4FBB-4886-A38E-AB11050EAC2D}" destId="{853BE895-912B-45BD-83DD-723FDBECF274}" srcOrd="2" destOrd="0" presId="urn:microsoft.com/office/officeart/2005/8/layout/orgChart1"/>
    <dgm:cxn modelId="{91EFBC05-78E2-41CE-85D9-A6C7E744CC59}" type="presParOf" srcId="{2B240521-4FB7-4613-8678-2998D34476AC}" destId="{A3D823FF-8ED2-40A1-AFA9-77FADBE4B83C}" srcOrd="2" destOrd="0" presId="urn:microsoft.com/office/officeart/2005/8/layout/orgChart1"/>
    <dgm:cxn modelId="{D3D55910-3E37-4721-89B3-5550E1A142CF}" type="presParOf" srcId="{53B71E9C-FAA0-485D-8DBD-1E4151962711}" destId="{25E6CC40-A3A7-441F-BDB6-8F3F7A926D99}" srcOrd="8" destOrd="0" presId="urn:microsoft.com/office/officeart/2005/8/layout/orgChart1"/>
    <dgm:cxn modelId="{7280AD59-E5B3-4245-B446-405D778A1990}" type="presParOf" srcId="{53B71E9C-FAA0-485D-8DBD-1E4151962711}" destId="{0D09D77B-4759-46E0-B6B6-44028A45EAD6}" srcOrd="9" destOrd="0" presId="urn:microsoft.com/office/officeart/2005/8/layout/orgChart1"/>
    <dgm:cxn modelId="{209A538A-DEBB-466A-9BD9-3209EB72DB6B}" type="presParOf" srcId="{0D09D77B-4759-46E0-B6B6-44028A45EAD6}" destId="{357671B5-0B1A-4A40-955B-5CA8DF5F3AAC}" srcOrd="0" destOrd="0" presId="urn:microsoft.com/office/officeart/2005/8/layout/orgChart1"/>
    <dgm:cxn modelId="{D6477A95-E252-48E8-879D-FE221D26F961}" type="presParOf" srcId="{357671B5-0B1A-4A40-955B-5CA8DF5F3AAC}" destId="{A18619F9-3DB2-4F0F-AC2A-C94BAD7F471C}" srcOrd="0" destOrd="0" presId="urn:microsoft.com/office/officeart/2005/8/layout/orgChart1"/>
    <dgm:cxn modelId="{487C9CF2-9148-4B0C-83F2-CEFBCF2C1D0F}" type="presParOf" srcId="{357671B5-0B1A-4A40-955B-5CA8DF5F3AAC}" destId="{7BC8CC3B-34B6-447F-B0A2-EA9E3EEB7839}" srcOrd="1" destOrd="0" presId="urn:microsoft.com/office/officeart/2005/8/layout/orgChart1"/>
    <dgm:cxn modelId="{1719240B-0548-4BCA-A428-269A08BC1550}" type="presParOf" srcId="{0D09D77B-4759-46E0-B6B6-44028A45EAD6}" destId="{89F9C5AA-A5B3-48AF-8A6D-B90DE777CBC9}" srcOrd="1" destOrd="0" presId="urn:microsoft.com/office/officeart/2005/8/layout/orgChart1"/>
    <dgm:cxn modelId="{1BB9516C-E1BB-4A58-99B7-6E9FA6C8393E}" type="presParOf" srcId="{0D09D77B-4759-46E0-B6B6-44028A45EAD6}" destId="{D9825BE1-3D92-4FEB-8372-1D244E93D5A8}" srcOrd="2" destOrd="0" presId="urn:microsoft.com/office/officeart/2005/8/layout/orgChart1"/>
    <dgm:cxn modelId="{76CC4771-332A-4924-9786-266C6DE6F9F5}" type="presParOf" srcId="{8AD92E88-7E6E-462F-8008-0139C3106BCD}" destId="{5C01F57F-7857-4FC2-A9A9-0A49C1FA46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6CC40-A3A7-441F-BDB6-8F3F7A926D99}">
      <dsp:nvSpPr>
        <dsp:cNvPr id="0" name=""/>
        <dsp:cNvSpPr/>
      </dsp:nvSpPr>
      <dsp:spPr>
        <a:xfrm>
          <a:off x="3195536" y="474105"/>
          <a:ext cx="2365326" cy="209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59"/>
              </a:lnTo>
              <a:lnTo>
                <a:pt x="2365326" y="125759"/>
              </a:lnTo>
              <a:lnTo>
                <a:pt x="2365326" y="20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84A4A-487B-40AB-BE57-D178E91C233D}">
      <dsp:nvSpPr>
        <dsp:cNvPr id="0" name=""/>
        <dsp:cNvSpPr/>
      </dsp:nvSpPr>
      <dsp:spPr>
        <a:xfrm>
          <a:off x="4760123" y="1647598"/>
          <a:ext cx="119513" cy="932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203"/>
              </a:lnTo>
              <a:lnTo>
                <a:pt x="119513" y="932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B335-2C6A-4D23-9556-2D8C0AF657D9}">
      <dsp:nvSpPr>
        <dsp:cNvPr id="0" name=""/>
        <dsp:cNvSpPr/>
      </dsp:nvSpPr>
      <dsp:spPr>
        <a:xfrm>
          <a:off x="4760123" y="1647598"/>
          <a:ext cx="119513" cy="3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507"/>
              </a:lnTo>
              <a:lnTo>
                <a:pt x="119513" y="3665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C3528-F104-4E72-8871-B4DED3C10D81}">
      <dsp:nvSpPr>
        <dsp:cNvPr id="0" name=""/>
        <dsp:cNvSpPr/>
      </dsp:nvSpPr>
      <dsp:spPr>
        <a:xfrm>
          <a:off x="4596788" y="1081902"/>
          <a:ext cx="482036" cy="167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59"/>
              </a:lnTo>
              <a:lnTo>
                <a:pt x="482036" y="83659"/>
              </a:lnTo>
              <a:lnTo>
                <a:pt x="482036" y="167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3DA26-B5BF-4B87-A345-8F7B9E944A87}">
      <dsp:nvSpPr>
        <dsp:cNvPr id="0" name=""/>
        <dsp:cNvSpPr/>
      </dsp:nvSpPr>
      <dsp:spPr>
        <a:xfrm>
          <a:off x="3796050" y="1647598"/>
          <a:ext cx="119513" cy="932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203"/>
              </a:lnTo>
              <a:lnTo>
                <a:pt x="119513" y="932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43EF8-42F7-44C5-8B17-6ED0F1B4F153}">
      <dsp:nvSpPr>
        <dsp:cNvPr id="0" name=""/>
        <dsp:cNvSpPr/>
      </dsp:nvSpPr>
      <dsp:spPr>
        <a:xfrm>
          <a:off x="3796050" y="1647598"/>
          <a:ext cx="119513" cy="3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507"/>
              </a:lnTo>
              <a:lnTo>
                <a:pt x="119513" y="3665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9651D-5E4D-43E3-BA8C-301BEA82EFB7}">
      <dsp:nvSpPr>
        <dsp:cNvPr id="0" name=""/>
        <dsp:cNvSpPr/>
      </dsp:nvSpPr>
      <dsp:spPr>
        <a:xfrm>
          <a:off x="4114752" y="1081902"/>
          <a:ext cx="482036" cy="167318"/>
        </a:xfrm>
        <a:custGeom>
          <a:avLst/>
          <a:gdLst/>
          <a:ahLst/>
          <a:cxnLst/>
          <a:rect l="0" t="0" r="0" b="0"/>
          <a:pathLst>
            <a:path>
              <a:moveTo>
                <a:pt x="482036" y="0"/>
              </a:moveTo>
              <a:lnTo>
                <a:pt x="482036" y="83659"/>
              </a:lnTo>
              <a:lnTo>
                <a:pt x="0" y="83659"/>
              </a:lnTo>
              <a:lnTo>
                <a:pt x="0" y="167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6B1BE-9FD9-42B2-8AB1-CC7EEA0799AA}">
      <dsp:nvSpPr>
        <dsp:cNvPr id="0" name=""/>
        <dsp:cNvSpPr/>
      </dsp:nvSpPr>
      <dsp:spPr>
        <a:xfrm>
          <a:off x="3195536" y="474105"/>
          <a:ext cx="1401252" cy="209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59"/>
              </a:lnTo>
              <a:lnTo>
                <a:pt x="1401252" y="125759"/>
              </a:lnTo>
              <a:lnTo>
                <a:pt x="1401252" y="20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44868-8E84-47A6-955C-06A54E5096FA}">
      <dsp:nvSpPr>
        <dsp:cNvPr id="0" name=""/>
        <dsp:cNvSpPr/>
      </dsp:nvSpPr>
      <dsp:spPr>
        <a:xfrm>
          <a:off x="2632788" y="1081902"/>
          <a:ext cx="119513" cy="3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507"/>
              </a:lnTo>
              <a:lnTo>
                <a:pt x="119513" y="3665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B0BB5-1B40-4C32-94E9-CDEC1C9B5EB2}">
      <dsp:nvSpPr>
        <dsp:cNvPr id="0" name=""/>
        <dsp:cNvSpPr/>
      </dsp:nvSpPr>
      <dsp:spPr>
        <a:xfrm>
          <a:off x="2951490" y="474105"/>
          <a:ext cx="244046" cy="209419"/>
        </a:xfrm>
        <a:custGeom>
          <a:avLst/>
          <a:gdLst/>
          <a:ahLst/>
          <a:cxnLst/>
          <a:rect l="0" t="0" r="0" b="0"/>
          <a:pathLst>
            <a:path>
              <a:moveTo>
                <a:pt x="244046" y="0"/>
              </a:moveTo>
              <a:lnTo>
                <a:pt x="244046" y="125759"/>
              </a:lnTo>
              <a:lnTo>
                <a:pt x="0" y="125759"/>
              </a:lnTo>
              <a:lnTo>
                <a:pt x="0" y="20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397B0-0949-42A2-95AF-AC26C39DFC75}">
      <dsp:nvSpPr>
        <dsp:cNvPr id="0" name=""/>
        <dsp:cNvSpPr/>
      </dsp:nvSpPr>
      <dsp:spPr>
        <a:xfrm>
          <a:off x="1668714" y="1081902"/>
          <a:ext cx="119513" cy="3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507"/>
              </a:lnTo>
              <a:lnTo>
                <a:pt x="119513" y="3665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859D9-107A-4544-95E1-022710BF521B}">
      <dsp:nvSpPr>
        <dsp:cNvPr id="0" name=""/>
        <dsp:cNvSpPr/>
      </dsp:nvSpPr>
      <dsp:spPr>
        <a:xfrm>
          <a:off x="1987416" y="474105"/>
          <a:ext cx="1208119" cy="209419"/>
        </a:xfrm>
        <a:custGeom>
          <a:avLst/>
          <a:gdLst/>
          <a:ahLst/>
          <a:cxnLst/>
          <a:rect l="0" t="0" r="0" b="0"/>
          <a:pathLst>
            <a:path>
              <a:moveTo>
                <a:pt x="1208119" y="0"/>
              </a:moveTo>
              <a:lnTo>
                <a:pt x="1208119" y="125759"/>
              </a:lnTo>
              <a:lnTo>
                <a:pt x="0" y="125759"/>
              </a:lnTo>
              <a:lnTo>
                <a:pt x="0" y="20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E0577-970D-4A3C-97DA-5E3756EFA236}">
      <dsp:nvSpPr>
        <dsp:cNvPr id="0" name=""/>
        <dsp:cNvSpPr/>
      </dsp:nvSpPr>
      <dsp:spPr>
        <a:xfrm>
          <a:off x="1023343" y="474105"/>
          <a:ext cx="2172192" cy="209419"/>
        </a:xfrm>
        <a:custGeom>
          <a:avLst/>
          <a:gdLst/>
          <a:ahLst/>
          <a:cxnLst/>
          <a:rect l="0" t="0" r="0" b="0"/>
          <a:pathLst>
            <a:path>
              <a:moveTo>
                <a:pt x="2172192" y="0"/>
              </a:moveTo>
              <a:lnTo>
                <a:pt x="2172192" y="125759"/>
              </a:lnTo>
              <a:lnTo>
                <a:pt x="0" y="125759"/>
              </a:lnTo>
              <a:lnTo>
                <a:pt x="0" y="20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3030-6A60-40FC-98DF-D453F91B74A6}">
      <dsp:nvSpPr>
        <dsp:cNvPr id="0" name=""/>
        <dsp:cNvSpPr/>
      </dsp:nvSpPr>
      <dsp:spPr>
        <a:xfrm>
          <a:off x="4654888" y="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Tài Khoản </a:t>
          </a:r>
        </a:p>
      </dsp:txBody>
      <dsp:txXfrm>
        <a:off x="4654888" y="0"/>
        <a:ext cx="796754" cy="398377"/>
      </dsp:txXfrm>
    </dsp:sp>
    <dsp:sp modelId="{6E0E4DDC-7A7D-4AA4-9862-DB3E0781166E}">
      <dsp:nvSpPr>
        <dsp:cNvPr id="0" name=""/>
        <dsp:cNvSpPr/>
      </dsp:nvSpPr>
      <dsp:spPr>
        <a:xfrm>
          <a:off x="2634588" y="195444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Chi tiết sản phẩm</a:t>
          </a:r>
        </a:p>
      </dsp:txBody>
      <dsp:txXfrm>
        <a:off x="2634588" y="1954440"/>
        <a:ext cx="796754" cy="398377"/>
      </dsp:txXfrm>
    </dsp:sp>
    <dsp:sp modelId="{573221FA-6435-4D7F-9E01-279386DB3619}">
      <dsp:nvSpPr>
        <dsp:cNvPr id="0" name=""/>
        <dsp:cNvSpPr/>
      </dsp:nvSpPr>
      <dsp:spPr>
        <a:xfrm>
          <a:off x="1233782" y="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giỏi hàng</a:t>
          </a:r>
        </a:p>
      </dsp:txBody>
      <dsp:txXfrm>
        <a:off x="1233782" y="0"/>
        <a:ext cx="796754" cy="398377"/>
      </dsp:txXfrm>
    </dsp:sp>
    <dsp:sp modelId="{25A9BEB8-DFA9-4FAC-81F6-F375FCA8EB83}">
      <dsp:nvSpPr>
        <dsp:cNvPr id="0" name=""/>
        <dsp:cNvSpPr/>
      </dsp:nvSpPr>
      <dsp:spPr>
        <a:xfrm>
          <a:off x="2797158" y="75728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Trang chủ</a:t>
          </a:r>
        </a:p>
      </dsp:txBody>
      <dsp:txXfrm>
        <a:off x="2797158" y="75728"/>
        <a:ext cx="796754" cy="398377"/>
      </dsp:txXfrm>
    </dsp:sp>
    <dsp:sp modelId="{25763ED4-9903-4C5A-B9FE-73FC74C06049}">
      <dsp:nvSpPr>
        <dsp:cNvPr id="0" name=""/>
        <dsp:cNvSpPr/>
      </dsp:nvSpPr>
      <dsp:spPr>
        <a:xfrm>
          <a:off x="624965" y="683524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Tất cả sản phẩm</a:t>
          </a:r>
        </a:p>
      </dsp:txBody>
      <dsp:txXfrm>
        <a:off x="624965" y="683524"/>
        <a:ext cx="796754" cy="398377"/>
      </dsp:txXfrm>
    </dsp:sp>
    <dsp:sp modelId="{6B3C33AF-EFBB-4320-AF9E-9CD5D0048109}">
      <dsp:nvSpPr>
        <dsp:cNvPr id="0" name=""/>
        <dsp:cNvSpPr/>
      </dsp:nvSpPr>
      <dsp:spPr>
        <a:xfrm>
          <a:off x="1589039" y="683524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Giày sân cỏ thật</a:t>
          </a:r>
        </a:p>
      </dsp:txBody>
      <dsp:txXfrm>
        <a:off x="1589039" y="683524"/>
        <a:ext cx="796754" cy="398377"/>
      </dsp:txXfrm>
    </dsp:sp>
    <dsp:sp modelId="{BE1D642A-5E0C-4637-AF8B-C91DC5387D25}">
      <dsp:nvSpPr>
        <dsp:cNvPr id="0" name=""/>
        <dsp:cNvSpPr/>
      </dsp:nvSpPr>
      <dsp:spPr>
        <a:xfrm>
          <a:off x="1788228" y="124922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Giày đế FG(Nike, Adidas)</a:t>
          </a:r>
        </a:p>
      </dsp:txBody>
      <dsp:txXfrm>
        <a:off x="1788228" y="1249220"/>
        <a:ext cx="796754" cy="398377"/>
      </dsp:txXfrm>
    </dsp:sp>
    <dsp:sp modelId="{87700026-DC65-4259-BAF5-1C99F7A37293}">
      <dsp:nvSpPr>
        <dsp:cNvPr id="0" name=""/>
        <dsp:cNvSpPr/>
      </dsp:nvSpPr>
      <dsp:spPr>
        <a:xfrm>
          <a:off x="2553112" y="683524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Giày cỏ nhân tạo</a:t>
          </a:r>
        </a:p>
      </dsp:txBody>
      <dsp:txXfrm>
        <a:off x="2553112" y="683524"/>
        <a:ext cx="796754" cy="398377"/>
      </dsp:txXfrm>
    </dsp:sp>
    <dsp:sp modelId="{A96EB97B-E5CF-4466-826C-53F2427CDFAA}">
      <dsp:nvSpPr>
        <dsp:cNvPr id="0" name=""/>
        <dsp:cNvSpPr/>
      </dsp:nvSpPr>
      <dsp:spPr>
        <a:xfrm>
          <a:off x="2752301" y="124922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Giày đế TF(Nike, Adidas)</a:t>
          </a:r>
        </a:p>
      </dsp:txBody>
      <dsp:txXfrm>
        <a:off x="2752301" y="1249220"/>
        <a:ext cx="796754" cy="398377"/>
      </dsp:txXfrm>
    </dsp:sp>
    <dsp:sp modelId="{AC9A28A6-ED0F-4E0E-BC76-F2E06C65E641}">
      <dsp:nvSpPr>
        <dsp:cNvPr id="0" name=""/>
        <dsp:cNvSpPr/>
      </dsp:nvSpPr>
      <dsp:spPr>
        <a:xfrm>
          <a:off x="4198411" y="683524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Thương hiệu </a:t>
          </a:r>
        </a:p>
      </dsp:txBody>
      <dsp:txXfrm>
        <a:off x="4198411" y="683524"/>
        <a:ext cx="796754" cy="398377"/>
      </dsp:txXfrm>
    </dsp:sp>
    <dsp:sp modelId="{F1D85088-1C67-4835-8413-D738D2114174}">
      <dsp:nvSpPr>
        <dsp:cNvPr id="0" name=""/>
        <dsp:cNvSpPr/>
      </dsp:nvSpPr>
      <dsp:spPr>
        <a:xfrm>
          <a:off x="3716374" y="124922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Nike</a:t>
          </a:r>
        </a:p>
      </dsp:txBody>
      <dsp:txXfrm>
        <a:off x="3716374" y="1249220"/>
        <a:ext cx="796754" cy="398377"/>
      </dsp:txXfrm>
    </dsp:sp>
    <dsp:sp modelId="{129B6211-8FE2-46B6-8667-FFCC6C4B5F5D}">
      <dsp:nvSpPr>
        <dsp:cNvPr id="0" name=""/>
        <dsp:cNvSpPr/>
      </dsp:nvSpPr>
      <dsp:spPr>
        <a:xfrm>
          <a:off x="3915563" y="1814916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FG</a:t>
          </a:r>
        </a:p>
      </dsp:txBody>
      <dsp:txXfrm>
        <a:off x="3915563" y="1814916"/>
        <a:ext cx="796754" cy="398377"/>
      </dsp:txXfrm>
    </dsp:sp>
    <dsp:sp modelId="{43888183-E08D-4906-82E8-63D13E6EE7D2}">
      <dsp:nvSpPr>
        <dsp:cNvPr id="0" name=""/>
        <dsp:cNvSpPr/>
      </dsp:nvSpPr>
      <dsp:spPr>
        <a:xfrm>
          <a:off x="3915563" y="2380612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TF</a:t>
          </a:r>
        </a:p>
      </dsp:txBody>
      <dsp:txXfrm>
        <a:off x="3915563" y="2380612"/>
        <a:ext cx="796754" cy="398377"/>
      </dsp:txXfrm>
    </dsp:sp>
    <dsp:sp modelId="{A02D85DE-39DD-43CC-8F2A-59594E0E84C5}">
      <dsp:nvSpPr>
        <dsp:cNvPr id="0" name=""/>
        <dsp:cNvSpPr/>
      </dsp:nvSpPr>
      <dsp:spPr>
        <a:xfrm>
          <a:off x="4680448" y="1249220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Adidas</a:t>
          </a:r>
        </a:p>
      </dsp:txBody>
      <dsp:txXfrm>
        <a:off x="4680448" y="1249220"/>
        <a:ext cx="796754" cy="398377"/>
      </dsp:txXfrm>
    </dsp:sp>
    <dsp:sp modelId="{1638EAC3-D84F-434E-89F7-BC450610BA4A}">
      <dsp:nvSpPr>
        <dsp:cNvPr id="0" name=""/>
        <dsp:cNvSpPr/>
      </dsp:nvSpPr>
      <dsp:spPr>
        <a:xfrm>
          <a:off x="4879636" y="1814916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FG</a:t>
          </a:r>
        </a:p>
      </dsp:txBody>
      <dsp:txXfrm>
        <a:off x="4879636" y="1814916"/>
        <a:ext cx="796754" cy="398377"/>
      </dsp:txXfrm>
    </dsp:sp>
    <dsp:sp modelId="{AB5B8F1B-ABE6-4AE4-A867-8CB9FB179A17}">
      <dsp:nvSpPr>
        <dsp:cNvPr id="0" name=""/>
        <dsp:cNvSpPr/>
      </dsp:nvSpPr>
      <dsp:spPr>
        <a:xfrm>
          <a:off x="4879636" y="2380612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TF</a:t>
          </a:r>
        </a:p>
      </dsp:txBody>
      <dsp:txXfrm>
        <a:off x="4879636" y="2380612"/>
        <a:ext cx="796754" cy="398377"/>
      </dsp:txXfrm>
    </dsp:sp>
    <dsp:sp modelId="{A18619F9-3DB2-4F0F-AC2A-C94BAD7F471C}">
      <dsp:nvSpPr>
        <dsp:cNvPr id="0" name=""/>
        <dsp:cNvSpPr/>
      </dsp:nvSpPr>
      <dsp:spPr>
        <a:xfrm>
          <a:off x="5162484" y="683524"/>
          <a:ext cx="796754" cy="398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5162484" y="683524"/>
        <a:ext cx="796754" cy="398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6ADE-B1A6-4C03-8283-A5FDF00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Template.dotx</Template>
  <TotalTime>534</TotalTime>
  <Pages>10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Đan Trần</cp:lastModifiedBy>
  <cp:revision>14</cp:revision>
  <dcterms:created xsi:type="dcterms:W3CDTF">2022-01-08T23:44:00Z</dcterms:created>
  <dcterms:modified xsi:type="dcterms:W3CDTF">2022-01-23T14:03:00Z</dcterms:modified>
</cp:coreProperties>
</file>